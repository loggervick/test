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/>
                <w:szCs w:val="21"/>
              </w:rPr>
              <w:t>V</w:t>
            </w:r>
            <w:r>
              <w:rPr>
                <w:rFonts w:ascii="微软雅黑" w:hAnsi="微软雅黑" w:hint="eastAsia"/>
                <w:szCs w:val="21"/>
              </w:rPr>
              <w:t>1.2</w:t>
            </w:r>
          </w:p>
        </w:tc>
        <w:tc>
          <w:tcPr>
            <w:tcW w:w="1535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</w:t>
            </w:r>
            <w:r>
              <w:rPr>
                <w:rFonts w:ascii="微软雅黑" w:hAnsi="微软雅黑"/>
                <w:szCs w:val="21"/>
              </w:rPr>
              <w:t>018.11.08</w:t>
            </w:r>
          </w:p>
        </w:tc>
        <w:tc>
          <w:tcPr>
            <w:tcW w:w="4678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修改首页、课程、学员、订单处的功能</w:t>
            </w:r>
          </w:p>
        </w:tc>
        <w:tc>
          <w:tcPr>
            <w:tcW w:w="1242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A80F82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A80F82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A80F82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A80F82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A80F82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A80F82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A80F82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972681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  <w:r w:rsidR="00972681"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 w:hint="eastAsia"/>
              </w:rPr>
              <w:t>分子：</w:t>
            </w:r>
            <w:r>
              <w:rPr>
                <w:rFonts w:ascii="微软雅黑" w:hAnsi="微软雅黑" w:hint="eastAsia"/>
              </w:rPr>
              <w:lastRenderedPageBreak/>
              <w:t>在最后一次课前，消耗了课时，并最终选择退费的学生人头数</w:t>
            </w:r>
          </w:p>
          <w:p w:rsidR="00A2307F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F50DA9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七</w:t>
            </w:r>
            <w:r w:rsidR="00B73F8D">
              <w:rPr>
                <w:rFonts w:ascii="微软雅黑" w:hAnsi="微软雅黑" w:hint="eastAsia"/>
                <w:b/>
              </w:rPr>
              <w:t>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03096E" w:rsidRDefault="0003096E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</w:t>
            </w:r>
            <w:proofErr w:type="gramStart"/>
            <w:r>
              <w:rPr>
                <w:rFonts w:hint="eastAsia"/>
              </w:rPr>
              <w:t>弹层显示</w:t>
            </w:r>
            <w:proofErr w:type="gramEnd"/>
            <w:r>
              <w:rPr>
                <w:noProof/>
              </w:rPr>
              <w:drawing>
                <wp:inline distT="0" distB="0" distL="0" distR="0" wp14:anchorId="54F230F9" wp14:editId="08FABBED">
                  <wp:extent cx="634485" cy="407406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00" cy="42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，内容为</w:t>
            </w:r>
          </w:p>
          <w:p w:rsidR="0003096E" w:rsidRPr="0003096E" w:rsidRDefault="0003096E">
            <w:r>
              <w:rPr>
                <w:rFonts w:hint="eastAsia"/>
              </w:rPr>
              <w:lastRenderedPageBreak/>
              <w:t>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，【退出登录】，点击【退出登录】，退出系统，跳转至“登录页面”。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lastRenderedPageBreak/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D148E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t>4.2.2创建任务</w:t>
      </w:r>
    </w:p>
    <w:p w:rsidR="001E3184" w:rsidRPr="001E3184" w:rsidRDefault="001E3184" w:rsidP="001E3184">
      <w:r>
        <w:rPr>
          <w:rFonts w:hint="eastAsia"/>
        </w:rPr>
        <w:t>创建任务可在任意页面</w:t>
      </w:r>
      <w:r w:rsidR="000036BE">
        <w:rPr>
          <w:rFonts w:hint="eastAsia"/>
        </w:rPr>
        <w:t>使用快捷键</w:t>
      </w:r>
      <w:r>
        <w:rPr>
          <w:rFonts w:hint="eastAsia"/>
        </w:rPr>
        <w:t>唤起，</w:t>
      </w:r>
      <w:r w:rsidR="00B6660A">
        <w:rPr>
          <w:rFonts w:hint="eastAsia"/>
        </w:rPr>
        <w:t>当页面处于</w:t>
      </w:r>
      <w:r w:rsidR="00680C64">
        <w:rPr>
          <w:rFonts w:hint="eastAsia"/>
        </w:rPr>
        <w:t>转班退课时的</w:t>
      </w:r>
      <w:proofErr w:type="gramStart"/>
      <w:r w:rsidR="00680C64">
        <w:rPr>
          <w:rFonts w:hint="eastAsia"/>
        </w:rPr>
        <w:t>“再次确认”弹层</w:t>
      </w:r>
      <w:r w:rsidR="00B6660A">
        <w:rPr>
          <w:rFonts w:hint="eastAsia"/>
        </w:rPr>
        <w:t>和</w:t>
      </w:r>
      <w:proofErr w:type="gramEnd"/>
      <w:r w:rsidR="00B6660A">
        <w:rPr>
          <w:rFonts w:hint="eastAsia"/>
        </w:rPr>
        <w:t>“移入公海池”弹层，则不能创建任务</w:t>
      </w:r>
      <w:r w:rsidR="00680C64">
        <w:rPr>
          <w:rFonts w:hint="eastAsia"/>
        </w:rPr>
        <w:t>。</w:t>
      </w:r>
    </w:p>
    <w:p w:rsidR="00E4047D" w:rsidRDefault="00A80F82" w:rsidP="00E4047D">
      <w:r>
        <w:rPr>
          <w:noProof/>
        </w:rPr>
        <w:lastRenderedPageBreak/>
        <w:drawing>
          <wp:inline distT="0" distB="0" distL="0" distR="0" wp14:anchorId="7AF06143" wp14:editId="2F901B56">
            <wp:extent cx="5274310" cy="3304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lastRenderedPageBreak/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lastRenderedPageBreak/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</w:t>
      </w:r>
      <w:r w:rsidR="00521F7B">
        <w:rPr>
          <w:rFonts w:hint="eastAsia"/>
        </w:rPr>
        <w:t>查看基本</w:t>
      </w:r>
      <w:r>
        <w:rPr>
          <w:rFonts w:hint="eastAsia"/>
        </w:rPr>
        <w:t>数据</w:t>
      </w:r>
      <w:r w:rsidR="00521F7B">
        <w:rPr>
          <w:rFonts w:hint="eastAsia"/>
        </w:rPr>
        <w:t>和</w:t>
      </w:r>
      <w:r>
        <w:rPr>
          <w:rFonts w:hint="eastAsia"/>
        </w:rPr>
        <w:t>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C32303">
      <w:r>
        <w:rPr>
          <w:noProof/>
        </w:rPr>
        <w:drawing>
          <wp:inline distT="0" distB="0" distL="0" distR="0" wp14:anchorId="748D526E" wp14:editId="6C5EE4C5">
            <wp:extent cx="5274310" cy="3302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C32303">
            <w:r>
              <w:rPr>
                <w:noProof/>
              </w:rPr>
              <w:drawing>
                <wp:inline distT="0" distB="0" distL="0" distR="0" wp14:anchorId="24243D4B" wp14:editId="593BCD7C">
                  <wp:extent cx="2638095" cy="704762"/>
                  <wp:effectExtent l="0" t="0" r="0" b="63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95" cy="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C32303">
            <w:r>
              <w:rPr>
                <w:rFonts w:hint="eastAsia"/>
                <w:b/>
                <w:bCs/>
              </w:rPr>
              <w:lastRenderedPageBreak/>
              <w:t>实时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“实时”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实时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C32303">
            <w:r>
              <w:rPr>
                <w:rFonts w:hint="eastAsia"/>
                <w:b/>
                <w:bCs/>
              </w:rPr>
              <w:t>课程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“课程”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课程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：点击</w:t>
            </w:r>
            <w:r w:rsidR="00C32303">
              <w:rPr>
                <w:rFonts w:hint="eastAsia"/>
              </w:rPr>
              <w:t>“学员”</w:t>
            </w:r>
            <w:r>
              <w:rPr>
                <w:rFonts w:hint="eastAsia"/>
              </w:rPr>
              <w:t>，在新的标签页打开学员页面</w:t>
            </w:r>
            <w:r w:rsidR="00FF6C63">
              <w:rPr>
                <w:rFonts w:hint="eastAsia"/>
              </w:rPr>
              <w:t>。</w:t>
            </w:r>
          </w:p>
          <w:p w:rsidR="00C32303" w:rsidRDefault="00C32303">
            <w:r w:rsidRPr="00FF6C63">
              <w:rPr>
                <w:rFonts w:hint="eastAsia"/>
                <w:b/>
                <w:bCs/>
              </w:rPr>
              <w:t>注册用户</w:t>
            </w:r>
            <w:r>
              <w:rPr>
                <w:rFonts w:hint="eastAsia"/>
              </w:rPr>
              <w:t>：点击“注册用户”，在新的标签页打开注册用户页面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  <w:r w:rsidR="00FF6C63">
              <w:rPr>
                <w:rFonts w:hint="eastAsia"/>
              </w:rPr>
              <w:t>。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A2307F"/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E3147C">
            <w:pPr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客户资源</w:t>
            </w:r>
            <w:r>
              <w:rPr>
                <w:noProof/>
              </w:rPr>
              <w:drawing>
                <wp:inline distT="0" distB="0" distL="0" distR="0" wp14:anchorId="76E1EDF5" wp14:editId="16E2ED08">
                  <wp:extent cx="1226217" cy="506994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914" cy="53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47C" w:rsidRPr="00E3147C" w:rsidRDefault="00E3147C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今日注册人数</w:t>
            </w:r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已沟通的今日注册学员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，即在今日注册学员处“完成”的人数。待沟通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A2307F" w:rsidRDefault="00AF7F29">
            <w:r>
              <w:rPr>
                <w:rFonts w:hint="eastAsia"/>
              </w:rPr>
              <w:t>，点击卡片跳转至“学员”，筛选出今日注册的学员。</w:t>
            </w:r>
          </w:p>
          <w:p w:rsidR="00A2307F" w:rsidRDefault="00DC70AF">
            <w:pPr>
              <w:rPr>
                <w:b/>
                <w:bCs/>
              </w:rPr>
            </w:pPr>
            <w:r w:rsidRPr="00AF7F29">
              <w:rPr>
                <w:b/>
                <w:bCs/>
              </w:rPr>
              <w:t>2</w:t>
            </w:r>
            <w:r w:rsidRPr="00AF7F29">
              <w:rPr>
                <w:rFonts w:hint="eastAsia"/>
                <w:b/>
                <w:bCs/>
              </w:rPr>
              <w:t>、实时</w:t>
            </w:r>
            <w:r w:rsidR="00AF7F29" w:rsidRPr="00AF7F29">
              <w:rPr>
                <w:rFonts w:hint="eastAsia"/>
                <w:b/>
                <w:bCs/>
              </w:rPr>
              <w:t>统计</w:t>
            </w:r>
            <w:r w:rsidR="00AF7F29">
              <w:rPr>
                <w:noProof/>
              </w:rPr>
              <w:drawing>
                <wp:inline distT="0" distB="0" distL="0" distR="0" wp14:anchorId="4BC1D5E4" wp14:editId="7048687C">
                  <wp:extent cx="1247765" cy="543208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388" cy="57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F29" w:rsidRDefault="00AF7F29">
            <w:r>
              <w:rPr>
                <w:rFonts w:hint="eastAsia"/>
              </w:rPr>
              <w:t>订单超时（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订单超时记录的数量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），实时访客（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实时访客记录的数量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B67AD2">
              <w:rPr>
                <w:rFonts w:hint="eastAsia"/>
              </w:rPr>
              <w:t>，点击卡片跳转至“实时页面”。</w:t>
            </w:r>
          </w:p>
          <w:p w:rsidR="00A2307F" w:rsidRPr="007A5B62" w:rsidRDefault="006145BB" w:rsidP="006145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、销售额</w:t>
            </w:r>
            <w:r>
              <w:rPr>
                <w:noProof/>
              </w:rPr>
              <w:drawing>
                <wp:inline distT="0" distB="0" distL="0" distR="0" wp14:anchorId="584E25E7" wp14:editId="0A879641">
                  <wp:extent cx="1256561" cy="511520"/>
                  <wp:effectExtent l="0" t="0" r="1270" b="317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454" cy="5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5BB" w:rsidRDefault="006145BB">
            <w:r>
              <w:rPr>
                <w:rFonts w:hint="eastAsia"/>
              </w:rPr>
              <w:t>总计：</w:t>
            </w:r>
            <w:r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今日订单总和</w:t>
            </w:r>
            <w:r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（</w:t>
            </w:r>
            <w:r w:rsidR="007A7E33"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今日付费订单数</w:t>
            </w:r>
            <w:r w:rsidR="007A7E33"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新签：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</w:t>
            </w:r>
            <w:proofErr w:type="gramStart"/>
            <w:r>
              <w:rPr>
                <w:rFonts w:hint="eastAsia"/>
              </w:rPr>
              <w:t>签订单额总和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今日新签订单数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续报：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996A53" w:rsidRDefault="00996A53">
            <w:r>
              <w:rPr>
                <w:rFonts w:hint="eastAsia"/>
              </w:rPr>
              <w:t>点击卡片跳转至“订单”页面。</w:t>
            </w:r>
          </w:p>
          <w:p w:rsidR="007A7E33" w:rsidRDefault="007A7E33"/>
          <w:p w:rsidR="00091FF4" w:rsidRDefault="00091FF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4</w:t>
            </w:r>
            <w:r>
              <w:rPr>
                <w:rFonts w:hint="eastAsia"/>
                <w:b/>
                <w:bCs/>
              </w:rPr>
              <w:t>、长期班学员</w:t>
            </w:r>
            <w:r w:rsidR="006145BB">
              <w:rPr>
                <w:noProof/>
              </w:rPr>
              <w:drawing>
                <wp:inline distT="0" distB="0" distL="0" distR="0" wp14:anchorId="396B1B87" wp14:editId="2F0424D0">
                  <wp:extent cx="1276539" cy="528611"/>
                  <wp:effectExtent l="0" t="0" r="0" b="508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62" cy="559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F4" w:rsidRPr="00E3147C" w:rsidRDefault="00091FF4" w:rsidP="00091FF4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今日新增长期</w:t>
            </w:r>
            <w:proofErr w:type="gramStart"/>
            <w:r>
              <w:rPr>
                <w:rFonts w:hint="eastAsia"/>
              </w:rPr>
              <w:t>班人数</w:t>
            </w:r>
            <w:proofErr w:type="gramEnd"/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已沟通的长期班学员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091FF4" w:rsidRDefault="00091FF4" w:rsidP="00091FF4">
            <w:r>
              <w:rPr>
                <w:rFonts w:hint="eastAsia"/>
              </w:rPr>
              <w:t>，点击卡片跳转至</w:t>
            </w:r>
            <w:r w:rsidR="00CE29DA">
              <w:rPr>
                <w:rFonts w:hint="eastAsia"/>
              </w:rPr>
              <w:t>“购课学员”页面。</w:t>
            </w:r>
            <w:r w:rsidR="00CE29DA">
              <w:t xml:space="preserve"> </w:t>
            </w:r>
          </w:p>
          <w:p w:rsidR="00091FF4" w:rsidRDefault="00091FF4">
            <w:pPr>
              <w:rPr>
                <w:color w:val="FF0000"/>
              </w:rPr>
            </w:pP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E07816" w:rsidTr="0017203D">
        <w:trPr>
          <w:trHeight w:val="3479"/>
        </w:trPr>
        <w:tc>
          <w:tcPr>
            <w:tcW w:w="2093" w:type="dxa"/>
          </w:tcPr>
          <w:p w:rsidR="00E07816" w:rsidRDefault="00E07816">
            <w:r>
              <w:rPr>
                <w:rFonts w:hint="eastAsia"/>
              </w:rPr>
              <w:lastRenderedPageBreak/>
              <w:t>基本情况</w:t>
            </w:r>
          </w:p>
        </w:tc>
        <w:tc>
          <w:tcPr>
            <w:tcW w:w="6429" w:type="dxa"/>
          </w:tcPr>
          <w:p w:rsidR="00E07816" w:rsidRDefault="00E07816">
            <w:r>
              <w:rPr>
                <w:noProof/>
              </w:rPr>
              <w:drawing>
                <wp:inline distT="0" distB="0" distL="0" distR="0" wp14:anchorId="561DFE91" wp14:editId="108BEAE7">
                  <wp:extent cx="1952381" cy="1314286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381" cy="1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7816" w:rsidRDefault="00E07816">
            <w:r>
              <w:rPr>
                <w:rFonts w:hint="eastAsia"/>
              </w:rPr>
              <w:t>资源总数：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该规划师名下学员数量</w:t>
            </w:r>
            <w:r>
              <w:rPr>
                <w:rFonts w:hint="eastAsia"/>
              </w:rPr>
              <w:t>}</w:t>
            </w:r>
          </w:p>
          <w:p w:rsidR="00E07816" w:rsidRPr="00E07816" w:rsidRDefault="00011DD4">
            <w:r>
              <w:rPr>
                <w:rFonts w:hint="eastAsia"/>
              </w:rPr>
              <w:t>活动课：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本月</w:t>
            </w:r>
            <w:r w:rsidR="009A0847">
              <w:rPr>
                <w:rFonts w:hint="eastAsia"/>
              </w:rPr>
              <w:t>业绩</w:t>
            </w:r>
          </w:p>
        </w:tc>
        <w:tc>
          <w:tcPr>
            <w:tcW w:w="6429" w:type="dxa"/>
          </w:tcPr>
          <w:p w:rsidR="00A2307F" w:rsidRDefault="00452B73">
            <w:r>
              <w:rPr>
                <w:noProof/>
              </w:rPr>
              <w:drawing>
                <wp:inline distT="0" distB="0" distL="0" distR="0" wp14:anchorId="75DA7F60" wp14:editId="07C7E640">
                  <wp:extent cx="1629624" cy="908551"/>
                  <wp:effectExtent l="0" t="0" r="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700" cy="9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 w:rsidR="009A0847">
              <w:rPr>
                <w:rFonts w:hint="eastAsia"/>
              </w:rPr>
              <w:t>{</w:t>
            </w:r>
            <w:r w:rsidR="009A0847">
              <w:rPr>
                <w:rFonts w:hint="eastAsia"/>
              </w:rPr>
              <w:t>本月已完成订单金额</w:t>
            </w:r>
            <w:r w:rsidR="00146E26">
              <w:rPr>
                <w:rFonts w:hint="eastAsia"/>
              </w:rPr>
              <w:t>总数</w:t>
            </w:r>
            <w:r w:rsidR="009A0847">
              <w:rPr>
                <w:rFonts w:hint="eastAsia"/>
              </w:rPr>
              <w:t>}</w:t>
            </w:r>
            <w:r w:rsidR="009A0847">
              <w:rPr>
                <w:rFonts w:hint="eastAsia"/>
              </w:rPr>
              <w:t>“</w:t>
            </w:r>
            <w:r w:rsidR="009A0847">
              <w:rPr>
                <w:rFonts w:hint="eastAsia"/>
              </w:rPr>
              <w:t>/</w:t>
            </w:r>
            <w:r w:rsidR="009A0847"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 w:rsidR="009A0847">
              <w:rPr>
                <w:rFonts w:hint="eastAsia"/>
              </w:rPr>
              <w:t>(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  <w:r w:rsidR="009A0847">
              <w:t>)</w:t>
            </w:r>
          </w:p>
          <w:p w:rsidR="00146E26" w:rsidRDefault="00146E26" w:rsidP="00146E26">
            <w:r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所有规划师本月已完成订单金额总数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由管理员设置的本月团队目标金额</w:t>
            </w:r>
            <w:r>
              <w:rPr>
                <w:rFonts w:hint="eastAsia"/>
              </w:rPr>
              <w:t>} ({</w:t>
            </w:r>
            <w:r>
              <w:rPr>
                <w:rFonts w:hint="eastAsia"/>
              </w:rPr>
              <w:t>所有规划师本月已完成订单金额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本月团队目标金额</w:t>
            </w:r>
            <w:r>
              <w:rPr>
                <w:rFonts w:hint="eastAsia"/>
              </w:rPr>
              <w:t>}*100%</w:t>
            </w:r>
            <w:r>
              <w:t>)</w:t>
            </w:r>
          </w:p>
          <w:p w:rsidR="00A2307F" w:rsidRPr="00146E26" w:rsidRDefault="00A2307F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业绩</w:t>
            </w:r>
            <w:r w:rsidR="001E16E1">
              <w:rPr>
                <w:rFonts w:hint="eastAsia"/>
              </w:rPr>
              <w:t>英雄榜</w:t>
            </w:r>
          </w:p>
        </w:tc>
        <w:tc>
          <w:tcPr>
            <w:tcW w:w="6429" w:type="dxa"/>
          </w:tcPr>
          <w:p w:rsidR="00A2307F" w:rsidRDefault="001E16E1">
            <w:r>
              <w:rPr>
                <w:noProof/>
              </w:rPr>
              <w:drawing>
                <wp:inline distT="0" distB="0" distL="0" distR="0" wp14:anchorId="55A6B7CB" wp14:editId="46DD2C5A">
                  <wp:extent cx="2180952" cy="2371429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52" cy="2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091FF4">
            <w:r>
              <w:rPr>
                <w:rFonts w:hint="eastAsia"/>
              </w:rPr>
              <w:t>计划</w:t>
            </w:r>
            <w:r w:rsidR="00F65B58">
              <w:rPr>
                <w:rFonts w:hint="eastAsia"/>
              </w:rPr>
              <w:t>任务</w:t>
            </w:r>
          </w:p>
          <w:p w:rsidR="00A2307F" w:rsidRDefault="00A2307F"/>
        </w:tc>
        <w:tc>
          <w:tcPr>
            <w:tcW w:w="6429" w:type="dxa"/>
          </w:tcPr>
          <w:p w:rsidR="005E551A" w:rsidRDefault="005E551A">
            <w:pPr>
              <w:rPr>
                <w:b/>
                <w:bCs/>
              </w:rPr>
            </w:pPr>
          </w:p>
          <w:p w:rsidR="005E551A" w:rsidRDefault="005E551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BF6ED3" wp14:editId="2DE30DFE">
                  <wp:extent cx="2684352" cy="1182532"/>
                  <wp:effectExtent l="0" t="0" r="190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90" cy="118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05084D">
            <w:r w:rsidRPr="0005084D">
              <w:rPr>
                <w:rFonts w:hint="eastAsia"/>
              </w:rPr>
              <w:t>计划</w:t>
            </w:r>
            <w:r w:rsidR="00F65B58" w:rsidRPr="0005084D">
              <w:rPr>
                <w:rFonts w:hint="eastAsia"/>
              </w:rPr>
              <w:t>任务</w:t>
            </w:r>
            <w:r w:rsidR="00B73F8D">
              <w:rPr>
                <w:rFonts w:hint="eastAsia"/>
              </w:rPr>
              <w:t>（</w:t>
            </w:r>
            <w:r w:rsidR="00B73F8D">
              <w:rPr>
                <w:rFonts w:hint="eastAsia"/>
              </w:rPr>
              <w:t>x</w:t>
            </w:r>
            <w:r w:rsidR="00B73F8D">
              <w:rPr>
                <w:rFonts w:hint="eastAsia"/>
              </w:rPr>
              <w:t>为</w:t>
            </w:r>
            <w:r>
              <w:rPr>
                <w:rFonts w:hint="eastAsia"/>
              </w:rPr>
              <w:t>任务列表下任务的</w:t>
            </w:r>
            <w:r w:rsidR="00B73F8D">
              <w:rPr>
                <w:rFonts w:hint="eastAsia"/>
              </w:rPr>
              <w:t>数量）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05084D">
              <w:rPr>
                <w:rFonts w:hint="eastAsia"/>
              </w:rPr>
              <w:t>学员</w:t>
            </w:r>
            <w:r w:rsidR="0005084D">
              <w:rPr>
                <w:rFonts w:hint="eastAsia"/>
              </w:rPr>
              <w:t>I</w:t>
            </w:r>
            <w:r w:rsidR="0005084D">
              <w:t>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lastRenderedPageBreak/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05084D">
            <w:r w:rsidRPr="0005084D">
              <w:rPr>
                <w:rFonts w:hint="eastAsia"/>
                <w:b/>
                <w:bCs/>
              </w:rPr>
              <w:t>交互</w:t>
            </w:r>
            <w:r w:rsidRPr="0005084D">
              <w:rPr>
                <w:rFonts w:hint="eastAsia"/>
              </w:rPr>
              <w:t>：</w:t>
            </w:r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任务卡片时，右上角出现【编辑】【关闭】按钮</w:t>
            </w:r>
          </w:p>
          <w:p w:rsidR="0005084D" w:rsidRDefault="0005084D">
            <w:r w:rsidRPr="0005084D">
              <w:rPr>
                <w:rFonts w:hint="eastAsia"/>
              </w:rPr>
              <w:t>点击【</w:t>
            </w:r>
            <w:r>
              <w:rPr>
                <w:rFonts w:hint="eastAsia"/>
              </w:rPr>
              <w:t>编辑</w:t>
            </w:r>
            <w:r w:rsidRPr="0005084D">
              <w:rPr>
                <w:rFonts w:hint="eastAsia"/>
              </w:rPr>
              <w:t>】</w:t>
            </w:r>
            <w:r>
              <w:rPr>
                <w:rFonts w:hint="eastAsia"/>
              </w:rPr>
              <w:t>按钮，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“编辑任务弹窗”，可对该任务进行修改</w:t>
            </w:r>
          </w:p>
          <w:p w:rsidR="0005084D" w:rsidRPr="0005084D" w:rsidRDefault="0005084D">
            <w:r>
              <w:rPr>
                <w:rFonts w:hint="eastAsia"/>
              </w:rPr>
              <w:t>点击【关闭】，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“创建任务弹窗”，可新建下一个任务。</w:t>
            </w:r>
          </w:p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637EAF" w:rsidP="004B0D58">
      <w:r>
        <w:rPr>
          <w:noProof/>
        </w:rPr>
        <w:lastRenderedPageBreak/>
        <w:drawing>
          <wp:inline distT="0" distB="0" distL="0" distR="0" wp14:anchorId="53A5B8FF" wp14:editId="43B6621D">
            <wp:extent cx="5274310" cy="3289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AF">
        <w:rPr>
          <w:noProof/>
          <w:lang w:bidi="th-TH"/>
        </w:rPr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lastRenderedPageBreak/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1215D3" w:rsidP="00D5567A">
            <w:pPr>
              <w:jc w:val="left"/>
            </w:pPr>
            <w:r w:rsidRPr="001215D3">
              <w:rPr>
                <w:rFonts w:hint="eastAsia"/>
                <w:b/>
                <w:bCs/>
              </w:rPr>
              <w:t>交互</w:t>
            </w:r>
            <w:r>
              <w:rPr>
                <w:rFonts w:hint="eastAsia"/>
              </w:rPr>
              <w:t>：</w:t>
            </w:r>
            <w:r w:rsidR="00D5567A">
              <w:rPr>
                <w:rFonts w:hint="eastAsia"/>
              </w:rPr>
              <w:t>鼠标</w:t>
            </w:r>
            <w:r w:rsidR="00D5567A">
              <w:rPr>
                <w:rFonts w:hint="eastAsia"/>
              </w:rPr>
              <w:t>hover</w:t>
            </w:r>
            <w:r w:rsidR="00D5567A">
              <w:rPr>
                <w:rFonts w:hint="eastAsia"/>
              </w:rPr>
              <w:t>时由</w:t>
            </w:r>
            <w:r w:rsidR="00D5567A">
              <w:rPr>
                <w:noProof/>
              </w:rPr>
              <w:drawing>
                <wp:inline distT="0" distB="0" distL="0" distR="0" wp14:anchorId="56FD8439" wp14:editId="39206024">
                  <wp:extent cx="4125595" cy="454660"/>
                  <wp:effectExtent l="0" t="0" r="8255" b="254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567A">
              <w:rPr>
                <w:rFonts w:hint="eastAsia"/>
              </w:rPr>
              <w:t>变为</w:t>
            </w:r>
          </w:p>
          <w:p w:rsidR="00132515" w:rsidRDefault="00132515" w:rsidP="009F7A7E">
            <w:r>
              <w:rPr>
                <w:noProof/>
              </w:rPr>
              <w:drawing>
                <wp:inline distT="0" distB="0" distL="0" distR="0" wp14:anchorId="7CA48370" wp14:editId="58C3203A">
                  <wp:extent cx="4125595" cy="525780"/>
                  <wp:effectExtent l="0" t="0" r="825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Pr="00B4628F" w:rsidRDefault="009F7A7E" w:rsidP="009F7A7E">
            <w:pPr>
              <w:rPr>
                <w:b/>
                <w:bCs/>
              </w:rPr>
            </w:pPr>
            <w:r w:rsidRPr="00B4628F">
              <w:rPr>
                <w:rFonts w:hint="eastAsia"/>
                <w:b/>
                <w:bCs/>
              </w:rPr>
              <w:t>排序</w:t>
            </w:r>
            <w:r w:rsidR="00D5567A">
              <w:rPr>
                <w:rFonts w:hint="eastAsia"/>
                <w:b/>
                <w:bCs/>
              </w:rPr>
              <w:t>规则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  <w:r w:rsidR="00D5567A">
              <w:rPr>
                <w:rFonts w:hint="eastAsia"/>
              </w:rPr>
              <w:t>可按</w:t>
            </w:r>
            <w:r w:rsidR="00D5567A">
              <w:rPr>
                <w:rFonts w:hint="eastAsia"/>
              </w:rPr>
              <w:t xml:space="preserve"> </w:t>
            </w:r>
            <w:r w:rsidR="00D5567A">
              <w:rPr>
                <w:rFonts w:hint="eastAsia"/>
              </w:rPr>
              <w:t>以下方式排序</w:t>
            </w:r>
          </w:p>
          <w:p w:rsidR="00404790" w:rsidRDefault="00CC6D79" w:rsidP="009F7A7E">
            <w:r>
              <w:rPr>
                <w:rFonts w:hint="eastAsia"/>
                <w:b/>
                <w:bCs/>
              </w:rPr>
              <w:t>上</w:t>
            </w:r>
            <w:r w:rsidR="009F7A7E" w:rsidRPr="007A5B62">
              <w:rPr>
                <w:rFonts w:hint="eastAsia"/>
                <w:b/>
                <w:bCs/>
              </w:rPr>
              <w:t>一讲时间</w:t>
            </w:r>
            <w:r w:rsidR="009F7A7E">
              <w:rPr>
                <w:rFonts w:hint="eastAsia"/>
              </w:rPr>
              <w:t>：点击可按</w:t>
            </w:r>
            <w:r w:rsidR="00404790">
              <w:rPr>
                <w:rFonts w:hint="eastAsia"/>
              </w:rPr>
              <w:t>上</w:t>
            </w:r>
            <w:r w:rsidR="009F7A7E">
              <w:rPr>
                <w:rFonts w:hint="eastAsia"/>
              </w:rPr>
              <w:t>一讲时间由近及远排序，再次点击取消排序。</w:t>
            </w:r>
          </w:p>
          <w:p w:rsidR="00404790" w:rsidRDefault="00404790" w:rsidP="009F7A7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下一讲时间</w:t>
            </w:r>
            <w:r w:rsidRPr="00404790">
              <w:rPr>
                <w:rFonts w:hint="eastAsia"/>
              </w:rPr>
              <w:t>：</w:t>
            </w:r>
            <w:r>
              <w:rPr>
                <w:rFonts w:hint="eastAsia"/>
              </w:rPr>
              <w:t>点击可按下一讲时间由近及远排序，再次点击取消排序。</w:t>
            </w:r>
          </w:p>
          <w:p w:rsidR="00BC4953" w:rsidRDefault="000E04E9" w:rsidP="009F7A7E">
            <w:r w:rsidRPr="007A5B62">
              <w:rPr>
                <w:rFonts w:hint="eastAsia"/>
                <w:b/>
                <w:bCs/>
              </w:rPr>
              <w:t>开始时间</w:t>
            </w:r>
            <w:r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Pr="007A5B62">
              <w:rPr>
                <w:rFonts w:hint="eastAsia"/>
                <w:b/>
                <w:bCs/>
              </w:rPr>
              <w:t>结课时间</w:t>
            </w:r>
            <w:r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Pr="00E61535" w:rsidRDefault="006839AD" w:rsidP="00E1439D">
            <w:pPr>
              <w:rPr>
                <w:b/>
                <w:bCs/>
              </w:rPr>
            </w:pPr>
            <w:r w:rsidRPr="00E61535">
              <w:rPr>
                <w:rFonts w:hint="eastAsia"/>
                <w:b/>
                <w:bCs/>
              </w:rPr>
              <w:t>课程卡片内容：</w:t>
            </w:r>
          </w:p>
          <w:p w:rsidR="006839AD" w:rsidRDefault="00E61535" w:rsidP="00E1439D">
            <w:r>
              <w:rPr>
                <w:rFonts w:hint="eastAsia"/>
                <w:b/>
                <w:bCs/>
              </w:rPr>
              <w:t>老师、课程</w:t>
            </w:r>
            <w:r w:rsidRPr="00E61535">
              <w:rPr>
                <w:rFonts w:hint="eastAsia"/>
              </w:rPr>
              <w:t>：</w:t>
            </w:r>
            <w:r w:rsidR="006839AD" w:rsidRPr="00E61535">
              <w:rPr>
                <w:rFonts w:hint="eastAsia"/>
              </w:rPr>
              <w:t>{</w:t>
            </w:r>
            <w:r w:rsidRPr="00E61535">
              <w:rPr>
                <w:rFonts w:hint="eastAsia"/>
              </w:rPr>
              <w:t>【</w:t>
            </w:r>
            <w:r w:rsidR="006839AD" w:rsidRPr="00E61535">
              <w:rPr>
                <w:rFonts w:hint="eastAsia"/>
              </w:rPr>
              <w:t>主讲老师</w:t>
            </w:r>
            <w:r w:rsidRPr="00E61535">
              <w:rPr>
                <w:rFonts w:hint="eastAsia"/>
              </w:rPr>
              <w:t>】</w:t>
            </w:r>
            <w:r w:rsidR="006839AD" w:rsidRPr="00E61535">
              <w:rPr>
                <w:rFonts w:hint="eastAsia"/>
              </w:rPr>
              <w:t>}{</w:t>
            </w:r>
            <w:r w:rsidR="006839AD" w:rsidRPr="00E61535">
              <w:rPr>
                <w:rFonts w:hint="eastAsia"/>
              </w:rPr>
              <w:t>课程名称</w:t>
            </w:r>
            <w:r w:rsidR="006839AD" w:rsidRPr="00E61535"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839AD">
              <w:rPr>
                <w:rFonts w:hint="eastAsia"/>
              </w:rPr>
              <w:t>点击可新开页签，跳转至</w:t>
            </w:r>
            <w:r>
              <w:rPr>
                <w:rFonts w:hint="eastAsia"/>
              </w:rPr>
              <w:t>“购课学员”</w:t>
            </w:r>
            <w:r w:rsidR="006839AD">
              <w:rPr>
                <w:rFonts w:hint="eastAsia"/>
              </w:rPr>
              <w:t>页面，</w:t>
            </w:r>
            <w:r>
              <w:rPr>
                <w:rFonts w:hint="eastAsia"/>
              </w:rPr>
              <w:t>默认筛选出该课程的数据。</w:t>
            </w:r>
            <w:r>
              <w:t xml:space="preserve"> 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B4628F">
              <w:rPr>
                <w:noProof/>
              </w:rPr>
              <w:drawing>
                <wp:inline distT="0" distB="0" distL="0" distR="0" wp14:anchorId="7F03D172" wp14:editId="022620DB">
                  <wp:extent cx="495238" cy="200000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8F">
              <w:rPr>
                <w:rFonts w:hint="eastAsia"/>
              </w:rPr>
              <w:t>，课程未开始时显示为“未开始”</w:t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9D59C5" w:rsidRDefault="009D59C5" w:rsidP="009D59C5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左侧的上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9D59C5" w:rsidRDefault="009D59C5" w:rsidP="009D59C5">
            <w:r>
              <w:rPr>
                <w:noProof/>
              </w:rPr>
              <w:drawing>
                <wp:inline distT="0" distB="0" distL="0" distR="0" wp14:anchorId="13ECF06F" wp14:editId="4B69898B">
                  <wp:extent cx="4125595" cy="691515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9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9C5" w:rsidRDefault="009D59C5" w:rsidP="00E1439D">
            <w:r w:rsidRPr="00717730">
              <w:rPr>
                <w:rFonts w:hint="eastAsia"/>
                <w:b/>
                <w:bCs/>
              </w:rPr>
              <w:t>上讲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上一讲课时名称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时间，时间格式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D5567A">
              <w:t xml:space="preserve"> </w:t>
            </w:r>
          </w:p>
          <w:p w:rsidR="00D5567A" w:rsidRDefault="0052095E" w:rsidP="00E1439D">
            <w:r w:rsidRPr="00717730">
              <w:rPr>
                <w:rFonts w:hint="eastAsia"/>
                <w:b/>
                <w:bCs/>
              </w:rPr>
              <w:t>缺勤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，请假：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上讲请假人数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717730">
              <w:rPr>
                <w:rFonts w:hint="eastAsia"/>
                <w:b/>
                <w:bCs/>
              </w:rPr>
              <w:t>迟到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上讲迟到人数</w:t>
            </w:r>
            <w:r>
              <w:rPr>
                <w:rFonts w:hint="eastAsia"/>
              </w:rPr>
              <w:t>}</w:t>
            </w:r>
          </w:p>
          <w:p w:rsidR="0052095E" w:rsidRDefault="00B93934" w:rsidP="00E1439D">
            <w:r w:rsidRPr="00717730">
              <w:rPr>
                <w:rFonts w:hint="eastAsia"/>
                <w:b/>
                <w:bCs/>
              </w:rPr>
              <w:t>未交作业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，没有作业时不显示。</w:t>
            </w:r>
            <w:r w:rsidR="00ED7CC3">
              <w:rPr>
                <w:rFonts w:hint="eastAsia"/>
              </w:rPr>
              <w:t>以上五个色块点击跳转至“学情报告”页面。</w:t>
            </w:r>
          </w:p>
          <w:p w:rsidR="00717730" w:rsidRDefault="00717730" w:rsidP="00717730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lastRenderedPageBreak/>
              <w:t>右侧的下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717730" w:rsidRPr="0052095E" w:rsidRDefault="00717730" w:rsidP="00717730">
            <w:r>
              <w:rPr>
                <w:noProof/>
              </w:rPr>
              <w:drawing>
                <wp:inline distT="0" distB="0" distL="0" distR="0" wp14:anchorId="4B90272B" wp14:editId="60844528">
                  <wp:extent cx="4125595" cy="711200"/>
                  <wp:effectExtent l="0" t="0" r="825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730" w:rsidRDefault="00A11819" w:rsidP="00717730">
            <w:r w:rsidRPr="00717730">
              <w:rPr>
                <w:rFonts w:hint="eastAsia"/>
                <w:b/>
                <w:bCs/>
              </w:rPr>
              <w:t>下讲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717730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r w:rsidR="009D59C5">
              <w:rPr>
                <w:rFonts w:hint="eastAsia"/>
              </w:rPr>
              <w:t>为</w:t>
            </w:r>
            <w:proofErr w:type="spellStart"/>
            <w:r w:rsidR="009D59C5">
              <w:rPr>
                <w:rFonts w:hint="eastAsia"/>
              </w:rPr>
              <w:t>yyyy</w:t>
            </w:r>
            <w:proofErr w:type="spellEnd"/>
            <w:r w:rsidR="009D59C5">
              <w:t xml:space="preserve">/mm/dd </w:t>
            </w:r>
            <w:proofErr w:type="spellStart"/>
            <w:r w:rsidR="009D59C5">
              <w:t>hh:mm</w:t>
            </w:r>
            <w:proofErr w:type="spellEnd"/>
            <w:r w:rsidR="00717730">
              <w:t>}</w:t>
            </w:r>
            <w:r w:rsidR="006C08F1"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2B234B">
              <w:rPr>
                <w:rFonts w:hint="eastAsia"/>
              </w:rPr>
              <w:t>拥有下一讲课时权限的人数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2B234B">
              <w:rPr>
                <w:rFonts w:hint="eastAsia"/>
              </w:rPr>
              <w:t xml:space="preserve"> +</w:t>
            </w:r>
            <w:r w:rsidR="002B234B">
              <w:t xml:space="preserve"> </w:t>
            </w:r>
            <w:r w:rsidR="002B234B">
              <w:rPr>
                <w:rFonts w:hint="eastAsia"/>
              </w:rPr>
              <w:t>转入学员人数</w:t>
            </w:r>
            <w:r w:rsidR="002B234B">
              <w:rPr>
                <w:rFonts w:hint="eastAsia"/>
              </w:rPr>
              <w:t xml:space="preserve"> -</w:t>
            </w:r>
            <w:r w:rsidR="002B234B">
              <w:rPr>
                <w:rFonts w:hint="eastAsia"/>
              </w:rPr>
              <w:t>转出学员人数</w:t>
            </w:r>
            <w:r w:rsidR="00E43A94">
              <w:rPr>
                <w:rFonts w:hint="eastAsia"/>
              </w:rPr>
              <w:t xml:space="preserve"> </w:t>
            </w:r>
            <w:r w:rsidR="009E78A1">
              <w:t xml:space="preserve">– </w:t>
            </w:r>
            <w:r w:rsidR="009E78A1">
              <w:rPr>
                <w:rFonts w:hint="eastAsia"/>
              </w:rPr>
              <w:t>退费学员人数</w:t>
            </w:r>
            <w:r w:rsidR="002B234B">
              <w:t xml:space="preserve"> 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  <w:r w:rsidR="00717730" w:rsidRPr="00717730">
              <w:rPr>
                <w:rFonts w:hint="eastAsia"/>
                <w:b/>
                <w:bCs/>
              </w:rPr>
              <w:t>讲义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【讲义】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按钮，未关联讲义呈现【讲义】灰色按钮，不可点击。</w:t>
            </w:r>
            <w:r w:rsidR="00717730" w:rsidRPr="00717730">
              <w:rPr>
                <w:rFonts w:hint="eastAsia"/>
                <w:b/>
                <w:bCs/>
              </w:rPr>
              <w:t>课件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【课件】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按钮，未关联课件呈现【课件】灰色按钮，不可点击。</w:t>
            </w:r>
          </w:p>
          <w:p w:rsidR="006C08F1" w:rsidRDefault="006C08F1" w:rsidP="00F95F44"/>
          <w:p w:rsidR="00EC1A1F" w:rsidRPr="00102428" w:rsidRDefault="00EC1A1F" w:rsidP="001215D3">
            <w:pPr>
              <w:jc w:val="left"/>
            </w:pPr>
          </w:p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lastRenderedPageBreak/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  <w:r w:rsidR="00ED38A4">
              <w:rPr>
                <w:rFonts w:hint="eastAsia"/>
              </w:rPr>
              <w:t>引用</w:t>
            </w:r>
            <w:r w:rsidR="00C74134">
              <w:rPr>
                <w:rFonts w:hint="eastAsia"/>
              </w:rPr>
              <w:t>课</w:t>
            </w:r>
            <w:r w:rsidR="00ED38A4">
              <w:rPr>
                <w:rFonts w:hint="eastAsia"/>
              </w:rPr>
              <w:t>时，鼠标移至序号单元格，</w:t>
            </w:r>
            <w:proofErr w:type="gramStart"/>
            <w:r w:rsidR="00ED38A4">
              <w:rPr>
                <w:rFonts w:hint="eastAsia"/>
              </w:rPr>
              <w:t>弹层显示</w:t>
            </w:r>
            <w:proofErr w:type="gramEnd"/>
            <w:r w:rsidR="00ED38A4">
              <w:rPr>
                <w:rFonts w:hint="eastAsia"/>
              </w:rPr>
              <w:t>：引用自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《被引用的课程名称》</w:t>
            </w:r>
            <w:r w:rsidR="00ED38A4">
              <w:rPr>
                <w:rFonts w:hint="eastAsia"/>
              </w:rPr>
              <w:t>}</w:t>
            </w:r>
            <w:r w:rsidR="00ED38A4">
              <w:rPr>
                <w:rFonts w:hint="eastAsia"/>
              </w:rPr>
              <w:t>，第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被引用课时在源课程的序号</w:t>
            </w:r>
            <w:r w:rsidR="00ED38A4">
              <w:rPr>
                <w:rFonts w:hint="eastAsia"/>
              </w:rPr>
              <w:t>}</w:t>
            </w:r>
            <w:r w:rsidR="00ED38A4">
              <w:t>{</w:t>
            </w:r>
            <w:r w:rsidR="00ED38A4">
              <w:rPr>
                <w:rFonts w:hint="eastAsia"/>
              </w:rPr>
              <w:t>课时名称</w:t>
            </w:r>
            <w:r w:rsidR="00ED38A4"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lastRenderedPageBreak/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</w:t>
            </w:r>
            <w:r w:rsidR="00FB4EEC">
              <w:rPr>
                <w:rFonts w:hint="eastAsia"/>
              </w:rPr>
              <w:lastRenderedPageBreak/>
              <w:t>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lastRenderedPageBreak/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lastRenderedPageBreak/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lastRenderedPageBreak/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lastRenderedPageBreak/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</w:t>
            </w:r>
            <w:r>
              <w:rPr>
                <w:rFonts w:hint="eastAsia"/>
              </w:rPr>
              <w:lastRenderedPageBreak/>
              <w:t>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lastRenderedPageBreak/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</w:p>
    <w:p w:rsidR="004A7F29" w:rsidRPr="004A7F29" w:rsidRDefault="004A7F29" w:rsidP="004A7F29">
      <w:r>
        <w:rPr>
          <w:rFonts w:hint="eastAsia"/>
        </w:rPr>
        <w:t>此处“课堂”页面是以教学角度呈现</w:t>
      </w:r>
      <w:r w:rsidR="00697F57">
        <w:rPr>
          <w:rFonts w:hint="eastAsia"/>
        </w:rPr>
        <w:t>各</w:t>
      </w:r>
      <w:r>
        <w:rPr>
          <w:rFonts w:hint="eastAsia"/>
        </w:rPr>
        <w:t>题的数据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  <w:r w:rsidR="00901B50">
              <w:rPr>
                <w:rFonts w:hint="eastAsia"/>
              </w:rPr>
              <w:t>。</w:t>
            </w:r>
          </w:p>
          <w:p w:rsidR="00901B50" w:rsidRDefault="0014198B" w:rsidP="00C41598">
            <w:r>
              <w:rPr>
                <w:rFonts w:hint="eastAsia"/>
              </w:rPr>
              <w:t>题目详情</w:t>
            </w:r>
            <w:r w:rsidR="00697F57">
              <w:rPr>
                <w:rFonts w:hint="eastAsia"/>
              </w:rPr>
              <w:t>（</w:t>
            </w:r>
            <w:r w:rsidR="00697F57">
              <w:rPr>
                <w:rFonts w:hint="eastAsia"/>
                <w:color w:val="FF0000"/>
              </w:rPr>
              <w:t>特殊情况：</w:t>
            </w:r>
            <w:r w:rsidR="00697F57" w:rsidRPr="00697F57">
              <w:rPr>
                <w:rFonts w:hint="eastAsia"/>
                <w:color w:val="FF0000"/>
              </w:rPr>
              <w:t>嵌套题</w:t>
            </w:r>
            <w:r w:rsidR="00697F57">
              <w:rPr>
                <w:rFonts w:hint="eastAsia"/>
              </w:rPr>
              <w:t>的</w:t>
            </w:r>
            <w:proofErr w:type="gramStart"/>
            <w:r w:rsidR="00697F57">
              <w:rPr>
                <w:rFonts w:hint="eastAsia"/>
              </w:rPr>
              <w:t>题干前有</w:t>
            </w:r>
            <w:proofErr w:type="gramEnd"/>
            <w:r w:rsidR="00697F57">
              <w:rPr>
                <w:rFonts w:hint="eastAsia"/>
              </w:rPr>
              <w:t>一个整体的正确率：</w:t>
            </w:r>
            <w:r w:rsidR="00697F57">
              <w:rPr>
                <w:rFonts w:hint="eastAsia"/>
              </w:rPr>
              <w:t>{</w:t>
            </w:r>
            <w:r w:rsidR="00697F57">
              <w:rPr>
                <w:rFonts w:hint="eastAsia"/>
              </w:rPr>
              <w:t>所有小题平均正确率总和</w:t>
            </w:r>
            <w:r w:rsidR="00697F57">
              <w:rPr>
                <w:rFonts w:hint="eastAsia"/>
              </w:rPr>
              <w:t xml:space="preserve"> </w:t>
            </w:r>
            <w:r w:rsidR="00697F57">
              <w:t xml:space="preserve">/ </w:t>
            </w:r>
            <w:r w:rsidR="00697F57">
              <w:rPr>
                <w:rFonts w:hint="eastAsia"/>
              </w:rPr>
              <w:t>小题数量</w:t>
            </w:r>
            <w:r w:rsidR="00697F57">
              <w:rPr>
                <w:rFonts w:hint="eastAsia"/>
              </w:rPr>
              <w:t>}</w:t>
            </w:r>
            <w:r w:rsidR="00697F57"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5E5243" w:rsidRDefault="0014198B" w:rsidP="005E5243"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697F57" w:rsidRDefault="008D490F" w:rsidP="0014198B">
            <w:r>
              <w:rPr>
                <w:rFonts w:hint="eastAsia"/>
              </w:rPr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  <w:r w:rsidR="009B22C7">
              <w:rPr>
                <w:rFonts w:hint="eastAsia"/>
              </w:rPr>
              <w:t>参与答题：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参与答题人数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，未答：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未答人数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【查看详情】，</w:t>
            </w:r>
          </w:p>
          <w:p w:rsidR="00697F57" w:rsidRDefault="009B22C7" w:rsidP="00697F57">
            <w:pPr>
              <w:jc w:val="left"/>
            </w:pPr>
            <w:r>
              <w:rPr>
                <w:rFonts w:hint="eastAsia"/>
              </w:rPr>
              <w:lastRenderedPageBreak/>
              <w:t>点击【查看详情】按钮，</w:t>
            </w:r>
            <w:proofErr w:type="gramStart"/>
            <w:r>
              <w:rPr>
                <w:rFonts w:hint="eastAsia"/>
              </w:rPr>
              <w:t>右侧弹</w:t>
            </w:r>
            <w:r w:rsidR="00697F57">
              <w:rPr>
                <w:rFonts w:hint="eastAsia"/>
              </w:rPr>
              <w:t>层</w:t>
            </w:r>
            <w:proofErr w:type="gramEnd"/>
            <w:r>
              <w:rPr>
                <w:noProof/>
              </w:rPr>
              <w:drawing>
                <wp:inline distT="0" distB="0" distL="0" distR="0" wp14:anchorId="475F5FB4" wp14:editId="46B0087C">
                  <wp:extent cx="2539751" cy="356706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2C7" w:rsidRDefault="009B22C7" w:rsidP="0014198B">
            <w:r>
              <w:rPr>
                <w:rFonts w:hint="eastAsia"/>
              </w:rPr>
              <w:t>答案分布表格呈现</w:t>
            </w:r>
          </w:p>
          <w:p w:rsidR="00B51EF9" w:rsidRDefault="009B22C7" w:rsidP="0014198B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E76643" w:rsidRDefault="00E76643" w:rsidP="00E76643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lastRenderedPageBreak/>
              <w:t>D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B51EF9" w:rsidRDefault="00B51EF9" w:rsidP="0048579E">
            <w:r>
              <w:t>Case2</w:t>
            </w:r>
            <w:r>
              <w:rPr>
                <w:rFonts w:hint="eastAsia"/>
              </w:rPr>
              <w:t>、</w:t>
            </w:r>
          </w:p>
          <w:p w:rsidR="0017307F" w:rsidRDefault="00B51EF9" w:rsidP="0048579E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</w:t>
            </w:r>
            <w:r w:rsidR="0017307F">
              <w:rPr>
                <w:rFonts w:hint="eastAsia"/>
              </w:rPr>
              <w:t>分布项为所有不同答案的集合</w:t>
            </w:r>
            <w:r w:rsidR="0017307F">
              <w:rPr>
                <w:rFonts w:hint="eastAsia"/>
              </w:rPr>
              <w:t>,</w:t>
            </w:r>
            <w:r w:rsidR="007A37B9">
              <w:rPr>
                <w:rFonts w:hint="eastAsia"/>
              </w:rPr>
              <w:t>，正确答案后有一个绿色对号，</w:t>
            </w:r>
            <w:r w:rsidR="0017307F">
              <w:rPr>
                <w:rFonts w:hint="eastAsia"/>
              </w:rPr>
              <w:t>按正确率降序排序</w:t>
            </w:r>
            <w:r w:rsidR="00494A45">
              <w:rPr>
                <w:rFonts w:hint="eastAsia"/>
              </w:rPr>
              <w:t>。</w:t>
            </w:r>
          </w:p>
          <w:p w:rsidR="0017307F" w:rsidRPr="00CB7007" w:rsidRDefault="0002682A" w:rsidP="0048579E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E76643">
              <w:t>*100%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2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2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3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D02625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CB7DA5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697F57" w:rsidRPr="00697F57" w:rsidRDefault="0002682A" w:rsidP="00697F57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 w:rsidR="00C21F68">
              <w:rPr>
                <w:rFonts w:hint="eastAsia"/>
              </w:rPr>
              <w:t xml:space="preserve"> </w:t>
            </w:r>
            <w:r w:rsidR="00C21F68">
              <w:t xml:space="preserve">/ </w:t>
            </w:r>
            <w:r w:rsidR="00C21F68">
              <w:rPr>
                <w:rFonts w:hint="eastAsia"/>
              </w:rPr>
              <w:t>参与</w:t>
            </w:r>
            <w:proofErr w:type="gramStart"/>
            <w:r w:rsidR="00C21F68"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 w:rsidR="00C21F68">
              <w:rPr>
                <w:rFonts w:hint="eastAsia"/>
              </w:rPr>
              <w:t>，</w:t>
            </w:r>
            <w:r w:rsidR="00F84D2C">
              <w:rPr>
                <w:rFonts w:hint="eastAsia"/>
              </w:rPr>
              <w:t>{</w:t>
            </w:r>
            <w:r w:rsidR="00C21F68">
              <w:rPr>
                <w:rFonts w:hint="eastAsia"/>
              </w:rPr>
              <w:t>未答的具体学员</w:t>
            </w:r>
            <w:r w:rsidR="00366BF9">
              <w:rPr>
                <w:rFonts w:hint="eastAsia"/>
              </w:rPr>
              <w:t>名单</w:t>
            </w:r>
            <w:r w:rsidR="00F84D2C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90397" w:rsidTr="007A37B9">
        <w:trPr>
          <w:trHeight w:val="770"/>
        </w:trPr>
        <w:tc>
          <w:tcPr>
            <w:tcW w:w="8522" w:type="dxa"/>
            <w:gridSpan w:val="2"/>
          </w:tcPr>
          <w:p w:rsidR="00990397" w:rsidRDefault="00990397" w:rsidP="007A37B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90397" w:rsidRPr="00F31C09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90397" w:rsidRDefault="00990397" w:rsidP="007A37B9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由课程页面下“题目详情”，新开页签进入“学情报告”页面，选择“作业”。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990397" w:rsidRPr="0090005D" w:rsidRDefault="00990397" w:rsidP="007A37B9">
            <w:r>
              <w:rPr>
                <w:rFonts w:hint="eastAsia"/>
              </w:rPr>
              <w:t>提取该课时下作业的所有题，默认按题目顺序排序。没有作业时显示为“暂无数据”。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90397" w:rsidRPr="0090005D" w:rsidRDefault="00990397" w:rsidP="007A37B9"/>
          <w:p w:rsidR="00990397" w:rsidRDefault="00990397" w:rsidP="007A37B9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990397" w:rsidRDefault="00990397" w:rsidP="007A37B9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排序是按整道嵌套题的正确率），点击“正确率”可按升序、降序排序。</w:t>
            </w:r>
          </w:p>
          <w:p w:rsidR="00990397" w:rsidRDefault="00990397" w:rsidP="007A37B9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990397" w:rsidRDefault="00990397" w:rsidP="007A37B9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57B09515" wp14:editId="2C542FE8">
                  <wp:extent cx="2539751" cy="356706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397" w:rsidRDefault="00990397" w:rsidP="007A37B9">
            <w:r>
              <w:rPr>
                <w:rFonts w:hint="eastAsia"/>
              </w:rPr>
              <w:t>答案分布表格呈现</w:t>
            </w:r>
          </w:p>
          <w:p w:rsidR="00990397" w:rsidRDefault="00990397" w:rsidP="007A37B9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lastRenderedPageBreak/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Case2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7A37B9" w:rsidRDefault="007A37B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3</w:t>
            </w:r>
            <w:r>
              <w:rPr>
                <w:rFonts w:hint="eastAsia"/>
              </w:rPr>
              <w:t>、</w:t>
            </w:r>
          </w:p>
          <w:p w:rsidR="007A37B9" w:rsidRDefault="007A37B9" w:rsidP="007A37B9">
            <w:r w:rsidRPr="00366BF9">
              <w:rPr>
                <w:rFonts w:hint="eastAsia"/>
                <w:b/>
                <w:bCs/>
              </w:rPr>
              <w:t>简答题</w:t>
            </w:r>
            <w:r>
              <w:rPr>
                <w:rFonts w:hint="eastAsia"/>
              </w:rPr>
              <w:t>，分布项为</w:t>
            </w:r>
            <w:r w:rsidR="00EC25F7">
              <w:rPr>
                <w:rFonts w:hint="eastAsia"/>
              </w:rPr>
              <w:t>“正确”“错误”“未批改”“未答”，</w:t>
            </w:r>
            <w:r w:rsidR="00DF666E">
              <w:rPr>
                <w:rFonts w:hint="eastAsia"/>
              </w:rPr>
              <w:t>“正确”绿色字体，“错误”红色字体，“未批改”橙色字体，“未答”灰色字体。</w:t>
            </w:r>
          </w:p>
          <w:p w:rsidR="00DF666E" w:rsidRDefault="00DF666E" w:rsidP="007A37B9">
            <w:r>
              <w:rPr>
                <w:rFonts w:hint="eastAsia"/>
              </w:rPr>
              <w:t>正确，</w:t>
            </w:r>
            <w:r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正确人数</w:t>
            </w:r>
            <w:r w:rsidR="00366BF9">
              <w:rPr>
                <w:rFonts w:hint="eastAsia"/>
              </w:rPr>
              <w:t xml:space="preserve"> /</w:t>
            </w:r>
            <w:r w:rsidR="00366BF9">
              <w:t xml:space="preserve"> </w:t>
            </w:r>
            <w:r w:rsidR="00366BF9"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366BF9">
              <w:t>*100%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正确的人数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正确的具体人员名单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>
            <w:r>
              <w:rPr>
                <w:rFonts w:hint="eastAsia"/>
              </w:rPr>
              <w:t>错误，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错误的具体人员名单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，学员名称可点击，点击后显示老师批改后的图片。</w:t>
            </w:r>
          </w:p>
          <w:p w:rsidR="000342A8" w:rsidRDefault="00366BF9" w:rsidP="000342A8">
            <w:r>
              <w:rPr>
                <w:rFonts w:hint="eastAsia"/>
              </w:rPr>
              <w:t>未批改，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lastRenderedPageBreak/>
              <w:t>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/>
          <w:p w:rsidR="000342A8" w:rsidRDefault="00366BF9" w:rsidP="000342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正未答的具体人员名单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Pr="00697F57" w:rsidRDefault="00366BF9" w:rsidP="007A37B9"/>
        </w:tc>
      </w:tr>
    </w:tbl>
    <w:p w:rsidR="00A16FEB" w:rsidRPr="00990397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0342A8" w:rsidTr="00417BA8">
        <w:trPr>
          <w:trHeight w:val="770"/>
        </w:trPr>
        <w:tc>
          <w:tcPr>
            <w:tcW w:w="8522" w:type="dxa"/>
            <w:gridSpan w:val="2"/>
          </w:tcPr>
          <w:p w:rsidR="000342A8" w:rsidRDefault="000342A8" w:rsidP="00417BA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0342A8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0342A8" w:rsidRDefault="000342A8" w:rsidP="00417BA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由课程页面下“题目详情”，新开页签进入“学情报告”页面，选择“考试”。</w:t>
            </w:r>
          </w:p>
        </w:tc>
      </w:tr>
      <w:tr w:rsidR="000342A8" w:rsidRPr="0090005D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0342A8" w:rsidRPr="0090005D" w:rsidRDefault="000342A8" w:rsidP="00417BA8">
            <w:r>
              <w:rPr>
                <w:rFonts w:hint="eastAsia"/>
              </w:rPr>
              <w:t>提取该课时下课堂</w:t>
            </w:r>
            <w:r w:rsidR="009C01F2">
              <w:rPr>
                <w:rFonts w:hint="eastAsia"/>
              </w:rPr>
              <w:t>考试试卷</w:t>
            </w:r>
            <w:r>
              <w:rPr>
                <w:rFonts w:hint="eastAsia"/>
              </w:rPr>
              <w:t>的</w:t>
            </w:r>
            <w:r w:rsidR="009C01F2">
              <w:rPr>
                <w:rFonts w:hint="eastAsia"/>
              </w:rPr>
              <w:t>所有</w:t>
            </w:r>
            <w:r>
              <w:rPr>
                <w:rFonts w:hint="eastAsia"/>
              </w:rPr>
              <w:t>题，默认按</w:t>
            </w:r>
            <w:r w:rsidR="009C01F2">
              <w:rPr>
                <w:rFonts w:hint="eastAsia"/>
              </w:rPr>
              <w:t>试题</w:t>
            </w:r>
            <w:r>
              <w:rPr>
                <w:rFonts w:hint="eastAsia"/>
              </w:rPr>
              <w:t>顺序排序。没有课堂</w:t>
            </w:r>
            <w:r w:rsidR="009C01F2">
              <w:rPr>
                <w:rFonts w:hint="eastAsia"/>
              </w:rPr>
              <w:t>考试</w:t>
            </w:r>
            <w:r>
              <w:rPr>
                <w:rFonts w:hint="eastAsia"/>
              </w:rPr>
              <w:t>时显示“暂无数据”。</w:t>
            </w:r>
          </w:p>
        </w:tc>
      </w:tr>
      <w:tr w:rsidR="000342A8" w:rsidRPr="00697F57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0342A8" w:rsidRPr="0090005D" w:rsidRDefault="000342A8" w:rsidP="00417BA8"/>
          <w:p w:rsidR="000342A8" w:rsidRDefault="000342A8" w:rsidP="00417BA8">
            <w:r>
              <w:rPr>
                <w:noProof/>
              </w:rPr>
              <w:drawing>
                <wp:inline distT="0" distB="0" distL="0" distR="0" wp14:anchorId="023224E6" wp14:editId="58BE41F4">
                  <wp:extent cx="4125595" cy="2580640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0342A8" w:rsidRDefault="000342A8" w:rsidP="00417BA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</w:t>
            </w:r>
            <w:r>
              <w:rPr>
                <w:rFonts w:hint="eastAsia"/>
              </w:rPr>
              <w:lastRenderedPageBreak/>
              <w:t>降序排序。</w:t>
            </w:r>
          </w:p>
          <w:p w:rsidR="000342A8" w:rsidRDefault="000342A8" w:rsidP="00417BA8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0342A8" w:rsidRDefault="000342A8" w:rsidP="00417BA8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0342A8" w:rsidRDefault="000342A8" w:rsidP="00417BA8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【查看详情】，</w:t>
            </w:r>
          </w:p>
          <w:p w:rsidR="000342A8" w:rsidRDefault="000342A8" w:rsidP="00417BA8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drawing>
                <wp:inline distT="0" distB="0" distL="0" distR="0" wp14:anchorId="15F5028A" wp14:editId="736F2AE4">
                  <wp:extent cx="2539751" cy="356706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42A8" w:rsidRDefault="000342A8" w:rsidP="00417BA8">
            <w:r>
              <w:rPr>
                <w:rFonts w:hint="eastAsia"/>
              </w:rPr>
              <w:t>答案分布表格呈现</w:t>
            </w:r>
          </w:p>
          <w:p w:rsidR="000342A8" w:rsidRDefault="000342A8" w:rsidP="00417BA8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0342A8" w:rsidRDefault="000342A8" w:rsidP="00417BA8">
            <w:r>
              <w:lastRenderedPageBreak/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Case2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lastRenderedPageBreak/>
              <w:t>.</w:t>
            </w:r>
          </w:p>
          <w:p w:rsidR="000342A8" w:rsidRPr="00697F57" w:rsidRDefault="000342A8" w:rsidP="00417BA8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</w:tc>
      </w:tr>
    </w:tbl>
    <w:p w:rsidR="005D73F0" w:rsidRPr="000342A8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lastRenderedPageBreak/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lastRenderedPageBreak/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5A41F5" w:rsidP="00E253AD">
      <w:r>
        <w:rPr>
          <w:rFonts w:hint="eastAsia"/>
        </w:rPr>
        <w:t>“学员”页面</w:t>
      </w:r>
      <w:r w:rsidR="00E253AD">
        <w:rPr>
          <w:rFonts w:hint="eastAsia"/>
        </w:rPr>
        <w:t>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】按钮，新开页签，进入“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</w:t>
            </w:r>
            <w:r w:rsidR="00F37449" w:rsidRPr="005A41F5">
              <w:rPr>
                <w:rFonts w:hint="eastAsia"/>
                <w:color w:val="FF0000"/>
              </w:rPr>
              <w:t>请输入条件名称”</w:t>
            </w:r>
            <w:r w:rsidR="005A41F5">
              <w:rPr>
                <w:rFonts w:hint="eastAsia"/>
              </w:rPr>
              <w:t>。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lastRenderedPageBreak/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</w:t>
            </w:r>
            <w:r w:rsidR="00F819AF">
              <w:softHyphen/>
            </w:r>
            <w:r w:rsidR="00F819AF"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>
              <w:rPr>
                <w:rFonts w:hint="eastAsia"/>
              </w:rPr>
              <w:t>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E6555A" w:rsidRDefault="00057D99">
      <w:pPr>
        <w:pStyle w:val="2"/>
      </w:pPr>
      <w:r w:rsidRPr="003331AB">
        <w:rPr>
          <w:rFonts w:ascii="微软雅黑" w:hAnsi="微软雅黑" w:hint="eastAsia"/>
        </w:rPr>
        <w:t>4</w:t>
      </w:r>
      <w:r w:rsidRPr="003331AB">
        <w:rPr>
          <w:rFonts w:ascii="微软雅黑" w:hAnsi="微软雅黑"/>
        </w:rPr>
        <w:t>.</w:t>
      </w:r>
      <w:r w:rsidR="003331AB" w:rsidRPr="003331AB">
        <w:rPr>
          <w:rFonts w:ascii="微软雅黑" w:hAnsi="微软雅黑"/>
        </w:rPr>
        <w:t>8.</w:t>
      </w:r>
      <w:proofErr w:type="gramStart"/>
      <w:r>
        <w:rPr>
          <w:rFonts w:hint="eastAsia"/>
        </w:rPr>
        <w:t>购课学员</w:t>
      </w:r>
      <w:proofErr w:type="gramEnd"/>
    </w:p>
    <w:p w:rsidR="003331AB" w:rsidRPr="003331AB" w:rsidRDefault="003331AB" w:rsidP="003331AB">
      <w:pPr>
        <w:pStyle w:val="3"/>
        <w:rPr>
          <w:rFonts w:ascii="微软雅黑" w:hAnsi="微软雅黑"/>
          <w:sz w:val="21"/>
          <w:szCs w:val="21"/>
        </w:rPr>
      </w:pPr>
      <w:r w:rsidRPr="003331AB">
        <w:rPr>
          <w:rFonts w:ascii="微软雅黑" w:hAnsi="微软雅黑" w:hint="eastAsia"/>
          <w:sz w:val="21"/>
          <w:szCs w:val="21"/>
        </w:rPr>
        <w:t>4</w:t>
      </w:r>
      <w:r w:rsidRPr="003331AB">
        <w:rPr>
          <w:rFonts w:ascii="微软雅黑" w:hAnsi="微软雅黑"/>
          <w:sz w:val="21"/>
          <w:szCs w:val="21"/>
        </w:rPr>
        <w:t>.8.1</w:t>
      </w:r>
      <w:proofErr w:type="gramStart"/>
      <w:r w:rsidRPr="003331AB">
        <w:rPr>
          <w:rFonts w:ascii="微软雅黑" w:hAnsi="微软雅黑" w:hint="eastAsia"/>
          <w:sz w:val="21"/>
          <w:szCs w:val="21"/>
        </w:rPr>
        <w:t>购课学员</w:t>
      </w:r>
      <w:proofErr w:type="gramEnd"/>
      <w:r w:rsidRPr="003331AB">
        <w:rPr>
          <w:rFonts w:ascii="微软雅黑" w:hAnsi="微软雅黑" w:hint="eastAsia"/>
          <w:sz w:val="21"/>
          <w:szCs w:val="21"/>
        </w:rPr>
        <w:t>（首页进来）</w:t>
      </w:r>
    </w:p>
    <w:p w:rsidR="00397678" w:rsidRPr="001A1070" w:rsidRDefault="00397678" w:rsidP="00397678">
      <w:r>
        <w:rPr>
          <w:rFonts w:hint="eastAsia"/>
        </w:rPr>
        <w:t>以下是“购课用户”页面的设计稿</w:t>
      </w:r>
    </w:p>
    <w:p w:rsidR="00397678" w:rsidRPr="00A30B7B" w:rsidRDefault="00397678" w:rsidP="00397678">
      <w:r>
        <w:rPr>
          <w:noProof/>
        </w:rPr>
        <w:drawing>
          <wp:inline distT="0" distB="0" distL="0" distR="0" wp14:anchorId="285B61D1" wp14:editId="54C4470C">
            <wp:extent cx="5274310" cy="33039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8" w:rsidRPr="00FC12B2" w:rsidRDefault="00397678" w:rsidP="00397678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E61535" w:rsidTr="00A80F82">
        <w:trPr>
          <w:trHeight w:val="770"/>
        </w:trPr>
        <w:tc>
          <w:tcPr>
            <w:tcW w:w="8522" w:type="dxa"/>
            <w:gridSpan w:val="2"/>
          </w:tcPr>
          <w:p w:rsidR="00E61535" w:rsidRDefault="00E61535" w:rsidP="00A80F82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E61535" w:rsidTr="00A80F82">
        <w:trPr>
          <w:trHeight w:val="554"/>
        </w:trPr>
        <w:tc>
          <w:tcPr>
            <w:tcW w:w="1869" w:type="dxa"/>
          </w:tcPr>
          <w:p w:rsidR="00E61535" w:rsidRDefault="00E61535" w:rsidP="00A80F82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E61535" w:rsidRDefault="0065579C" w:rsidP="00A80F82">
            <w:r>
              <w:rPr>
                <w:rFonts w:hint="eastAsia"/>
              </w:rPr>
              <w:t>点击规划师首页的“长期班学员”</w:t>
            </w:r>
          </w:p>
        </w:tc>
      </w:tr>
      <w:tr w:rsidR="00E61535" w:rsidTr="00A80F82">
        <w:tc>
          <w:tcPr>
            <w:tcW w:w="1869" w:type="dxa"/>
          </w:tcPr>
          <w:p w:rsidR="00E61535" w:rsidRPr="006C4056" w:rsidRDefault="00E61535" w:rsidP="00A80F8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E61535" w:rsidRDefault="00E61535" w:rsidP="00A80F82"/>
        </w:tc>
        <w:tc>
          <w:tcPr>
            <w:tcW w:w="6653" w:type="dxa"/>
          </w:tcPr>
          <w:p w:rsidR="00E61535" w:rsidRDefault="004E3A3E" w:rsidP="00A80F82">
            <w:r>
              <w:rPr>
                <w:rFonts w:hint="eastAsia"/>
                <w:b/>
                <w:bCs/>
                <w:szCs w:val="21"/>
              </w:rPr>
              <w:t>课程类型</w:t>
            </w:r>
            <w:r w:rsidR="00E61535">
              <w:rPr>
                <w:rFonts w:hint="eastAsia"/>
              </w:rPr>
              <w:t>：下拉框</w:t>
            </w:r>
            <w:r w:rsidR="0036463B">
              <w:rPr>
                <w:rFonts w:hint="eastAsia"/>
              </w:rPr>
              <w:t>选项“课程类型”</w:t>
            </w:r>
            <w:r w:rsidR="00E61535">
              <w:rPr>
                <w:rFonts w:hint="eastAsia"/>
              </w:rPr>
              <w:t>“</w:t>
            </w:r>
            <w:r>
              <w:rPr>
                <w:rFonts w:hint="eastAsia"/>
              </w:rPr>
              <w:t>长期班</w:t>
            </w:r>
            <w:r w:rsidR="00E61535">
              <w:rPr>
                <w:rFonts w:hint="eastAsia"/>
              </w:rPr>
              <w:t>”“</w:t>
            </w:r>
            <w:r>
              <w:rPr>
                <w:rFonts w:hint="eastAsia"/>
              </w:rPr>
              <w:t>活动课</w:t>
            </w:r>
            <w:r w:rsidR="00E61535">
              <w:rPr>
                <w:rFonts w:hint="eastAsia"/>
              </w:rPr>
              <w:t>”</w:t>
            </w:r>
            <w:r w:rsidR="0036463B">
              <w:rPr>
                <w:rFonts w:hint="eastAsia"/>
              </w:rPr>
              <w:t>，默认显示“课程类型”，</w:t>
            </w:r>
            <w:r w:rsidR="000E5C1F">
              <w:rPr>
                <w:rFonts w:hint="eastAsia"/>
              </w:rPr>
              <w:t>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</w:t>
            </w:r>
            <w:r w:rsidR="0036463B">
              <w:rPr>
                <w:rFonts w:hint="eastAsia"/>
              </w:rPr>
              <w:t>。</w:t>
            </w:r>
          </w:p>
          <w:p w:rsidR="00E61535" w:rsidRDefault="0037615D" w:rsidP="00A80F82">
            <w:r>
              <w:rPr>
                <w:rFonts w:hint="eastAsia"/>
                <w:b/>
                <w:bCs/>
                <w:szCs w:val="21"/>
              </w:rPr>
              <w:t>上次课出勤</w:t>
            </w:r>
            <w:r w:rsidR="00E61535">
              <w:rPr>
                <w:rFonts w:hint="eastAsia"/>
              </w:rPr>
              <w:t>：</w:t>
            </w:r>
            <w:r w:rsidR="00E61535">
              <w:t>下拉框</w:t>
            </w:r>
            <w:r w:rsidR="00E61535">
              <w:rPr>
                <w:rFonts w:hint="eastAsia"/>
              </w:rPr>
              <w:t>选项</w:t>
            </w:r>
            <w:r w:rsidR="00E61535">
              <w:t>为</w:t>
            </w:r>
            <w:r w:rsidR="00E61535">
              <w:t>“</w:t>
            </w:r>
            <w:r>
              <w:rPr>
                <w:rFonts w:hint="eastAsia"/>
              </w:rPr>
              <w:t>正常</w:t>
            </w:r>
            <w:r w:rsidR="00E61535">
              <w:t>”</w:t>
            </w:r>
            <w:r>
              <w:t>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 w:rsidR="000E5C1F">
              <w:rPr>
                <w:rFonts w:hint="eastAsia"/>
              </w:rPr>
              <w:t>，</w:t>
            </w:r>
            <w:r w:rsidR="00E61535">
              <w:rPr>
                <w:rFonts w:hint="eastAsia"/>
              </w:rPr>
              <w:t>默认</w:t>
            </w:r>
            <w:r w:rsidR="000E5C1F">
              <w:rPr>
                <w:rFonts w:hint="eastAsia"/>
              </w:rPr>
              <w:t>显示“上次课出勤”，默认条件提取的是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是全部数据。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 w:rsidR="00FB0346">
              <w:rPr>
                <w:rFonts w:hint="eastAsia"/>
              </w:rPr>
              <w:t>在读</w:t>
            </w:r>
            <w:r>
              <w:t>”“</w:t>
            </w:r>
            <w:r w:rsidR="00FB0346">
              <w:rPr>
                <w:rFonts w:hint="eastAsia"/>
              </w:rPr>
              <w:t>转入</w:t>
            </w:r>
            <w:r>
              <w:t>”“</w:t>
            </w:r>
            <w:r w:rsidR="00FB0346">
              <w:rPr>
                <w:rFonts w:hint="eastAsia"/>
              </w:rPr>
              <w:t>转出</w:t>
            </w:r>
            <w:r>
              <w:t>”“</w:t>
            </w:r>
            <w:r w:rsidR="00FB0346"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</w:t>
            </w:r>
            <w:r w:rsidR="00C92D4A">
              <w:rPr>
                <w:rFonts w:hint="eastAsia"/>
              </w:rPr>
              <w:t>在读状态</w:t>
            </w:r>
            <w:r>
              <w:rPr>
                <w:rFonts w:hint="eastAsia"/>
              </w:rPr>
              <w:t>”，默认条件提取的是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397A73" w:rsidRDefault="00397A73" w:rsidP="00397A73">
            <w:r>
              <w:rPr>
                <w:rFonts w:hint="eastAsia"/>
                <w:b/>
                <w:bCs/>
                <w:szCs w:val="21"/>
              </w:rPr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E61535" w:rsidRDefault="0086109A" w:rsidP="00A80F82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E61535" w:rsidTr="00A80F82">
        <w:tc>
          <w:tcPr>
            <w:tcW w:w="1869" w:type="dxa"/>
          </w:tcPr>
          <w:p w:rsidR="00E61535" w:rsidRDefault="00E61535" w:rsidP="00A80F82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E61535" w:rsidRDefault="00C92D4A" w:rsidP="00A80F82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>
              <w:rPr>
                <w:rFonts w:hint="eastAsia"/>
              </w:rPr>
              <w:t>提取</w:t>
            </w:r>
            <w:r w:rsidR="0065579C">
              <w:rPr>
                <w:rFonts w:hint="eastAsia"/>
              </w:rPr>
              <w:t>当期的报名过长期课程且有消费过课时的学员</w:t>
            </w:r>
          </w:p>
        </w:tc>
      </w:tr>
      <w:tr w:rsidR="00E61535" w:rsidTr="00A80F82">
        <w:tc>
          <w:tcPr>
            <w:tcW w:w="1869" w:type="dxa"/>
          </w:tcPr>
          <w:p w:rsidR="00E61535" w:rsidRPr="00382C58" w:rsidRDefault="00E61535" w:rsidP="00A80F82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E61535" w:rsidRDefault="00E61535" w:rsidP="00A80F82"/>
        </w:tc>
        <w:tc>
          <w:tcPr>
            <w:tcW w:w="6653" w:type="dxa"/>
          </w:tcPr>
          <w:p w:rsidR="00E61535" w:rsidRDefault="00E61535" w:rsidP="00A80F82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E61535" w:rsidRDefault="00E61535" w:rsidP="00A80F82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551917">
              <w:rPr>
                <w:rFonts w:hint="eastAsia"/>
                <w:b/>
                <w:bCs/>
              </w:rPr>
              <w:t>用户</w:t>
            </w:r>
            <w:r w:rsidR="00551917">
              <w:rPr>
                <w:rFonts w:hint="eastAsia"/>
                <w:b/>
                <w:bCs/>
              </w:rPr>
              <w:t>I</w:t>
            </w:r>
            <w:r w:rsidR="00551917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551917">
              <w:rPr>
                <w:rFonts w:hint="eastAsia"/>
              </w:rPr>
              <w:t>用户</w:t>
            </w:r>
            <w:r w:rsidR="00551917">
              <w:rPr>
                <w:rFonts w:hint="eastAsia"/>
              </w:rPr>
              <w:t>I</w:t>
            </w:r>
            <w:r w:rsidR="00551917">
              <w:t>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</w:t>
            </w:r>
            <w:r>
              <w:rPr>
                <w:rFonts w:hint="eastAsia"/>
              </w:rPr>
              <w:lastRenderedPageBreak/>
              <w:t>看该学员详情。</w:t>
            </w:r>
          </w:p>
          <w:p w:rsidR="00E61535" w:rsidRDefault="00E61535" w:rsidP="00A80F82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在姓名手机号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E61535" w:rsidRDefault="00E61535" w:rsidP="00A80F82">
            <w:pPr>
              <w:jc w:val="left"/>
            </w:pPr>
          </w:p>
          <w:p w:rsidR="00E61535" w:rsidRDefault="00E61535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0566664F" wp14:editId="446F97A7">
                  <wp:extent cx="3676650" cy="1798628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535" w:rsidRDefault="00E61535" w:rsidP="00A80F82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消费金额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，默认三个图标为灰色。累计</w:t>
            </w:r>
            <w:r>
              <w:t>消费</w:t>
            </w:r>
            <w:r>
              <w:t>{</w:t>
            </w:r>
            <w:r>
              <w:rPr>
                <w:rFonts w:hint="eastAsia"/>
              </w:rPr>
              <w:t>订单总</w:t>
            </w:r>
            <w:r>
              <w:t>金额</w:t>
            </w:r>
            <w:r>
              <w:rPr>
                <w:rFonts w:hint="eastAsia"/>
              </w:rPr>
              <w:t>-</w:t>
            </w:r>
            <w:r>
              <w:t>退费总金额</w:t>
            </w:r>
            <w:r>
              <w:t>}</w:t>
            </w:r>
          </w:p>
          <w:p w:rsidR="00E61535" w:rsidRDefault="00E61535" w:rsidP="00A80F82">
            <w:pPr>
              <w:jc w:val="left"/>
            </w:pP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</w:t>
            </w:r>
            <w:r>
              <w:t>时间，格式为</w:t>
            </w:r>
            <w:proofErr w:type="spellStart"/>
            <w:r>
              <w:t>yyyy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注册</w:t>
            </w:r>
          </w:p>
          <w:p w:rsidR="00E61535" w:rsidRDefault="00E61535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0819A8EE" wp14:editId="5B725BF8">
                  <wp:extent cx="2723809" cy="800000"/>
                  <wp:effectExtent l="0" t="0" r="635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535" w:rsidRDefault="00E61535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E61535" w:rsidRDefault="00E61535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Pr="007A5B62">
              <w:rPr>
                <w:b/>
                <w:bCs/>
              </w:rPr>
              <w:t>列表</w:t>
            </w:r>
            <w:r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>
              <w:rPr>
                <w:rFonts w:hint="eastAsia"/>
              </w:rPr>
              <w:t>购课</w:t>
            </w:r>
            <w:r>
              <w:t>时</w:t>
            </w:r>
            <w:proofErr w:type="gramEnd"/>
            <w:r>
              <w:t>间倒序排序。</w:t>
            </w:r>
          </w:p>
          <w:p w:rsidR="00E61535" w:rsidRDefault="00E61535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4D3F2B0F" wp14:editId="0B63C2DB">
                  <wp:extent cx="2533333" cy="523810"/>
                  <wp:effectExtent l="0" t="0" r="63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535" w:rsidRDefault="00E61535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E61535" w:rsidRDefault="00E61535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E61535" w:rsidRDefault="00E61535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0D370E53" wp14:editId="142D3390">
                  <wp:extent cx="3438095" cy="438095"/>
                  <wp:effectExtent l="0" t="0" r="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535" w:rsidRPr="004E7369" w:rsidRDefault="00E61535" w:rsidP="00A80F82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</w:t>
            </w:r>
            <w:r>
              <w:rPr>
                <w:rFonts w:hint="eastAsia"/>
              </w:rPr>
              <w:lastRenderedPageBreak/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t>图标</w:t>
            </w:r>
            <w:r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微信</w:t>
            </w:r>
            <w:r>
              <w:t>图标</w:t>
            </w:r>
            <w:proofErr w:type="gramEnd"/>
            <w:r>
              <w:rPr>
                <w:rFonts w:hint="eastAsia"/>
              </w:rPr>
              <w:t>表示</w:t>
            </w:r>
            <w:r>
              <w:t>订单来源微信，支付宝图标</w:t>
            </w:r>
            <w:r>
              <w:rPr>
                <w:rFonts w:hint="eastAsia"/>
              </w:rPr>
              <w:t>表示</w:t>
            </w:r>
            <w:r>
              <w:t>订单来源支付宝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>}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E61535" w:rsidRDefault="00E61535" w:rsidP="00A80F82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E61535" w:rsidRPr="00C23572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E61535" w:rsidRDefault="00E61535" w:rsidP="00A80F8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E61535" w:rsidRPr="00B0514C" w:rsidRDefault="00E61535" w:rsidP="00A80F82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E61535" w:rsidRPr="00B0514C" w:rsidRDefault="00E61535" w:rsidP="00A80F82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E61535" w:rsidRDefault="00E61535" w:rsidP="00A80F82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E61535" w:rsidTr="00A80F82">
        <w:tc>
          <w:tcPr>
            <w:tcW w:w="1869" w:type="dxa"/>
          </w:tcPr>
          <w:p w:rsidR="00E61535" w:rsidRPr="00104D4D" w:rsidRDefault="00E61535" w:rsidP="00A80F82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E61535" w:rsidRDefault="00E61535" w:rsidP="00A80F82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61535" w:rsidRDefault="00E61535" w:rsidP="00A80F82">
            <w:r>
              <w:rPr>
                <w:rFonts w:hint="eastAsia"/>
              </w:rPr>
              <w:t>前端交互：</w:t>
            </w:r>
          </w:p>
          <w:p w:rsidR="00E61535" w:rsidRPr="000B0EF4" w:rsidRDefault="00E61535" w:rsidP="00A80F82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61535" w:rsidRPr="00E55534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61535" w:rsidRPr="00E55534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61535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61535" w:rsidRPr="00E55534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61535" w:rsidRPr="00E55534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61535" w:rsidRPr="00382C58" w:rsidRDefault="00E61535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397678" w:rsidRPr="00E61535" w:rsidRDefault="00397678" w:rsidP="00397678"/>
    <w:p w:rsidR="00397678" w:rsidRPr="00397678" w:rsidRDefault="00397678" w:rsidP="00397678"/>
    <w:p w:rsidR="00057D99" w:rsidRDefault="003331AB" w:rsidP="003331AB">
      <w:pPr>
        <w:pStyle w:val="3"/>
        <w:rPr>
          <w:rFonts w:ascii="微软雅黑" w:hAnsi="微软雅黑"/>
          <w:sz w:val="21"/>
          <w:szCs w:val="21"/>
        </w:rPr>
      </w:pPr>
      <w:r w:rsidRPr="003331AB">
        <w:rPr>
          <w:rFonts w:ascii="微软雅黑" w:hAnsi="微软雅黑" w:hint="eastAsia"/>
          <w:sz w:val="21"/>
          <w:szCs w:val="21"/>
        </w:rPr>
        <w:t>4</w:t>
      </w:r>
      <w:r w:rsidRPr="003331AB">
        <w:rPr>
          <w:rFonts w:ascii="微软雅黑" w:hAnsi="微软雅黑"/>
          <w:sz w:val="21"/>
          <w:szCs w:val="21"/>
        </w:rPr>
        <w:t>.8.2</w:t>
      </w:r>
      <w:proofErr w:type="gramStart"/>
      <w:r w:rsidRPr="003331AB">
        <w:rPr>
          <w:rFonts w:ascii="微软雅黑" w:hAnsi="微软雅黑" w:hint="eastAsia"/>
          <w:sz w:val="21"/>
          <w:szCs w:val="21"/>
        </w:rPr>
        <w:t>购课学员</w:t>
      </w:r>
      <w:proofErr w:type="gramEnd"/>
      <w:r w:rsidRPr="003331AB">
        <w:rPr>
          <w:rFonts w:ascii="微软雅黑" w:hAnsi="微软雅黑" w:hint="eastAsia"/>
          <w:sz w:val="21"/>
          <w:szCs w:val="21"/>
        </w:rPr>
        <w:t>（课程列表进来）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C34F1F" w:rsidTr="00A80F82">
        <w:trPr>
          <w:trHeight w:val="770"/>
        </w:trPr>
        <w:tc>
          <w:tcPr>
            <w:tcW w:w="8522" w:type="dxa"/>
            <w:gridSpan w:val="2"/>
          </w:tcPr>
          <w:p w:rsidR="00C34F1F" w:rsidRDefault="00C34F1F" w:rsidP="00A80F82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34F1F" w:rsidTr="00A80F82">
        <w:trPr>
          <w:trHeight w:val="554"/>
        </w:trPr>
        <w:tc>
          <w:tcPr>
            <w:tcW w:w="1869" w:type="dxa"/>
          </w:tcPr>
          <w:p w:rsidR="00C34F1F" w:rsidRDefault="00C34F1F" w:rsidP="00A80F82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</w:rPr>
              <w:t>点击规划师首页的“长期班学员”</w:t>
            </w:r>
          </w:p>
        </w:tc>
      </w:tr>
      <w:tr w:rsidR="00C34F1F" w:rsidTr="00A80F82">
        <w:tc>
          <w:tcPr>
            <w:tcW w:w="1869" w:type="dxa"/>
          </w:tcPr>
          <w:p w:rsidR="00C34F1F" w:rsidRPr="006C4056" w:rsidRDefault="00C34F1F" w:rsidP="00A80F8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C34F1F" w:rsidRDefault="00C34F1F" w:rsidP="00A80F82"/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课程类型</w:t>
            </w:r>
            <w:r>
              <w:rPr>
                <w:rFonts w:hint="eastAsia"/>
              </w:rPr>
              <w:t>：下拉框选项“课程类型”“长期班”“活动课”，默认显示“课程类型”，默认条件提取的是该属性全部数据。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上次课出勤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正常</w:t>
            </w:r>
            <w:r>
              <w:t>”“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>
              <w:rPr>
                <w:rFonts w:hint="eastAsia"/>
              </w:rPr>
              <w:t>，默认显示“上次课出勤”，默认条件提取的是该属性全部数据。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lastRenderedPageBreak/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，默认显示“近三次作业”，默认条件提取的该属性是全部数据。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C34F1F" w:rsidRDefault="00C34F1F" w:rsidP="00A80F82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C34F1F" w:rsidTr="00A80F82">
        <w:tc>
          <w:tcPr>
            <w:tcW w:w="1869" w:type="dxa"/>
          </w:tcPr>
          <w:p w:rsidR="00C34F1F" w:rsidRDefault="00C34F1F" w:rsidP="00A80F82">
            <w:r w:rsidRPr="00382C58"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653" w:type="dxa"/>
          </w:tcPr>
          <w:p w:rsidR="00C34F1F" w:rsidRDefault="00C34F1F" w:rsidP="00A80F82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>
              <w:rPr>
                <w:rFonts w:hint="eastAsia"/>
              </w:rPr>
              <w:t>提取当期的报名过长期课程且有消费过课时的学员</w:t>
            </w:r>
          </w:p>
        </w:tc>
      </w:tr>
      <w:tr w:rsidR="00C34F1F" w:rsidTr="00A80F82">
        <w:tc>
          <w:tcPr>
            <w:tcW w:w="1869" w:type="dxa"/>
          </w:tcPr>
          <w:p w:rsidR="00C34F1F" w:rsidRPr="00382C58" w:rsidRDefault="00C34F1F" w:rsidP="00A80F82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C34F1F" w:rsidRDefault="00C34F1F" w:rsidP="00A80F82"/>
        </w:tc>
        <w:tc>
          <w:tcPr>
            <w:tcW w:w="6653" w:type="dxa"/>
          </w:tcPr>
          <w:p w:rsidR="00C34F1F" w:rsidRDefault="00C34F1F" w:rsidP="00A80F82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订单超时的客户，涉及金额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超时</w:t>
            </w:r>
            <w:r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超时</w:t>
            </w:r>
            <w:r>
              <w:t>订单金额总数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C34F1F" w:rsidRDefault="00C34F1F" w:rsidP="00A80F82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C34F1F" w:rsidRDefault="00C34F1F" w:rsidP="00A80F82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C34F1F" w:rsidRDefault="00C34F1F" w:rsidP="00A80F82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在姓名手机号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C34F1F" w:rsidRDefault="00C34F1F" w:rsidP="00A80F82">
            <w:pPr>
              <w:jc w:val="left"/>
            </w:pP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53721F8" wp14:editId="1F1EF133">
                  <wp:extent cx="3676650" cy="1798628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消费金额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，默认三个图标为灰色。累计</w:t>
            </w:r>
            <w:r>
              <w:t>消费</w:t>
            </w:r>
            <w:r>
              <w:t>{</w:t>
            </w:r>
            <w:r>
              <w:rPr>
                <w:rFonts w:hint="eastAsia"/>
              </w:rPr>
              <w:t>订单总</w:t>
            </w:r>
            <w:r>
              <w:t>金额</w:t>
            </w:r>
            <w:r>
              <w:rPr>
                <w:rFonts w:hint="eastAsia"/>
              </w:rPr>
              <w:t>-</w:t>
            </w:r>
            <w:r>
              <w:t>退费总金额</w:t>
            </w:r>
            <w:r>
              <w:t>}</w:t>
            </w:r>
          </w:p>
          <w:p w:rsidR="00C34F1F" w:rsidRDefault="00C34F1F" w:rsidP="00A80F82">
            <w:pPr>
              <w:jc w:val="left"/>
            </w:pP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</w:t>
            </w:r>
            <w:r>
              <w:t>时间，格式为</w:t>
            </w:r>
            <w:proofErr w:type="spellStart"/>
            <w:r>
              <w:t>yyyy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注册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0117FDA9" wp14:editId="106ADE7D">
                  <wp:extent cx="2723809" cy="800000"/>
                  <wp:effectExtent l="0" t="0" r="635" b="63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Pr="007A5B62">
              <w:rPr>
                <w:b/>
                <w:bCs/>
              </w:rPr>
              <w:t>列表</w:t>
            </w:r>
            <w:r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>
              <w:rPr>
                <w:rFonts w:hint="eastAsia"/>
              </w:rPr>
              <w:t>购课</w:t>
            </w:r>
            <w:r>
              <w:t>时</w:t>
            </w:r>
            <w:proofErr w:type="gramEnd"/>
            <w:r>
              <w:t>间倒序排序。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6EE62DB0" wp14:editId="0F739AD6">
                  <wp:extent cx="2533333" cy="523810"/>
                  <wp:effectExtent l="0" t="0" r="63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6107B02C" wp14:editId="7EFE7D2B">
                  <wp:extent cx="3438095" cy="438095"/>
                  <wp:effectExtent l="0" t="0" r="0" b="63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Pr="004E7369" w:rsidRDefault="00C34F1F" w:rsidP="00A80F82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t>图标</w:t>
            </w:r>
            <w:r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微信</w:t>
            </w:r>
            <w:r>
              <w:t>图标</w:t>
            </w:r>
            <w:proofErr w:type="gramEnd"/>
            <w:r>
              <w:rPr>
                <w:rFonts w:hint="eastAsia"/>
              </w:rPr>
              <w:t>表示</w:t>
            </w:r>
            <w:r>
              <w:t>订单来源微信，支付宝图标</w:t>
            </w:r>
            <w:r>
              <w:rPr>
                <w:rFonts w:hint="eastAsia"/>
              </w:rPr>
              <w:t>表示</w:t>
            </w:r>
            <w:r>
              <w:t>订单来源支付宝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C34F1F" w:rsidRDefault="00C34F1F" w:rsidP="00A80F82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C34F1F" w:rsidRPr="00C23572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C34F1F" w:rsidRDefault="00C34F1F" w:rsidP="00A80F8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C34F1F" w:rsidRPr="00B0514C" w:rsidRDefault="00C34F1F" w:rsidP="00A80F82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C34F1F" w:rsidRPr="00B0514C" w:rsidRDefault="00C34F1F" w:rsidP="00A80F82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C34F1F" w:rsidRDefault="00C34F1F" w:rsidP="00A80F82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C34F1F" w:rsidTr="00A80F82">
        <w:tc>
          <w:tcPr>
            <w:tcW w:w="1869" w:type="dxa"/>
          </w:tcPr>
          <w:p w:rsidR="00C34F1F" w:rsidRPr="00104D4D" w:rsidRDefault="00C34F1F" w:rsidP="00A80F82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C34F1F" w:rsidRDefault="00C34F1F" w:rsidP="00A80F82">
            <w:r>
              <w:rPr>
                <w:rFonts w:hint="eastAsia"/>
              </w:rPr>
              <w:t>前端交互：</w:t>
            </w:r>
          </w:p>
          <w:p w:rsidR="00C34F1F" w:rsidRPr="000B0EF4" w:rsidRDefault="00C34F1F" w:rsidP="00A80F82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C34F1F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C34F1F" w:rsidRPr="00382C58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C34F1F" w:rsidRPr="00C34F1F" w:rsidRDefault="00C34F1F" w:rsidP="00C34F1F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430E9A">
        <w:rPr>
          <w:rFonts w:ascii="微软雅黑" w:hAnsi="微软雅黑" w:hint="eastAsia"/>
        </w:rPr>
        <w:t>9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2A4FD3" w:rsidP="002A4FD3"/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p w:rsidR="005B6EB1" w:rsidRDefault="005B6EB1" w:rsidP="006A111A">
      <w:r>
        <w:rPr>
          <w:noProof/>
        </w:rPr>
        <w:lastRenderedPageBreak/>
        <w:drawing>
          <wp:inline distT="0" distB="0" distL="0" distR="0" wp14:anchorId="261AF673" wp14:editId="357DF5B0">
            <wp:extent cx="5274310" cy="32816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lastRenderedPageBreak/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lastRenderedPageBreak/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4" w:name="_4.8.2长期课数据"/>
      <w:bookmarkEnd w:id="24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</w:t>
      </w:r>
      <w:r w:rsidR="00A24F2B">
        <w:rPr>
          <w:rFonts w:ascii="微软雅黑" w:hAnsi="微软雅黑" w:hint="eastAsia"/>
          <w:sz w:val="21"/>
          <w:szCs w:val="21"/>
        </w:rPr>
        <w:t>班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lastRenderedPageBreak/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lastRenderedPageBreak/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/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/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lastRenderedPageBreak/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时间：可选项为“全部”“今天”“昨天”“本周”“上周”“本月”“上月”，默认选中全部。</w:t>
            </w:r>
          </w:p>
          <w:p w:rsidR="00344ECC" w:rsidRDefault="00344ECC" w:rsidP="00344ECC">
            <w:r>
              <w:rPr>
                <w:rFonts w:hint="eastAsia"/>
              </w:rPr>
              <w:t>行为类型：可选项为“全部”“学习效果”“学习行为”“报名行为”“其他行为”，默认选中全部。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  <w:bookmarkStart w:id="25" w:name="_GoBack"/>
      <w:bookmarkEnd w:id="25"/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点击课程卡片上的【调课】按钮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/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430E9A">
        <w:rPr>
          <w:rFonts w:ascii="微软雅黑" w:hAnsi="微软雅黑" w:hint="eastAsia"/>
        </w:rPr>
        <w:t>10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</w:t>
      </w:r>
      <w:r w:rsidR="003026FA">
        <w:rPr>
          <w:rFonts w:hint="eastAsia"/>
        </w:rPr>
        <w:t>，包括付费订单和退费订单</w:t>
      </w:r>
      <w:r>
        <w:rPr>
          <w:rFonts w:hint="eastAsia"/>
        </w:rPr>
        <w:t>。</w:t>
      </w:r>
    </w:p>
    <w:p w:rsidR="003026FA" w:rsidRDefault="00FE7FEA" w:rsidP="00FE7FEA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.1</w:t>
      </w:r>
      <w:r w:rsidRPr="00FE7FEA">
        <w:rPr>
          <w:rFonts w:ascii="微软雅黑" w:hAnsi="微软雅黑" w:hint="eastAsia"/>
          <w:sz w:val="21"/>
          <w:szCs w:val="21"/>
        </w:rPr>
        <w:t>付费订单</w:t>
      </w:r>
    </w:p>
    <w:p w:rsidR="00FE7FEA" w:rsidRPr="00FE7FEA" w:rsidRDefault="00FE7FEA" w:rsidP="00FE7FEA">
      <w:r>
        <w:rPr>
          <w:rFonts w:hint="eastAsia"/>
        </w:rPr>
        <w:t>以下是付费订单的设计稿。</w:t>
      </w:r>
    </w:p>
    <w:p w:rsidR="00006650" w:rsidRPr="00A31884" w:rsidRDefault="00BC5437" w:rsidP="00A31884">
      <w:r>
        <w:rPr>
          <w:noProof/>
        </w:rPr>
        <w:lastRenderedPageBreak/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lastRenderedPageBreak/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</w:t>
            </w:r>
            <w:r w:rsidR="00361654">
              <w:rPr>
                <w:rFonts w:hint="eastAsia"/>
              </w:rPr>
              <w:lastRenderedPageBreak/>
              <w:t>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F37185" w:rsidRDefault="00F37185" w:rsidP="00F37185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lastRenderedPageBreak/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D24ACD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</w:t>
      </w:r>
      <w:r>
        <w:rPr>
          <w:rFonts w:ascii="微软雅黑" w:hAnsi="微软雅黑"/>
          <w:sz w:val="21"/>
          <w:szCs w:val="21"/>
        </w:rPr>
        <w:t>2</w:t>
      </w:r>
      <w:r>
        <w:rPr>
          <w:rFonts w:ascii="微软雅黑" w:hAnsi="微软雅黑" w:hint="eastAsia"/>
          <w:sz w:val="21"/>
          <w:szCs w:val="21"/>
        </w:rPr>
        <w:t>退</w:t>
      </w:r>
      <w:r w:rsidRPr="00FE7FEA">
        <w:rPr>
          <w:rFonts w:ascii="微软雅黑" w:hAnsi="微软雅黑" w:hint="eastAsia"/>
          <w:sz w:val="21"/>
          <w:szCs w:val="21"/>
        </w:rPr>
        <w:t>费订单</w:t>
      </w:r>
    </w:p>
    <w:p w:rsidR="007623C4" w:rsidRPr="00FE7FEA" w:rsidRDefault="007623C4" w:rsidP="007623C4">
      <w:r>
        <w:rPr>
          <w:rFonts w:hint="eastAsia"/>
        </w:rPr>
        <w:t>以下是退费订单的设计稿。</w:t>
      </w:r>
    </w:p>
    <w:p w:rsidR="00C23F3C" w:rsidRPr="00C23F3C" w:rsidRDefault="00C23F3C" w:rsidP="00C23F3C"/>
    <w:p w:rsidR="00C560BE" w:rsidRPr="00C560BE" w:rsidRDefault="00C560BE" w:rsidP="00C560BE"/>
    <w:p w:rsidR="00DC71B5" w:rsidRPr="00DC71B5" w:rsidRDefault="00DC71B5" w:rsidP="00DC71B5"/>
    <w:sectPr w:rsidR="00DC71B5" w:rsidRPr="00DC71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5A7C" w:rsidRDefault="00695A7C" w:rsidP="00CF2752">
      <w:r>
        <w:separator/>
      </w:r>
    </w:p>
  </w:endnote>
  <w:endnote w:type="continuationSeparator" w:id="0">
    <w:p w:rsidR="00695A7C" w:rsidRDefault="00695A7C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5A7C" w:rsidRDefault="00695A7C" w:rsidP="00CF2752">
      <w:r>
        <w:separator/>
      </w:r>
    </w:p>
  </w:footnote>
  <w:footnote w:type="continuationSeparator" w:id="0">
    <w:p w:rsidR="00695A7C" w:rsidRDefault="00695A7C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6536D2"/>
    <w:multiLevelType w:val="hybridMultilevel"/>
    <w:tmpl w:val="97809B00"/>
    <w:lvl w:ilvl="0" w:tplc="5C7EE5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2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7"/>
  </w:num>
  <w:num w:numId="3">
    <w:abstractNumId w:val="15"/>
  </w:num>
  <w:num w:numId="4">
    <w:abstractNumId w:val="17"/>
  </w:num>
  <w:num w:numId="5">
    <w:abstractNumId w:val="10"/>
  </w:num>
  <w:num w:numId="6">
    <w:abstractNumId w:val="4"/>
  </w:num>
  <w:num w:numId="7">
    <w:abstractNumId w:val="5"/>
  </w:num>
  <w:num w:numId="8">
    <w:abstractNumId w:val="12"/>
  </w:num>
  <w:num w:numId="9">
    <w:abstractNumId w:val="6"/>
  </w:num>
  <w:num w:numId="10">
    <w:abstractNumId w:val="14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1"/>
  </w:num>
  <w:num w:numId="16">
    <w:abstractNumId w:val="9"/>
  </w:num>
  <w:num w:numId="17">
    <w:abstractNumId w:val="1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36BE"/>
    <w:rsid w:val="00006650"/>
    <w:rsid w:val="00011DD4"/>
    <w:rsid w:val="00016CE8"/>
    <w:rsid w:val="000179E4"/>
    <w:rsid w:val="00026430"/>
    <w:rsid w:val="0002682A"/>
    <w:rsid w:val="00030007"/>
    <w:rsid w:val="0003096E"/>
    <w:rsid w:val="000312E4"/>
    <w:rsid w:val="0003162F"/>
    <w:rsid w:val="000342A8"/>
    <w:rsid w:val="000342B5"/>
    <w:rsid w:val="000368D1"/>
    <w:rsid w:val="0004467F"/>
    <w:rsid w:val="0005084D"/>
    <w:rsid w:val="0005352B"/>
    <w:rsid w:val="00055461"/>
    <w:rsid w:val="00057D99"/>
    <w:rsid w:val="00060BD8"/>
    <w:rsid w:val="00061297"/>
    <w:rsid w:val="00061A6E"/>
    <w:rsid w:val="00066DA6"/>
    <w:rsid w:val="000670BF"/>
    <w:rsid w:val="0007571D"/>
    <w:rsid w:val="00080218"/>
    <w:rsid w:val="0008079D"/>
    <w:rsid w:val="0008734B"/>
    <w:rsid w:val="00091FF4"/>
    <w:rsid w:val="00097981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5C1F"/>
    <w:rsid w:val="000E732B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0DA"/>
    <w:rsid w:val="00116285"/>
    <w:rsid w:val="00116AC3"/>
    <w:rsid w:val="001215D3"/>
    <w:rsid w:val="00122A49"/>
    <w:rsid w:val="00124FA0"/>
    <w:rsid w:val="0013026F"/>
    <w:rsid w:val="00132515"/>
    <w:rsid w:val="00136667"/>
    <w:rsid w:val="00140B59"/>
    <w:rsid w:val="0014198B"/>
    <w:rsid w:val="00146E26"/>
    <w:rsid w:val="0015197C"/>
    <w:rsid w:val="00163376"/>
    <w:rsid w:val="001650B1"/>
    <w:rsid w:val="001677DB"/>
    <w:rsid w:val="001705CD"/>
    <w:rsid w:val="0017203D"/>
    <w:rsid w:val="0017307F"/>
    <w:rsid w:val="00183162"/>
    <w:rsid w:val="0019074A"/>
    <w:rsid w:val="0019382F"/>
    <w:rsid w:val="0019386E"/>
    <w:rsid w:val="001A1070"/>
    <w:rsid w:val="001A3EB7"/>
    <w:rsid w:val="001A65DC"/>
    <w:rsid w:val="001B6A07"/>
    <w:rsid w:val="001C409B"/>
    <w:rsid w:val="001D0D2F"/>
    <w:rsid w:val="001D2854"/>
    <w:rsid w:val="001D2D00"/>
    <w:rsid w:val="001D383E"/>
    <w:rsid w:val="001E0A14"/>
    <w:rsid w:val="001E156B"/>
    <w:rsid w:val="001E16E1"/>
    <w:rsid w:val="001E3184"/>
    <w:rsid w:val="001E4AFE"/>
    <w:rsid w:val="001F1129"/>
    <w:rsid w:val="001F1F95"/>
    <w:rsid w:val="001F3580"/>
    <w:rsid w:val="00210AF4"/>
    <w:rsid w:val="00213FD5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4BD3"/>
    <w:rsid w:val="00255483"/>
    <w:rsid w:val="00281321"/>
    <w:rsid w:val="002857D4"/>
    <w:rsid w:val="00285FF6"/>
    <w:rsid w:val="00292747"/>
    <w:rsid w:val="002A4FD3"/>
    <w:rsid w:val="002B0D45"/>
    <w:rsid w:val="002B234B"/>
    <w:rsid w:val="002B76C1"/>
    <w:rsid w:val="002C50AE"/>
    <w:rsid w:val="002C58EC"/>
    <w:rsid w:val="002D2412"/>
    <w:rsid w:val="002D46E3"/>
    <w:rsid w:val="002D4A1F"/>
    <w:rsid w:val="002D4C8F"/>
    <w:rsid w:val="002E7D0B"/>
    <w:rsid w:val="003026FA"/>
    <w:rsid w:val="00304360"/>
    <w:rsid w:val="0031350F"/>
    <w:rsid w:val="00324061"/>
    <w:rsid w:val="00327925"/>
    <w:rsid w:val="00331296"/>
    <w:rsid w:val="0033206A"/>
    <w:rsid w:val="003331AB"/>
    <w:rsid w:val="003448F1"/>
    <w:rsid w:val="00344ECC"/>
    <w:rsid w:val="003460A0"/>
    <w:rsid w:val="003554B0"/>
    <w:rsid w:val="0036059E"/>
    <w:rsid w:val="00361654"/>
    <w:rsid w:val="00363541"/>
    <w:rsid w:val="0036463B"/>
    <w:rsid w:val="00366BF9"/>
    <w:rsid w:val="00373BFB"/>
    <w:rsid w:val="0037615D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95AAB"/>
    <w:rsid w:val="00397678"/>
    <w:rsid w:val="003979FF"/>
    <w:rsid w:val="00397A73"/>
    <w:rsid w:val="003A75D9"/>
    <w:rsid w:val="003B200C"/>
    <w:rsid w:val="003C5F15"/>
    <w:rsid w:val="003D5D3B"/>
    <w:rsid w:val="003E29CF"/>
    <w:rsid w:val="003F0BA3"/>
    <w:rsid w:val="003F48D1"/>
    <w:rsid w:val="003F59D3"/>
    <w:rsid w:val="00400563"/>
    <w:rsid w:val="00402FFE"/>
    <w:rsid w:val="00403115"/>
    <w:rsid w:val="00404790"/>
    <w:rsid w:val="00406908"/>
    <w:rsid w:val="00411296"/>
    <w:rsid w:val="00415C37"/>
    <w:rsid w:val="00417BA8"/>
    <w:rsid w:val="00424E32"/>
    <w:rsid w:val="00430E9A"/>
    <w:rsid w:val="00435763"/>
    <w:rsid w:val="00443658"/>
    <w:rsid w:val="00452B73"/>
    <w:rsid w:val="0045764C"/>
    <w:rsid w:val="00461E22"/>
    <w:rsid w:val="00470807"/>
    <w:rsid w:val="00472ABE"/>
    <w:rsid w:val="00473012"/>
    <w:rsid w:val="00477A23"/>
    <w:rsid w:val="0048148F"/>
    <w:rsid w:val="0048579E"/>
    <w:rsid w:val="00485B32"/>
    <w:rsid w:val="00494A45"/>
    <w:rsid w:val="004A1267"/>
    <w:rsid w:val="004A7F29"/>
    <w:rsid w:val="004B0D58"/>
    <w:rsid w:val="004B391E"/>
    <w:rsid w:val="004B4FA0"/>
    <w:rsid w:val="004B60D7"/>
    <w:rsid w:val="004B74D6"/>
    <w:rsid w:val="004C13BA"/>
    <w:rsid w:val="004C2025"/>
    <w:rsid w:val="004D2BA0"/>
    <w:rsid w:val="004D5846"/>
    <w:rsid w:val="004E3A3E"/>
    <w:rsid w:val="004E709F"/>
    <w:rsid w:val="004E7369"/>
    <w:rsid w:val="004F2049"/>
    <w:rsid w:val="00506E2D"/>
    <w:rsid w:val="00510122"/>
    <w:rsid w:val="00513E33"/>
    <w:rsid w:val="00513FFE"/>
    <w:rsid w:val="0052095E"/>
    <w:rsid w:val="00521F7B"/>
    <w:rsid w:val="0052664E"/>
    <w:rsid w:val="00536B3F"/>
    <w:rsid w:val="005512DB"/>
    <w:rsid w:val="005517AB"/>
    <w:rsid w:val="00551917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41F5"/>
    <w:rsid w:val="005A5842"/>
    <w:rsid w:val="005B240B"/>
    <w:rsid w:val="005B3760"/>
    <w:rsid w:val="005B6EB1"/>
    <w:rsid w:val="005C341E"/>
    <w:rsid w:val="005C6C4F"/>
    <w:rsid w:val="005D73F0"/>
    <w:rsid w:val="005E369B"/>
    <w:rsid w:val="005E4EA7"/>
    <w:rsid w:val="005E5243"/>
    <w:rsid w:val="005E551A"/>
    <w:rsid w:val="005E5A6F"/>
    <w:rsid w:val="00600E7D"/>
    <w:rsid w:val="0061214B"/>
    <w:rsid w:val="006145BB"/>
    <w:rsid w:val="00624E35"/>
    <w:rsid w:val="00626429"/>
    <w:rsid w:val="00630EF4"/>
    <w:rsid w:val="006375C8"/>
    <w:rsid w:val="00637EAF"/>
    <w:rsid w:val="00641BFF"/>
    <w:rsid w:val="006438BF"/>
    <w:rsid w:val="00646899"/>
    <w:rsid w:val="0065294E"/>
    <w:rsid w:val="00652CFD"/>
    <w:rsid w:val="0065579C"/>
    <w:rsid w:val="0065687E"/>
    <w:rsid w:val="00670250"/>
    <w:rsid w:val="00675429"/>
    <w:rsid w:val="006771D5"/>
    <w:rsid w:val="00680096"/>
    <w:rsid w:val="006808D7"/>
    <w:rsid w:val="00680C64"/>
    <w:rsid w:val="0068138E"/>
    <w:rsid w:val="006839AD"/>
    <w:rsid w:val="0069094C"/>
    <w:rsid w:val="00693970"/>
    <w:rsid w:val="00694C97"/>
    <w:rsid w:val="00695A7C"/>
    <w:rsid w:val="00697F57"/>
    <w:rsid w:val="006A111A"/>
    <w:rsid w:val="006A15DA"/>
    <w:rsid w:val="006A1846"/>
    <w:rsid w:val="006A7964"/>
    <w:rsid w:val="006B25CF"/>
    <w:rsid w:val="006B363E"/>
    <w:rsid w:val="006B3F55"/>
    <w:rsid w:val="006B590E"/>
    <w:rsid w:val="006B6A44"/>
    <w:rsid w:val="006C04D1"/>
    <w:rsid w:val="006C08F1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17730"/>
    <w:rsid w:val="00723898"/>
    <w:rsid w:val="00741CB6"/>
    <w:rsid w:val="00747986"/>
    <w:rsid w:val="00750AC3"/>
    <w:rsid w:val="00755B35"/>
    <w:rsid w:val="00760952"/>
    <w:rsid w:val="007623C4"/>
    <w:rsid w:val="00762A28"/>
    <w:rsid w:val="007653E5"/>
    <w:rsid w:val="00766711"/>
    <w:rsid w:val="0076789B"/>
    <w:rsid w:val="00771D55"/>
    <w:rsid w:val="00772A48"/>
    <w:rsid w:val="007810EB"/>
    <w:rsid w:val="00782ABD"/>
    <w:rsid w:val="00782BC7"/>
    <w:rsid w:val="007831B2"/>
    <w:rsid w:val="00792820"/>
    <w:rsid w:val="00793581"/>
    <w:rsid w:val="007A37B9"/>
    <w:rsid w:val="007A409F"/>
    <w:rsid w:val="007A46C4"/>
    <w:rsid w:val="007A5B62"/>
    <w:rsid w:val="007A615C"/>
    <w:rsid w:val="007A7E33"/>
    <w:rsid w:val="007B0D55"/>
    <w:rsid w:val="007C577E"/>
    <w:rsid w:val="007D148E"/>
    <w:rsid w:val="007D20C2"/>
    <w:rsid w:val="007D644E"/>
    <w:rsid w:val="007D7857"/>
    <w:rsid w:val="007E193C"/>
    <w:rsid w:val="007E6B44"/>
    <w:rsid w:val="007F013E"/>
    <w:rsid w:val="007F0A80"/>
    <w:rsid w:val="007F51A2"/>
    <w:rsid w:val="0080465B"/>
    <w:rsid w:val="0081046F"/>
    <w:rsid w:val="00812AD6"/>
    <w:rsid w:val="00814625"/>
    <w:rsid w:val="00817F2D"/>
    <w:rsid w:val="00820568"/>
    <w:rsid w:val="00821C08"/>
    <w:rsid w:val="00831F2B"/>
    <w:rsid w:val="00832886"/>
    <w:rsid w:val="008337B6"/>
    <w:rsid w:val="00843FF5"/>
    <w:rsid w:val="00850CBB"/>
    <w:rsid w:val="00853799"/>
    <w:rsid w:val="0086109A"/>
    <w:rsid w:val="008612E9"/>
    <w:rsid w:val="008640DC"/>
    <w:rsid w:val="008707C2"/>
    <w:rsid w:val="0087300C"/>
    <w:rsid w:val="008749D7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01B50"/>
    <w:rsid w:val="009060A3"/>
    <w:rsid w:val="00914204"/>
    <w:rsid w:val="00915E09"/>
    <w:rsid w:val="00916192"/>
    <w:rsid w:val="00921695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4FA4"/>
    <w:rsid w:val="00956C95"/>
    <w:rsid w:val="00962FAF"/>
    <w:rsid w:val="009648B4"/>
    <w:rsid w:val="00967B84"/>
    <w:rsid w:val="00972681"/>
    <w:rsid w:val="00976103"/>
    <w:rsid w:val="009865D8"/>
    <w:rsid w:val="00987F42"/>
    <w:rsid w:val="00990397"/>
    <w:rsid w:val="00990488"/>
    <w:rsid w:val="00996A53"/>
    <w:rsid w:val="00997A02"/>
    <w:rsid w:val="00997C78"/>
    <w:rsid w:val="009A0847"/>
    <w:rsid w:val="009A27FC"/>
    <w:rsid w:val="009A357E"/>
    <w:rsid w:val="009A7ADA"/>
    <w:rsid w:val="009B22C7"/>
    <w:rsid w:val="009B30E8"/>
    <w:rsid w:val="009B40B5"/>
    <w:rsid w:val="009C01F2"/>
    <w:rsid w:val="009C0B1E"/>
    <w:rsid w:val="009C4AD0"/>
    <w:rsid w:val="009C644F"/>
    <w:rsid w:val="009C7290"/>
    <w:rsid w:val="009D2F47"/>
    <w:rsid w:val="009D33A4"/>
    <w:rsid w:val="009D59C5"/>
    <w:rsid w:val="009E78A1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24F2B"/>
    <w:rsid w:val="00A30B7B"/>
    <w:rsid w:val="00A31884"/>
    <w:rsid w:val="00A32FA4"/>
    <w:rsid w:val="00A33626"/>
    <w:rsid w:val="00A345D4"/>
    <w:rsid w:val="00A367D1"/>
    <w:rsid w:val="00A37762"/>
    <w:rsid w:val="00A37E2B"/>
    <w:rsid w:val="00A47A1B"/>
    <w:rsid w:val="00A531D7"/>
    <w:rsid w:val="00A63147"/>
    <w:rsid w:val="00A651C2"/>
    <w:rsid w:val="00A66461"/>
    <w:rsid w:val="00A665B8"/>
    <w:rsid w:val="00A6746B"/>
    <w:rsid w:val="00A756F2"/>
    <w:rsid w:val="00A80F82"/>
    <w:rsid w:val="00A95B93"/>
    <w:rsid w:val="00A95F84"/>
    <w:rsid w:val="00A96990"/>
    <w:rsid w:val="00AA65BE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AF7F29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4628F"/>
    <w:rsid w:val="00B51EA7"/>
    <w:rsid w:val="00B51EF9"/>
    <w:rsid w:val="00B54CB0"/>
    <w:rsid w:val="00B6150F"/>
    <w:rsid w:val="00B620E7"/>
    <w:rsid w:val="00B62D08"/>
    <w:rsid w:val="00B64ED8"/>
    <w:rsid w:val="00B6660A"/>
    <w:rsid w:val="00B67AD2"/>
    <w:rsid w:val="00B70905"/>
    <w:rsid w:val="00B73F8D"/>
    <w:rsid w:val="00B75E4E"/>
    <w:rsid w:val="00B81368"/>
    <w:rsid w:val="00B851BD"/>
    <w:rsid w:val="00B92218"/>
    <w:rsid w:val="00B93934"/>
    <w:rsid w:val="00B9477E"/>
    <w:rsid w:val="00BA08FA"/>
    <w:rsid w:val="00BA5D7F"/>
    <w:rsid w:val="00BA5F42"/>
    <w:rsid w:val="00BB4B77"/>
    <w:rsid w:val="00BC047B"/>
    <w:rsid w:val="00BC05A8"/>
    <w:rsid w:val="00BC1623"/>
    <w:rsid w:val="00BC4953"/>
    <w:rsid w:val="00BC5437"/>
    <w:rsid w:val="00BD08FA"/>
    <w:rsid w:val="00BD3E41"/>
    <w:rsid w:val="00BD54ED"/>
    <w:rsid w:val="00BE7435"/>
    <w:rsid w:val="00BF2E77"/>
    <w:rsid w:val="00BF3DBF"/>
    <w:rsid w:val="00BF6CB7"/>
    <w:rsid w:val="00C0107E"/>
    <w:rsid w:val="00C0262E"/>
    <w:rsid w:val="00C04C4B"/>
    <w:rsid w:val="00C21947"/>
    <w:rsid w:val="00C21F68"/>
    <w:rsid w:val="00C23572"/>
    <w:rsid w:val="00C23F3C"/>
    <w:rsid w:val="00C275AB"/>
    <w:rsid w:val="00C32303"/>
    <w:rsid w:val="00C34F1F"/>
    <w:rsid w:val="00C35082"/>
    <w:rsid w:val="00C41598"/>
    <w:rsid w:val="00C41720"/>
    <w:rsid w:val="00C41F7E"/>
    <w:rsid w:val="00C44652"/>
    <w:rsid w:val="00C53918"/>
    <w:rsid w:val="00C56091"/>
    <w:rsid w:val="00C560BE"/>
    <w:rsid w:val="00C643C3"/>
    <w:rsid w:val="00C70DF8"/>
    <w:rsid w:val="00C7373A"/>
    <w:rsid w:val="00C74134"/>
    <w:rsid w:val="00C7549B"/>
    <w:rsid w:val="00C77DE4"/>
    <w:rsid w:val="00C82A10"/>
    <w:rsid w:val="00C9162D"/>
    <w:rsid w:val="00C92D4A"/>
    <w:rsid w:val="00C94142"/>
    <w:rsid w:val="00C95E9F"/>
    <w:rsid w:val="00CA154D"/>
    <w:rsid w:val="00CA5347"/>
    <w:rsid w:val="00CA5BD5"/>
    <w:rsid w:val="00CA5FA4"/>
    <w:rsid w:val="00CB55DB"/>
    <w:rsid w:val="00CB68B6"/>
    <w:rsid w:val="00CB7007"/>
    <w:rsid w:val="00CB7DA5"/>
    <w:rsid w:val="00CC6BC1"/>
    <w:rsid w:val="00CC6D79"/>
    <w:rsid w:val="00CD1508"/>
    <w:rsid w:val="00CD5FAD"/>
    <w:rsid w:val="00CE02F7"/>
    <w:rsid w:val="00CE29DA"/>
    <w:rsid w:val="00CE48C0"/>
    <w:rsid w:val="00CE6D90"/>
    <w:rsid w:val="00CE6FB5"/>
    <w:rsid w:val="00CF2752"/>
    <w:rsid w:val="00CF7CFE"/>
    <w:rsid w:val="00D02625"/>
    <w:rsid w:val="00D07DEB"/>
    <w:rsid w:val="00D13498"/>
    <w:rsid w:val="00D1361D"/>
    <w:rsid w:val="00D13AA6"/>
    <w:rsid w:val="00D20107"/>
    <w:rsid w:val="00D204F7"/>
    <w:rsid w:val="00D24ACD"/>
    <w:rsid w:val="00D3013C"/>
    <w:rsid w:val="00D32081"/>
    <w:rsid w:val="00D363A6"/>
    <w:rsid w:val="00D50000"/>
    <w:rsid w:val="00D50D62"/>
    <w:rsid w:val="00D53FDF"/>
    <w:rsid w:val="00D5567A"/>
    <w:rsid w:val="00D56A17"/>
    <w:rsid w:val="00D6248F"/>
    <w:rsid w:val="00D637EC"/>
    <w:rsid w:val="00D72B8D"/>
    <w:rsid w:val="00D83C31"/>
    <w:rsid w:val="00D960B5"/>
    <w:rsid w:val="00D96FC6"/>
    <w:rsid w:val="00D97F2B"/>
    <w:rsid w:val="00DA0546"/>
    <w:rsid w:val="00DA74E1"/>
    <w:rsid w:val="00DB0478"/>
    <w:rsid w:val="00DC0ECB"/>
    <w:rsid w:val="00DC3346"/>
    <w:rsid w:val="00DC4BBF"/>
    <w:rsid w:val="00DC4C0C"/>
    <w:rsid w:val="00DC70AF"/>
    <w:rsid w:val="00DC71B5"/>
    <w:rsid w:val="00DC742B"/>
    <w:rsid w:val="00DD18DE"/>
    <w:rsid w:val="00DD1F6B"/>
    <w:rsid w:val="00DD2371"/>
    <w:rsid w:val="00DD361C"/>
    <w:rsid w:val="00DD4CED"/>
    <w:rsid w:val="00DD5B7B"/>
    <w:rsid w:val="00DE4B8F"/>
    <w:rsid w:val="00DF1947"/>
    <w:rsid w:val="00DF5A01"/>
    <w:rsid w:val="00DF666E"/>
    <w:rsid w:val="00E00583"/>
    <w:rsid w:val="00E010FD"/>
    <w:rsid w:val="00E0259E"/>
    <w:rsid w:val="00E06AAA"/>
    <w:rsid w:val="00E071B4"/>
    <w:rsid w:val="00E07816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3147C"/>
    <w:rsid w:val="00E32283"/>
    <w:rsid w:val="00E4047D"/>
    <w:rsid w:val="00E43A94"/>
    <w:rsid w:val="00E46D7D"/>
    <w:rsid w:val="00E55534"/>
    <w:rsid w:val="00E5633D"/>
    <w:rsid w:val="00E61535"/>
    <w:rsid w:val="00E6555A"/>
    <w:rsid w:val="00E72F9F"/>
    <w:rsid w:val="00E75FFA"/>
    <w:rsid w:val="00E76643"/>
    <w:rsid w:val="00E85C17"/>
    <w:rsid w:val="00E8648D"/>
    <w:rsid w:val="00E95081"/>
    <w:rsid w:val="00EB0FEC"/>
    <w:rsid w:val="00EB3F27"/>
    <w:rsid w:val="00EB537F"/>
    <w:rsid w:val="00EB619E"/>
    <w:rsid w:val="00EC1A1F"/>
    <w:rsid w:val="00EC25F7"/>
    <w:rsid w:val="00EC2A71"/>
    <w:rsid w:val="00EC6211"/>
    <w:rsid w:val="00ED38A4"/>
    <w:rsid w:val="00ED7CC3"/>
    <w:rsid w:val="00EE2F6B"/>
    <w:rsid w:val="00EE4792"/>
    <w:rsid w:val="00EE6B92"/>
    <w:rsid w:val="00EF44D0"/>
    <w:rsid w:val="00EF5EDC"/>
    <w:rsid w:val="00EF6378"/>
    <w:rsid w:val="00F0583A"/>
    <w:rsid w:val="00F069DD"/>
    <w:rsid w:val="00F14D42"/>
    <w:rsid w:val="00F1784E"/>
    <w:rsid w:val="00F2210F"/>
    <w:rsid w:val="00F24864"/>
    <w:rsid w:val="00F25C72"/>
    <w:rsid w:val="00F31C09"/>
    <w:rsid w:val="00F367E7"/>
    <w:rsid w:val="00F37185"/>
    <w:rsid w:val="00F37449"/>
    <w:rsid w:val="00F44214"/>
    <w:rsid w:val="00F44741"/>
    <w:rsid w:val="00F46D32"/>
    <w:rsid w:val="00F50DA9"/>
    <w:rsid w:val="00F555D4"/>
    <w:rsid w:val="00F62E83"/>
    <w:rsid w:val="00F6317E"/>
    <w:rsid w:val="00F65627"/>
    <w:rsid w:val="00F65B58"/>
    <w:rsid w:val="00F708FC"/>
    <w:rsid w:val="00F72CB7"/>
    <w:rsid w:val="00F744F2"/>
    <w:rsid w:val="00F75457"/>
    <w:rsid w:val="00F7678A"/>
    <w:rsid w:val="00F7743E"/>
    <w:rsid w:val="00F819AF"/>
    <w:rsid w:val="00F83DD1"/>
    <w:rsid w:val="00F84D2C"/>
    <w:rsid w:val="00F91FB3"/>
    <w:rsid w:val="00F95F44"/>
    <w:rsid w:val="00F96206"/>
    <w:rsid w:val="00F96B00"/>
    <w:rsid w:val="00FB0346"/>
    <w:rsid w:val="00FB3DAE"/>
    <w:rsid w:val="00FB4284"/>
    <w:rsid w:val="00FB4EEC"/>
    <w:rsid w:val="00FC12B2"/>
    <w:rsid w:val="00FC51F3"/>
    <w:rsid w:val="00FD0693"/>
    <w:rsid w:val="00FD1ABA"/>
    <w:rsid w:val="00FE4014"/>
    <w:rsid w:val="00FE545F"/>
    <w:rsid w:val="00FE70AD"/>
    <w:rsid w:val="00FE7FEA"/>
    <w:rsid w:val="00FF342E"/>
    <w:rsid w:val="00FF6AB8"/>
    <w:rsid w:val="00FF6C63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0613396E-BFB6-4749-A016-419C38A27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24F796-D2EF-47E7-9139-44EC2C483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15429</TotalTime>
  <Pages>86</Pages>
  <Words>4770</Words>
  <Characters>27192</Characters>
  <Application>Microsoft Office Word</Application>
  <DocSecurity>0</DocSecurity>
  <Lines>226</Lines>
  <Paragraphs>63</Paragraphs>
  <ScaleCrop>false</ScaleCrop>
  <Company/>
  <LinksUpToDate>false</LinksUpToDate>
  <CharactersWithSpaces>31899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饶 凯强</cp:lastModifiedBy>
  <cp:revision>109</cp:revision>
  <dcterms:created xsi:type="dcterms:W3CDTF">2018-10-09T01:45:00Z</dcterms:created>
  <dcterms:modified xsi:type="dcterms:W3CDTF">2018-11-16T07:16:00Z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