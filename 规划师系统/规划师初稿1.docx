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07F" w:rsidRDefault="00B73F8D">
      <w:pPr>
        <w:pStyle w:val="1"/>
        <w:jc w:val="center"/>
        <w:rPr>
          <w:szCs w:val="36"/>
        </w:rPr>
      </w:pPr>
      <w:bookmarkStart w:id="0" w:name="_Toc417547892"/>
      <w:bookmarkStart w:id="1" w:name="_Toc525738769"/>
      <w:r>
        <w:rPr>
          <w:rFonts w:hint="eastAsia"/>
          <w:szCs w:val="36"/>
        </w:rPr>
        <w:t>规划师平台的</w:t>
      </w:r>
      <w:r>
        <w:rPr>
          <w:szCs w:val="36"/>
        </w:rPr>
        <w:t>产品</w:t>
      </w:r>
      <w:r>
        <w:rPr>
          <w:rFonts w:hint="eastAsia"/>
          <w:szCs w:val="36"/>
        </w:rPr>
        <w:t>文档</w:t>
      </w:r>
      <w:bookmarkEnd w:id="0"/>
      <w:bookmarkEnd w:id="1"/>
    </w:p>
    <w:p w:rsidR="00A2307F" w:rsidRDefault="00B73F8D">
      <w:r>
        <w:rPr>
          <w:rFonts w:hint="eastAsia"/>
          <w:szCs w:val="24"/>
        </w:rPr>
        <w:t>版本</w:t>
      </w:r>
      <w:r>
        <w:rPr>
          <w:szCs w:val="24"/>
        </w:rPr>
        <w:t>修订</w:t>
      </w:r>
    </w:p>
    <w:tbl>
      <w:tblPr>
        <w:tblStyle w:val="a5"/>
        <w:tblW w:w="8296" w:type="dxa"/>
        <w:tblLayout w:type="fixed"/>
        <w:tblLook w:val="04A0" w:firstRow="1" w:lastRow="0" w:firstColumn="1" w:lastColumn="0" w:noHBand="0" w:noVBand="1"/>
      </w:tblPr>
      <w:tblGrid>
        <w:gridCol w:w="841"/>
        <w:gridCol w:w="1535"/>
        <w:gridCol w:w="4678"/>
        <w:gridCol w:w="1242"/>
      </w:tblGrid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创建时间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内容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撰写人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</w:t>
            </w:r>
            <w:r>
              <w:rPr>
                <w:rFonts w:ascii="微软雅黑" w:hAnsi="微软雅黑"/>
                <w:szCs w:val="21"/>
              </w:rPr>
              <w:t>1.0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</w:t>
            </w:r>
            <w:r>
              <w:rPr>
                <w:rFonts w:ascii="微软雅黑" w:hAnsi="微软雅黑"/>
                <w:szCs w:val="21"/>
              </w:rPr>
              <w:t>8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09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20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规划师的产品文档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李慧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V1.1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2018.10.10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页面功能说明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  <w:tr w:rsidR="00A2307F">
        <w:tc>
          <w:tcPr>
            <w:tcW w:w="841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/>
                <w:szCs w:val="21"/>
              </w:rPr>
              <w:t>V</w:t>
            </w:r>
            <w:r>
              <w:rPr>
                <w:rFonts w:ascii="微软雅黑" w:hAnsi="微软雅黑" w:hint="eastAsia"/>
                <w:szCs w:val="21"/>
              </w:rPr>
              <w:t>1.2</w:t>
            </w:r>
          </w:p>
        </w:tc>
        <w:tc>
          <w:tcPr>
            <w:tcW w:w="1535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</w:t>
            </w:r>
            <w:r>
              <w:rPr>
                <w:rFonts w:ascii="微软雅黑" w:hAnsi="微软雅黑"/>
                <w:szCs w:val="21"/>
              </w:rPr>
              <w:t>018.11.08</w:t>
            </w:r>
          </w:p>
        </w:tc>
        <w:tc>
          <w:tcPr>
            <w:tcW w:w="4678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修改首页、课程、学员、订单处的功能</w:t>
            </w:r>
          </w:p>
        </w:tc>
        <w:tc>
          <w:tcPr>
            <w:tcW w:w="1242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</w:tbl>
    <w:p w:rsidR="00A2307F" w:rsidRDefault="00A2307F">
      <w:pPr>
        <w:widowControl/>
        <w:jc w:val="center"/>
        <w:rPr>
          <w:b/>
          <w:sz w:val="28"/>
          <w:szCs w:val="28"/>
        </w:rPr>
      </w:pPr>
    </w:p>
    <w:p w:rsidR="00A2307F" w:rsidRDefault="00B73F8D">
      <w:pPr>
        <w:jc w:val="center"/>
      </w:pPr>
      <w:r>
        <w:rPr>
          <w:rFonts w:hint="eastAsia"/>
          <w:b/>
          <w:sz w:val="28"/>
          <w:szCs w:val="28"/>
        </w:rPr>
        <w:t>目录</w:t>
      </w: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</w:instrText>
      </w:r>
      <w:r>
        <w:rPr>
          <w:rFonts w:hint="eastAsia"/>
          <w:b/>
          <w:sz w:val="28"/>
          <w:szCs w:val="28"/>
        </w:rPr>
        <w:instrText>TOC \o "1-3" \h \z \u</w:instrText>
      </w:r>
      <w:r>
        <w:rPr>
          <w:b/>
          <w:sz w:val="28"/>
          <w:szCs w:val="28"/>
        </w:rPr>
        <w:instrText xml:space="preserve"> </w:instrText>
      </w:r>
      <w:r>
        <w:rPr>
          <w:b/>
          <w:sz w:val="28"/>
          <w:szCs w:val="28"/>
        </w:rPr>
        <w:fldChar w:fldCharType="separate"/>
      </w:r>
    </w:p>
    <w:p w:rsidR="00A2307F" w:rsidRDefault="00604990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69" w:history="1">
        <w:r w:rsidR="00B73F8D">
          <w:rPr>
            <w:rStyle w:val="a4"/>
          </w:rPr>
          <w:t>规划师平台的产品文档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_Toc525738769 \h </w:instrText>
        </w:r>
        <w:r w:rsidR="00B73F8D">
          <w:fldChar w:fldCharType="separate"/>
        </w:r>
        <w:r w:rsidR="00B73F8D">
          <w:t>1</w:t>
        </w:r>
        <w:r w:rsidR="00B73F8D">
          <w:fldChar w:fldCharType="end"/>
        </w:r>
      </w:hyperlink>
    </w:p>
    <w:p w:rsidR="00A2307F" w:rsidRDefault="00604990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0" w:history="1">
        <w:r w:rsidR="00B73F8D">
          <w:rPr>
            <w:rStyle w:val="a4"/>
          </w:rPr>
          <w:t>1.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需求概述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_Toc525738770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1" w:history="1">
        <w:r w:rsidR="00B73F8D">
          <w:rPr>
            <w:rStyle w:val="a4"/>
          </w:rPr>
          <w:t xml:space="preserve">1.1 </w:t>
        </w:r>
        <w:r w:rsidR="00B73F8D">
          <w:rPr>
            <w:rStyle w:val="a4"/>
          </w:rPr>
          <w:t>需求背景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_Toc525738771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2" w:history="1">
        <w:r w:rsidR="00B73F8D">
          <w:rPr>
            <w:rStyle w:val="a4"/>
          </w:rPr>
          <w:t xml:space="preserve">1.2 </w:t>
        </w:r>
        <w:r w:rsidR="00B73F8D">
          <w:rPr>
            <w:rStyle w:val="a4"/>
          </w:rPr>
          <w:t>平台介绍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_Toc525738772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3" w:history="1">
        <w:r w:rsidR="00B73F8D">
          <w:rPr>
            <w:rStyle w:val="a4"/>
          </w:rPr>
          <w:t xml:space="preserve">1.3 </w:t>
        </w:r>
        <w:r w:rsidR="00B73F8D">
          <w:rPr>
            <w:rStyle w:val="a4"/>
          </w:rPr>
          <w:t>关键业务指标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_Toc525738773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4" w:history="1">
        <w:r w:rsidR="00B73F8D">
          <w:rPr>
            <w:rStyle w:val="a4"/>
          </w:rPr>
          <w:t xml:space="preserve">1.4 </w:t>
        </w:r>
        <w:r w:rsidR="00B73F8D">
          <w:rPr>
            <w:rStyle w:val="a4"/>
          </w:rPr>
          <w:t>达标关键因素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_Toc525738774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5" w:history="1">
        <w:r w:rsidR="00B73F8D">
          <w:rPr>
            <w:rStyle w:val="a4"/>
          </w:rPr>
          <w:t>1.5</w:t>
        </w:r>
        <w:r w:rsidR="00B73F8D">
          <w:rPr>
            <w:rStyle w:val="a4"/>
          </w:rPr>
          <w:t>名词说明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_Toc525738775 \h </w:instrText>
        </w:r>
        <w:r w:rsidR="00B73F8D">
          <w:fldChar w:fldCharType="separate"/>
        </w:r>
        <w:r w:rsidR="00B73F8D">
          <w:t>5</w:t>
        </w:r>
        <w:r w:rsidR="00B73F8D">
          <w:fldChar w:fldCharType="end"/>
        </w:r>
      </w:hyperlink>
    </w:p>
    <w:p w:rsidR="00A2307F" w:rsidRDefault="00604990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6" w:history="1">
        <w:r w:rsidR="00B73F8D">
          <w:rPr>
            <w:rStyle w:val="a4"/>
          </w:rPr>
          <w:t>6.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产品需求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_Toc525738776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7" w:history="1">
        <w:r w:rsidR="00B73F8D">
          <w:rPr>
            <w:rStyle w:val="a4"/>
          </w:rPr>
          <w:t xml:space="preserve">2.1 </w:t>
        </w:r>
        <w:r w:rsidR="00B73F8D">
          <w:rPr>
            <w:rStyle w:val="a4"/>
          </w:rPr>
          <w:t>用户范围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_Toc525738777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8" w:history="1">
        <w:r w:rsidR="00B73F8D">
          <w:rPr>
            <w:rStyle w:val="a4"/>
          </w:rPr>
          <w:t xml:space="preserve">2.2 </w:t>
        </w:r>
        <w:r w:rsidR="00B73F8D">
          <w:rPr>
            <w:rStyle w:val="a4"/>
          </w:rPr>
          <w:t>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_Toc525738778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9" w:history="1">
        <w:r w:rsidR="00B73F8D">
          <w:rPr>
            <w:rStyle w:val="a4"/>
          </w:rPr>
          <w:t xml:space="preserve">2.3 </w:t>
        </w:r>
        <w:r w:rsidR="00B73F8D">
          <w:rPr>
            <w:rStyle w:val="a4"/>
          </w:rPr>
          <w:t>非功能需求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_Toc525738779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0" w:history="1">
        <w:r w:rsidR="00B73F8D">
          <w:rPr>
            <w:rStyle w:val="a4"/>
          </w:rPr>
          <w:t xml:space="preserve">2.4 </w:t>
        </w:r>
        <w:r w:rsidR="00B73F8D">
          <w:rPr>
            <w:rStyle w:val="a4"/>
          </w:rPr>
          <w:t>数据需求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_Toc525738780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604990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81" w:history="1">
        <w:r w:rsidR="00B73F8D">
          <w:rPr>
            <w:rStyle w:val="a4"/>
          </w:rPr>
          <w:t xml:space="preserve">3. </w:t>
        </w:r>
        <w:r w:rsidR="00B73F8D">
          <w:rPr>
            <w:rStyle w:val="a4"/>
          </w:rPr>
          <w:t>页面交互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_Toc525738781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2" w:history="1">
        <w:r w:rsidR="00B73F8D">
          <w:rPr>
            <w:rStyle w:val="a4"/>
          </w:rPr>
          <w:t xml:space="preserve">3.1 </w:t>
        </w:r>
        <w:r w:rsidR="00B73F8D">
          <w:rPr>
            <w:rStyle w:val="a4"/>
          </w:rPr>
          <w:t>页面操作流程图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_Toc525738782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3" w:history="1">
        <w:r w:rsidR="00B73F8D">
          <w:rPr>
            <w:rStyle w:val="a4"/>
          </w:rPr>
          <w:t xml:space="preserve">3.2 </w:t>
        </w:r>
        <w:r w:rsidR="00B73F8D">
          <w:rPr>
            <w:rStyle w:val="a4"/>
          </w:rPr>
          <w:t>公共交互说明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_Toc525738783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60499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4" w:history="1">
        <w:r w:rsidR="00B73F8D">
          <w:rPr>
            <w:rStyle w:val="a4"/>
          </w:rPr>
          <w:t xml:space="preserve">3.2.1 </w:t>
        </w:r>
        <w:r w:rsidR="00B73F8D">
          <w:rPr>
            <w:rStyle w:val="a4"/>
          </w:rPr>
          <w:t>用户登录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_Toc525738784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60499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5" w:history="1">
        <w:r w:rsidR="00B73F8D">
          <w:rPr>
            <w:rStyle w:val="a4"/>
          </w:rPr>
          <w:t xml:space="preserve">3.2.2 </w:t>
        </w:r>
        <w:r w:rsidR="00B73F8D">
          <w:rPr>
            <w:rStyle w:val="a4"/>
          </w:rPr>
          <w:t>页面窗口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_Toc525738785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60499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6" w:history="1">
        <w:r w:rsidR="00B73F8D">
          <w:rPr>
            <w:rStyle w:val="a4"/>
          </w:rPr>
          <w:t xml:space="preserve">3.2.3 </w:t>
        </w:r>
        <w:r w:rsidR="00B73F8D">
          <w:rPr>
            <w:rStyle w:val="a4"/>
          </w:rPr>
          <w:t>页签管理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_Toc525738786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60499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7" w:history="1">
        <w:r w:rsidR="00B73F8D">
          <w:rPr>
            <w:rStyle w:val="a4"/>
          </w:rPr>
          <w:t xml:space="preserve">3.2.4 </w:t>
        </w:r>
        <w:r w:rsidR="00B73F8D">
          <w:rPr>
            <w:rStyle w:val="a4"/>
          </w:rPr>
          <w:t>搜索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_Toc525738787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60499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8" w:history="1">
        <w:r w:rsidR="00B73F8D">
          <w:rPr>
            <w:rStyle w:val="a4"/>
          </w:rPr>
          <w:t xml:space="preserve">3.2.5 </w:t>
        </w:r>
        <w:r w:rsidR="00B73F8D">
          <w:rPr>
            <w:rStyle w:val="a4"/>
          </w:rPr>
          <w:t>收藏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_Toc525738788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60499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9" w:history="1">
        <w:r w:rsidR="00B73F8D">
          <w:rPr>
            <w:rStyle w:val="a4"/>
          </w:rPr>
          <w:t xml:space="preserve">3.2.6 </w:t>
        </w:r>
        <w:r w:rsidR="00B73F8D">
          <w:rPr>
            <w:rStyle w:val="a4"/>
          </w:rPr>
          <w:t>任务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_Toc525738789 \h </w:instrText>
        </w:r>
        <w:r w:rsidR="00B73F8D">
          <w:fldChar w:fldCharType="separate"/>
        </w:r>
        <w:r w:rsidR="00B73F8D">
          <w:t>10</w:t>
        </w:r>
        <w:r w:rsidR="00B73F8D">
          <w:fldChar w:fldCharType="end"/>
        </w:r>
      </w:hyperlink>
    </w:p>
    <w:p w:rsidR="00A2307F" w:rsidRDefault="00604990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90" w:history="1">
        <w:r w:rsidR="00B73F8D">
          <w:rPr>
            <w:rStyle w:val="a4"/>
          </w:rPr>
          <w:t xml:space="preserve">3.2.7 </w:t>
        </w:r>
        <w:r w:rsidR="00B73F8D">
          <w:rPr>
            <w:rStyle w:val="a4"/>
          </w:rPr>
          <w:t>消息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_Toc525738790 \h </w:instrText>
        </w:r>
        <w:r w:rsidR="00B73F8D">
          <w:fldChar w:fldCharType="separate"/>
        </w:r>
        <w:r w:rsidR="00B73F8D">
          <w:t>11</w:t>
        </w:r>
        <w:r w:rsidR="00B73F8D">
          <w:fldChar w:fldCharType="end"/>
        </w:r>
      </w:hyperlink>
    </w:p>
    <w:p w:rsidR="00A2307F" w:rsidRDefault="00604990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91" w:history="1">
        <w:r w:rsidR="00B73F8D">
          <w:rPr>
            <w:rStyle w:val="a4"/>
          </w:rPr>
          <w:t>4.</w:t>
        </w:r>
        <w:r w:rsidR="00B73F8D">
          <w:rPr>
            <w:rStyle w:val="a4"/>
          </w:rPr>
          <w:t>功能详情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_Toc525738791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2" w:history="1">
        <w:r w:rsidR="00B73F8D">
          <w:rPr>
            <w:rStyle w:val="a4"/>
          </w:rPr>
          <w:t xml:space="preserve">4.1 </w:t>
        </w:r>
        <w:r w:rsidR="00B73F8D">
          <w:rPr>
            <w:rStyle w:val="a4"/>
          </w:rPr>
          <w:t>首页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_Toc525738792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3" w:history="1">
        <w:r w:rsidR="00B73F8D">
          <w:rPr>
            <w:rStyle w:val="a4"/>
          </w:rPr>
          <w:t xml:space="preserve">4.2 </w:t>
        </w:r>
        <w:r w:rsidR="00B73F8D">
          <w:rPr>
            <w:rStyle w:val="a4"/>
          </w:rPr>
          <w:t>转化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_Toc525738793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4" w:history="1">
        <w:r w:rsidR="00B73F8D">
          <w:rPr>
            <w:rStyle w:val="a4"/>
          </w:rPr>
          <w:t xml:space="preserve">4.3 </w:t>
        </w:r>
        <w:r w:rsidR="00B73F8D">
          <w:rPr>
            <w:rStyle w:val="a4"/>
          </w:rPr>
          <w:t>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_Toc525738794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5" w:history="1">
        <w:r w:rsidR="00B73F8D">
          <w:rPr>
            <w:rStyle w:val="a4"/>
          </w:rPr>
          <w:t xml:space="preserve">4.4 </w:t>
        </w:r>
        <w:r w:rsidR="00B73F8D">
          <w:rPr>
            <w:rStyle w:val="a4"/>
          </w:rPr>
          <w:t>学员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_Toc525738795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604990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6" w:history="1">
        <w:r w:rsidR="00B73F8D">
          <w:rPr>
            <w:rStyle w:val="a4"/>
          </w:rPr>
          <w:t xml:space="preserve">4.5 </w:t>
        </w:r>
        <w:r w:rsidR="00B73F8D">
          <w:rPr>
            <w:rStyle w:val="a4"/>
          </w:rPr>
          <w:t>订单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_Toc525738796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604990" w:rsidP="00B9477E">
      <w:pPr>
        <w:pStyle w:val="TOC2"/>
        <w:numPr>
          <w:ilvl w:val="1"/>
          <w:numId w:val="15"/>
        </w:numPr>
        <w:tabs>
          <w:tab w:val="right" w:leader="dot" w:pos="8296"/>
        </w:tabs>
        <w:ind w:leftChars="0"/>
        <w:rPr>
          <w:rFonts w:eastAsiaTheme="minorEastAsia"/>
        </w:rPr>
      </w:pPr>
      <w:hyperlink w:anchor="_Toc525738797" w:history="1">
        <w:r w:rsidR="00B73F8D">
          <w:rPr>
            <w:rStyle w:val="a4"/>
          </w:rPr>
          <w:t>管理员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_Toc525738797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73F8D">
      <w:pPr>
        <w:widowControl/>
        <w:jc w:val="left"/>
      </w:pPr>
      <w:r>
        <w:fldChar w:fldCharType="end"/>
      </w:r>
      <w:r>
        <w:br w:type="page"/>
      </w:r>
    </w:p>
    <w:p w:rsidR="00A2307F" w:rsidRDefault="00B9477E" w:rsidP="00B9477E">
      <w:pPr>
        <w:pStyle w:val="1"/>
        <w:ind w:left="360"/>
        <w:rPr>
          <w:sz w:val="24"/>
          <w:szCs w:val="24"/>
        </w:rPr>
      </w:pPr>
      <w:bookmarkStart w:id="2" w:name="_Toc525738770"/>
      <w:r>
        <w:rPr>
          <w:rFonts w:hint="eastAsia"/>
          <w:sz w:val="24"/>
          <w:szCs w:val="24"/>
        </w:rPr>
        <w:lastRenderedPageBreak/>
        <w:t>一</w:t>
      </w:r>
      <w:r>
        <w:rPr>
          <w:sz w:val="24"/>
          <w:szCs w:val="24"/>
        </w:rPr>
        <w:t>、</w:t>
      </w:r>
      <w:r w:rsidR="00B73F8D">
        <w:rPr>
          <w:rFonts w:hint="eastAsia"/>
          <w:sz w:val="24"/>
          <w:szCs w:val="24"/>
        </w:rPr>
        <w:t>需求概述</w:t>
      </w:r>
      <w:bookmarkEnd w:id="2"/>
    </w:p>
    <w:p w:rsidR="00A2307F" w:rsidRDefault="00B73F8D">
      <w:pPr>
        <w:pStyle w:val="2"/>
        <w:rPr>
          <w:szCs w:val="24"/>
        </w:rPr>
      </w:pPr>
      <w:bookmarkStart w:id="3" w:name="_Toc525738771"/>
      <w:r>
        <w:rPr>
          <w:rFonts w:hint="eastAsia"/>
          <w:szCs w:val="24"/>
        </w:rPr>
        <w:t>1</w:t>
      </w:r>
      <w:r>
        <w:rPr>
          <w:szCs w:val="24"/>
        </w:rPr>
        <w:t xml:space="preserve">.1 </w:t>
      </w:r>
      <w:r>
        <w:rPr>
          <w:rFonts w:hint="eastAsia"/>
          <w:szCs w:val="24"/>
        </w:rPr>
        <w:t>需求背景</w:t>
      </w:r>
      <w:bookmarkEnd w:id="3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目前规划师使用后台遇到的主要问题：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规划师查询已经付费学员的信息不连续、不完整，</w:t>
            </w:r>
            <w:proofErr w:type="gramStart"/>
            <w:r>
              <w:rPr>
                <w:rFonts w:ascii="微软雅黑" w:hAnsi="微软雅黑" w:hint="eastAsia"/>
              </w:rPr>
              <w:t>对续报</w:t>
            </w:r>
            <w:proofErr w:type="gramEnd"/>
            <w:r>
              <w:rPr>
                <w:rFonts w:ascii="微软雅黑" w:hAnsi="微软雅黑" w:hint="eastAsia"/>
              </w:rPr>
              <w:t>、服务有影响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规划师查询未付费学员的信息不完整，对新签有影响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规划师的沟通记录不能方便查询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学员中的自定义查询条件管理不方便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规划师查询课程、查询学员信息的维度过于单一，人工整理学员数据时间过长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运营管理者需要查询整体的销售统计信息，目前只有人工统计</w:t>
            </w:r>
          </w:p>
          <w:p w:rsidR="000C5451" w:rsidRDefault="000C5451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在系统中体现学员的</w:t>
            </w:r>
            <w:r>
              <w:rPr>
                <w:rFonts w:ascii="微软雅黑" w:hAnsi="微软雅黑" w:hint="eastAsia"/>
              </w:rPr>
              <w:t>历史</w:t>
            </w:r>
            <w:r>
              <w:rPr>
                <w:rFonts w:ascii="微软雅黑" w:hAnsi="微软雅黑"/>
              </w:rPr>
              <w:t>沟通情况，已及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/>
              </w:rPr>
              <w:t>下次</w:t>
            </w:r>
            <w:r>
              <w:rPr>
                <w:rFonts w:ascii="微软雅黑" w:hAnsi="微软雅黑" w:hint="eastAsia"/>
              </w:rPr>
              <w:t>沟通</w:t>
            </w:r>
            <w:r>
              <w:rPr>
                <w:rFonts w:ascii="微软雅黑" w:hAnsi="微软雅黑"/>
              </w:rPr>
              <w:t>的备注</w:t>
            </w:r>
          </w:p>
        </w:tc>
      </w:tr>
    </w:tbl>
    <w:p w:rsidR="00A2307F" w:rsidRDefault="00A2307F">
      <w:bookmarkStart w:id="4" w:name="_Toc525738772"/>
    </w:p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2 </w:t>
      </w:r>
      <w:r w:rsidRPr="00B1398D">
        <w:rPr>
          <w:rFonts w:ascii="微软雅黑" w:hAnsi="微软雅黑" w:hint="eastAsia"/>
          <w:sz w:val="21"/>
          <w:szCs w:val="21"/>
        </w:rPr>
        <w:t>平台介绍</w:t>
      </w:r>
      <w:bookmarkEnd w:id="4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规划</w:t>
            </w:r>
            <w:proofErr w:type="gramStart"/>
            <w:r>
              <w:rPr>
                <w:rFonts w:ascii="微软雅黑" w:hAnsi="微软雅黑" w:hint="eastAsia"/>
                <w:b/>
              </w:rPr>
              <w:t>师业务</w:t>
            </w:r>
            <w:proofErr w:type="gramEnd"/>
            <w:r>
              <w:rPr>
                <w:rFonts w:ascii="微软雅黑" w:hAnsi="微软雅黑" w:hint="eastAsia"/>
                <w:b/>
              </w:rPr>
              <w:t>平台的目标是提升规划师的工作效率，主要体现在以下</w:t>
            </w:r>
            <w:r w:rsidR="00CF2752">
              <w:rPr>
                <w:rFonts w:ascii="微软雅黑" w:hAnsi="微软雅黑" w:hint="eastAsia"/>
                <w:b/>
              </w:rPr>
              <w:t>6</w:t>
            </w:r>
            <w:r>
              <w:rPr>
                <w:rFonts w:ascii="微软雅黑" w:hAnsi="微软雅黑" w:hint="eastAsia"/>
                <w:b/>
              </w:rPr>
              <w:t>大方面：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EF5EDC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1</w:t>
            </w:r>
            <w:r w:rsidR="00B73F8D">
              <w:rPr>
                <w:rFonts w:ascii="微软雅黑" w:hAnsi="微软雅黑"/>
                <w:b/>
              </w:rPr>
              <w:t xml:space="preserve"> </w:t>
            </w:r>
            <w:r w:rsidR="00B73F8D">
              <w:rPr>
                <w:rFonts w:ascii="微软雅黑" w:hAnsi="微软雅黑" w:hint="eastAsia"/>
                <w:b/>
              </w:rPr>
              <w:t>实时</w:t>
            </w:r>
            <w:r w:rsidR="00B73F8D">
              <w:rPr>
                <w:rFonts w:ascii="微软雅黑" w:hAnsi="微软雅黑" w:hint="eastAsia"/>
              </w:rPr>
              <w:t>：查看近期（今日</w:t>
            </w:r>
            <w:r w:rsidR="00CF2752">
              <w:rPr>
                <w:rFonts w:ascii="微软雅黑" w:hAnsi="微软雅黑" w:hint="eastAsia"/>
              </w:rPr>
              <w:t>、</w:t>
            </w:r>
            <w:r w:rsidR="00CF2752">
              <w:rPr>
                <w:rFonts w:ascii="微软雅黑" w:hAnsi="微软雅黑"/>
              </w:rPr>
              <w:t>昨</w:t>
            </w:r>
            <w:r w:rsidR="00CF2752">
              <w:rPr>
                <w:rFonts w:ascii="微软雅黑" w:hAnsi="微软雅黑" w:hint="eastAsia"/>
              </w:rPr>
              <w:t>日</w:t>
            </w:r>
            <w:r w:rsidR="00CF2752">
              <w:rPr>
                <w:rFonts w:ascii="微软雅黑" w:hAnsi="微软雅黑"/>
              </w:rPr>
              <w:t>、本周、本月</w:t>
            </w:r>
            <w:r w:rsidR="00B73F8D">
              <w:rPr>
                <w:rFonts w:ascii="微软雅黑" w:hAnsi="微软雅黑" w:hint="eastAsia"/>
              </w:rPr>
              <w:t>）的</w:t>
            </w:r>
            <w:r w:rsidR="00CF2752">
              <w:rPr>
                <w:rFonts w:ascii="微软雅黑" w:hAnsi="微软雅黑" w:hint="eastAsia"/>
              </w:rPr>
              <w:t>注册学员</w:t>
            </w:r>
            <w:r w:rsidR="00CF2752">
              <w:rPr>
                <w:rFonts w:ascii="微软雅黑" w:hAnsi="微软雅黑"/>
              </w:rPr>
              <w:t>和出单情况</w:t>
            </w:r>
            <w:r w:rsidR="00CF2752">
              <w:rPr>
                <w:rFonts w:ascii="微软雅黑" w:hAnsi="微软雅黑" w:hint="eastAsia"/>
              </w:rPr>
              <w:t xml:space="preserve"> </w:t>
            </w:r>
            <w:r w:rsidR="00B851BD">
              <w:rPr>
                <w:rFonts w:ascii="微软雅黑" w:hAnsi="微软雅黑" w:hint="eastAsia"/>
              </w:rPr>
              <w:t>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转化：</w:t>
            </w:r>
            <w:r>
              <w:rPr>
                <w:rFonts w:ascii="微软雅黑" w:hAnsi="微软雅黑" w:hint="eastAsia"/>
              </w:rPr>
              <w:t>根据数据反馈，对进行超时订单、浏览详情的用户进行有目的的付费转化。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服务：</w:t>
            </w:r>
            <w:r>
              <w:rPr>
                <w:rFonts w:ascii="微软雅黑" w:hAnsi="微软雅黑" w:hint="eastAsia"/>
              </w:rPr>
              <w:t>根据数据反馈，对当前用户组织家长会、一对一沟通、表扬服务，提高满意度，降低退费率</w:t>
            </w:r>
          </w:p>
          <w:p w:rsidR="00CF2752" w:rsidRPr="00693970" w:rsidRDefault="00B73F8D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学员管理</w:t>
            </w:r>
            <w:r>
              <w:rPr>
                <w:rFonts w:ascii="微软雅黑" w:hAnsi="微软雅黑" w:hint="eastAsia"/>
              </w:rPr>
              <w:t>：</w:t>
            </w:r>
            <w:r w:rsidR="00693970">
              <w:rPr>
                <w:rFonts w:ascii="微软雅黑" w:cs="微软雅黑" w:hint="eastAsia"/>
                <w:kern w:val="0"/>
                <w:sz w:val="20"/>
                <w:szCs w:val="20"/>
                <w:lang w:bidi="th-TH"/>
              </w:rPr>
              <w:t>沟通记录管理、快速查询学员信息，方便</w:t>
            </w:r>
            <w:r w:rsidR="00693970">
              <w:rPr>
                <w:rFonts w:ascii="微软雅黑" w:cs="微软雅黑"/>
                <w:kern w:val="0"/>
                <w:sz w:val="20"/>
                <w:szCs w:val="20"/>
                <w:lang w:bidi="th-TH"/>
              </w:rPr>
              <w:t>快捷的进行</w:t>
            </w:r>
            <w:r w:rsidR="00693970">
              <w:rPr>
                <w:rFonts w:ascii="微软雅黑" w:hAnsi="微软雅黑" w:hint="eastAsia"/>
              </w:rPr>
              <w:t>调课、转班</w:t>
            </w:r>
            <w:r>
              <w:rPr>
                <w:rFonts w:ascii="微软雅黑" w:hAnsi="微软雅黑" w:hint="eastAsia"/>
              </w:rPr>
              <w:t>、退课、</w:t>
            </w:r>
            <w:r w:rsidR="00693970">
              <w:rPr>
                <w:rFonts w:ascii="微软雅黑" w:hAnsi="微软雅黑" w:hint="eastAsia"/>
              </w:rPr>
              <w:t>发</w:t>
            </w:r>
            <w:r w:rsidR="00693970">
              <w:rPr>
                <w:rFonts w:ascii="微软雅黑" w:hAnsi="微软雅黑"/>
              </w:rPr>
              <w:t>红包</w:t>
            </w:r>
            <w:r w:rsidR="00693970">
              <w:rPr>
                <w:rFonts w:ascii="微软雅黑" w:hAnsi="微软雅黑" w:hint="eastAsia"/>
              </w:rPr>
              <w:t>的</w:t>
            </w:r>
            <w:r w:rsidR="00EF5EDC">
              <w:rPr>
                <w:rFonts w:ascii="微软雅黑" w:hAnsi="微软雅黑"/>
              </w:rPr>
              <w:t>操作</w:t>
            </w:r>
            <w:r w:rsidR="00EF5EDC">
              <w:rPr>
                <w:rFonts w:ascii="微软雅黑" w:hAnsi="微软雅黑" w:hint="eastAsia"/>
              </w:rPr>
              <w:t>，按</w:t>
            </w:r>
            <w:r w:rsidR="00EF5EDC">
              <w:rPr>
                <w:rFonts w:ascii="微软雅黑" w:hAnsi="微软雅黑"/>
              </w:rPr>
              <w:t>条件</w:t>
            </w:r>
            <w:r w:rsidR="00EF5EDC">
              <w:rPr>
                <w:rFonts w:ascii="微软雅黑" w:hAnsi="微软雅黑" w:hint="eastAsia"/>
              </w:rPr>
              <w:t>筛选</w:t>
            </w:r>
            <w:r w:rsidR="00EF5EDC">
              <w:rPr>
                <w:rFonts w:ascii="微软雅黑" w:hAnsi="微软雅黑"/>
              </w:rPr>
              <w:t>学员</w:t>
            </w:r>
            <w:r w:rsidR="00EF5EDC">
              <w:rPr>
                <w:rFonts w:ascii="微软雅黑" w:hAnsi="微软雅黑" w:hint="eastAsia"/>
              </w:rPr>
              <w:t>。</w:t>
            </w:r>
          </w:p>
          <w:p w:rsidR="00CF2752" w:rsidRPr="00693970" w:rsidRDefault="00CF2752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 w:rsidRPr="00CF2752">
              <w:rPr>
                <w:rFonts w:ascii="微软雅黑" w:hAnsi="微软雅黑" w:hint="eastAsia"/>
                <w:b/>
              </w:rPr>
              <w:t>待开发订单</w:t>
            </w:r>
            <w:r w:rsidRPr="00CF2752">
              <w:rPr>
                <w:rFonts w:ascii="微软雅黑" w:hAnsi="微软雅黑" w:hint="eastAsia"/>
              </w:rPr>
              <w:t>：挖掘更多潜在用户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5" w:name="_1.3功能范围"/>
      <w:bookmarkStart w:id="6" w:name="_Toc525738773"/>
      <w:bookmarkEnd w:id="5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3 </w:t>
      </w:r>
      <w:r w:rsidRPr="00B1398D">
        <w:rPr>
          <w:rFonts w:ascii="微软雅黑" w:hAnsi="微软雅黑" w:hint="eastAsia"/>
          <w:sz w:val="21"/>
          <w:szCs w:val="21"/>
        </w:rPr>
        <w:t>关键</w:t>
      </w:r>
      <w:bookmarkEnd w:id="6"/>
      <w:r w:rsidRPr="00B1398D">
        <w:rPr>
          <w:rFonts w:ascii="微软雅黑" w:hAnsi="微软雅黑" w:hint="eastAsia"/>
          <w:sz w:val="21"/>
          <w:szCs w:val="21"/>
        </w:rPr>
        <w:t>业务目标</w:t>
      </w:r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包括4个关键业务目标</w:t>
            </w:r>
          </w:p>
        </w:tc>
      </w:tr>
      <w:tr w:rsidR="00A2307F">
        <w:trPr>
          <w:trHeight w:val="1833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提高新签率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与教研（课程体系）、教学（免费体验课质量）、应用（购买与课堂体验）、产品相关解读、学习服务（频度、深度）有关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2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提高续报率（隐含条件：长期班学生基数）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与教研（课程体系）、教学（免费体验课质量）、应用（课堂体验）、学习服务（频度、深度）有关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3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</w:t>
            </w:r>
            <w:proofErr w:type="gramStart"/>
            <w:r>
              <w:rPr>
                <w:rFonts w:ascii="微软雅黑" w:hAnsi="微软雅黑" w:hint="eastAsia"/>
                <w:b/>
              </w:rPr>
              <w:t>扩科率</w:t>
            </w:r>
            <w:proofErr w:type="gramEnd"/>
            <w:r>
              <w:rPr>
                <w:rFonts w:ascii="微软雅黑" w:hAnsi="微软雅黑" w:hint="eastAsia"/>
                <w:b/>
              </w:rPr>
              <w:t>（隐含条件：长期班学生基数）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与教研（新课程体系）、教学（免费体验课质量）、产品相关解读、学习服务（频度、深度）有关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4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降低退费率（隐含条件：长期班学生基数）：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相关因素：与满意度（产品、服务、效果）有关</w:t>
            </w:r>
          </w:p>
        </w:tc>
      </w:tr>
    </w:tbl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7" w:name="_Toc525738774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4 </w:t>
      </w:r>
      <w:r w:rsidRPr="00B1398D">
        <w:rPr>
          <w:rFonts w:ascii="微软雅黑" w:hAnsi="微软雅黑" w:hint="eastAsia"/>
          <w:sz w:val="21"/>
          <w:szCs w:val="21"/>
        </w:rPr>
        <w:t>达标关键因素</w:t>
      </w:r>
      <w:bookmarkEnd w:id="7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个关键因素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营销话语体系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班课标准</w:t>
            </w:r>
            <w:proofErr w:type="gramEnd"/>
            <w:r>
              <w:rPr>
                <w:rFonts w:ascii="微软雅黑" w:hAnsi="微软雅黑" w:hint="eastAsia"/>
              </w:rPr>
              <w:t>体系解读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营销与运营活动解读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深度的沟通（效果、行为、习惯、环境）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不断的沟通（课前、课中、课后、阶段性）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准确的沟通（数据解读）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规划师平台的工作效率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8" w:name="_1.5_名词说明_1"/>
      <w:bookmarkStart w:id="9" w:name="_Toc525738775"/>
      <w:bookmarkStart w:id="10" w:name="_1.5_名词说明"/>
      <w:bookmarkEnd w:id="8"/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5 </w:t>
      </w:r>
      <w:r w:rsidRPr="00B1398D">
        <w:rPr>
          <w:rFonts w:ascii="微软雅黑" w:hAnsi="微软雅黑" w:hint="eastAsia"/>
          <w:sz w:val="21"/>
          <w:szCs w:val="21"/>
        </w:rPr>
        <w:t>名词说明</w:t>
      </w:r>
      <w:bookmarkEnd w:id="9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bookmarkEnd w:id="10"/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个名词</w:t>
            </w:r>
          </w:p>
        </w:tc>
      </w:tr>
      <w:tr w:rsidR="00A2307F">
        <w:trPr>
          <w:trHeight w:val="558"/>
        </w:trPr>
        <w:tc>
          <w:tcPr>
            <w:tcW w:w="8330" w:type="dxa"/>
          </w:tcPr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业务关键指标名词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续报：</w:t>
            </w:r>
            <w:r>
              <w:rPr>
                <w:rFonts w:ascii="微软雅黑" w:hAnsi="微软雅黑" w:hint="eastAsia"/>
              </w:rPr>
              <w:t>报名当期的长期班学员（最后一讲报名人数不算）且在下期开课前，又报名有续报关系的课程人数。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扩科：</w:t>
            </w:r>
            <w:r>
              <w:rPr>
                <w:rFonts w:ascii="微软雅黑" w:hAnsi="微软雅黑" w:hint="eastAsia"/>
              </w:rPr>
              <w:t>指学生在读的情况下（退费了、最后一讲报名不计算），又新报名了同一学期同一年级的其他科目长期班。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新签：</w:t>
            </w:r>
            <w:r>
              <w:rPr>
                <w:rFonts w:ascii="微软雅黑" w:hAnsi="微软雅黑" w:hint="eastAsia"/>
              </w:rPr>
              <w:t>指非续报的长期班报名（</w:t>
            </w:r>
            <w:proofErr w:type="gramStart"/>
            <w:r>
              <w:rPr>
                <w:rFonts w:ascii="微软雅黑" w:hAnsi="微软雅黑" w:hint="eastAsia"/>
              </w:rPr>
              <w:t>扩科算</w:t>
            </w:r>
            <w:proofErr w:type="gramEnd"/>
            <w:r>
              <w:rPr>
                <w:rFonts w:ascii="微软雅黑" w:hAnsi="微软雅黑" w:hint="eastAsia"/>
              </w:rPr>
              <w:t>新签的一部分）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退费：</w:t>
            </w:r>
            <w:r>
              <w:rPr>
                <w:rFonts w:ascii="微软雅黑" w:hAnsi="微软雅黑" w:hint="eastAsia"/>
              </w:rPr>
              <w:t>在最后一次课前，消耗了课时，并最终选择退费的学生人头数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pStyle w:val="a6"/>
              <w:ind w:left="360"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分子：开课前分母中报名下期有续报关系的课程的学生人头数</w:t>
            </w:r>
          </w:p>
          <w:p w:rsidR="00972681" w:rsidRDefault="00B73F8D" w:rsidP="00972681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6.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退费率（单产品线）：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  <w:r w:rsidR="00972681"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 w:hint="eastAsia"/>
              </w:rPr>
              <w:t>分子：</w:t>
            </w:r>
            <w:r>
              <w:rPr>
                <w:rFonts w:ascii="微软雅黑" w:hAnsi="微软雅黑" w:hint="eastAsia"/>
              </w:rPr>
              <w:lastRenderedPageBreak/>
              <w:t>在最后一次课前，消耗了课时，并最终选择退费的学生人头数</w:t>
            </w:r>
          </w:p>
          <w:p w:rsidR="00A2307F" w:rsidRDefault="00B73F8D" w:rsidP="00972681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7</w:t>
            </w:r>
            <w:r>
              <w:rPr>
                <w:rFonts w:ascii="微软雅黑" w:hAnsi="微软雅黑" w:hint="eastAsia"/>
                <w:b/>
              </w:rPr>
              <w:t>.付费率（注册用户）：</w:t>
            </w:r>
            <w:r>
              <w:rPr>
                <w:rFonts w:ascii="微软雅黑" w:hAnsi="微软雅黑" w:hint="eastAsia"/>
              </w:rPr>
              <w:t>平台付费用户数/平台注册用户数，付费</w:t>
            </w:r>
            <w:proofErr w:type="gramStart"/>
            <w:r>
              <w:rPr>
                <w:rFonts w:ascii="微软雅黑" w:hAnsi="微软雅黑" w:hint="eastAsia"/>
              </w:rPr>
              <w:t>指金额</w:t>
            </w:r>
            <w:proofErr w:type="gramEnd"/>
            <w:r>
              <w:rPr>
                <w:rFonts w:ascii="微软雅黑" w:hAnsi="微软雅黑" w:hint="eastAsia"/>
              </w:rPr>
              <w:t>大于0。</w:t>
            </w:r>
          </w:p>
          <w:p w:rsidR="00A2307F" w:rsidRDefault="00A2307F">
            <w:pPr>
              <w:jc w:val="left"/>
              <w:rPr>
                <w:rFonts w:ascii="微软雅黑" w:hAnsi="微软雅黑"/>
              </w:rPr>
            </w:pPr>
          </w:p>
          <w:p w:rsidR="00A2307F" w:rsidRDefault="00E4581E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关于</w:t>
            </w:r>
            <w:r w:rsidR="00B73F8D">
              <w:rPr>
                <w:rFonts w:ascii="微软雅黑" w:hAnsi="微软雅黑" w:hint="eastAsia"/>
                <w:b/>
                <w:color w:val="00B050"/>
              </w:rPr>
              <w:t>课程的名词</w:t>
            </w:r>
          </w:p>
          <w:p w:rsidR="0045764C" w:rsidRPr="0045764C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课程类型：</w:t>
            </w:r>
            <w:r w:rsidR="0045764C">
              <w:rPr>
                <w:rFonts w:ascii="微软雅黑" w:hAnsi="微软雅黑" w:hint="eastAsia"/>
                <w:b/>
              </w:rPr>
              <w:t>长期课</w:t>
            </w:r>
            <w:r w:rsidR="00D1361D">
              <w:rPr>
                <w:rFonts w:ascii="微软雅黑" w:hAnsi="微软雅黑" w:hint="eastAsia"/>
                <w:b/>
              </w:rPr>
              <w:t>、活动课、短期课</w:t>
            </w:r>
          </w:p>
          <w:p w:rsidR="00A2307F" w:rsidRPr="00D1361D" w:rsidRDefault="00B73F8D" w:rsidP="00D1361D">
            <w:pPr>
              <w:rPr>
                <w:rFonts w:ascii="微软雅黑" w:hAnsi="微软雅黑"/>
              </w:rPr>
            </w:pPr>
            <w:r w:rsidRPr="00D1361D">
              <w:rPr>
                <w:rFonts w:ascii="微软雅黑" w:hAnsi="微软雅黑" w:hint="eastAsia"/>
              </w:rPr>
              <w:t>长期课程分为</w:t>
            </w:r>
            <w:r w:rsidRPr="00D1361D">
              <w:rPr>
                <w:rFonts w:ascii="微软雅黑" w:hAnsi="微软雅黑" w:hint="eastAsia"/>
                <w:b/>
              </w:rPr>
              <w:t>春季课程</w:t>
            </w:r>
            <w:r w:rsidRPr="00D1361D">
              <w:rPr>
                <w:rFonts w:ascii="微软雅黑" w:hAnsi="微软雅黑" w:hint="eastAsia"/>
              </w:rPr>
              <w:t>【1月-</w:t>
            </w:r>
            <w:r w:rsidRPr="00D1361D">
              <w:rPr>
                <w:rFonts w:ascii="微软雅黑" w:hAnsi="微软雅黑"/>
              </w:rPr>
              <w:t>3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、暑假课程</w:t>
            </w:r>
            <w:r w:rsidRPr="00D1361D">
              <w:rPr>
                <w:rFonts w:ascii="微软雅黑" w:hAnsi="微软雅黑" w:hint="eastAsia"/>
              </w:rPr>
              <w:t>【4月-</w:t>
            </w:r>
            <w:r w:rsidRPr="00D1361D">
              <w:rPr>
                <w:rFonts w:ascii="微软雅黑" w:hAnsi="微软雅黑"/>
              </w:rPr>
              <w:t>6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、秋季课程【</w:t>
            </w:r>
            <w:r w:rsidRPr="00D1361D">
              <w:rPr>
                <w:rFonts w:ascii="微软雅黑" w:hAnsi="微软雅黑" w:hint="eastAsia"/>
              </w:rPr>
              <w:t>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】、寒假课程【</w:t>
            </w:r>
            <w:r w:rsidRPr="00D1361D">
              <w:rPr>
                <w:rFonts w:ascii="微软雅黑" w:hAnsi="微软雅黑" w:hint="eastAsia"/>
              </w:rPr>
              <w:t>1</w:t>
            </w:r>
            <w:r w:rsidRPr="00D1361D">
              <w:rPr>
                <w:rFonts w:ascii="微软雅黑" w:hAnsi="微软雅黑"/>
              </w:rPr>
              <w:t>0</w:t>
            </w:r>
            <w:r w:rsidRPr="00D1361D">
              <w:rPr>
                <w:rFonts w:ascii="微软雅黑" w:hAnsi="微软雅黑" w:hint="eastAsia"/>
              </w:rPr>
              <w:t>月-</w:t>
            </w:r>
            <w:r w:rsidRPr="00D1361D">
              <w:rPr>
                <w:rFonts w:ascii="微软雅黑" w:hAnsi="微软雅黑"/>
              </w:rPr>
              <w:t>12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</w:t>
            </w:r>
            <w:r w:rsidRPr="00D1361D">
              <w:rPr>
                <w:rFonts w:ascii="微软雅黑" w:hAnsi="微软雅黑" w:hint="eastAsia"/>
              </w:rPr>
              <w:t>四</w:t>
            </w:r>
            <w:r w:rsidR="001D2854">
              <w:rPr>
                <w:rFonts w:ascii="微软雅黑" w:hAnsi="微软雅黑" w:hint="eastAsia"/>
              </w:rPr>
              <w:t>个</w:t>
            </w:r>
            <w:r w:rsidR="00641BFF">
              <w:rPr>
                <w:rFonts w:ascii="微软雅黑" w:hAnsi="微软雅黑" w:hint="eastAsia"/>
              </w:rPr>
              <w:t>时间段。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当期</w:t>
            </w:r>
            <w:r w:rsidR="00E4581E">
              <w:rPr>
                <w:rFonts w:ascii="微软雅黑" w:hAnsi="微软雅黑" w:hint="eastAsia"/>
                <w:b/>
              </w:rPr>
              <w:t>课程</w:t>
            </w:r>
            <w:r>
              <w:rPr>
                <w:rFonts w:ascii="微软雅黑" w:hAnsi="微软雅黑" w:hint="eastAsia"/>
                <w:b/>
              </w:rPr>
              <w:t>/下期</w:t>
            </w:r>
            <w:r w:rsidR="00E4581E">
              <w:rPr>
                <w:rFonts w:ascii="微软雅黑" w:hAnsi="微软雅黑" w:hint="eastAsia"/>
                <w:b/>
              </w:rPr>
              <w:t>课程</w:t>
            </w:r>
            <w:r>
              <w:rPr>
                <w:rFonts w:ascii="微软雅黑" w:hAnsi="微软雅黑" w:hint="eastAsia"/>
                <w:b/>
              </w:rPr>
              <w:t>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当期：</w:t>
            </w:r>
            <w:r>
              <w:rPr>
                <w:rFonts w:ascii="微软雅黑" w:hAnsi="微软雅黑" w:hint="eastAsia"/>
              </w:rPr>
              <w:t>表示当前实际时间所对应的课程</w:t>
            </w:r>
            <w:r w:rsidR="00B81368">
              <w:rPr>
                <w:rFonts w:ascii="微软雅黑" w:hAnsi="微软雅黑" w:hint="eastAsia"/>
              </w:rPr>
              <w:t>阶段</w:t>
            </w:r>
            <w:r>
              <w:rPr>
                <w:rFonts w:ascii="微软雅黑" w:hAnsi="微软雅黑" w:hint="eastAsia"/>
              </w:rPr>
              <w:t>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，则对应的当期课程就是【2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秋季课程】；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下期：</w:t>
            </w:r>
            <w:r>
              <w:rPr>
                <w:rFonts w:ascii="微软雅黑" w:hAnsi="微软雅黑" w:hint="eastAsia"/>
              </w:rPr>
              <w:t>表示当前实际时间所对应的下一期的课程类型，如今天是2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，则对应的下期课程就是【2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寒假课程】；</w:t>
            </w:r>
            <w:r>
              <w:rPr>
                <w:rFonts w:ascii="微软雅黑" w:hAnsi="微软雅黑"/>
              </w:rPr>
              <w:t xml:space="preserve"> </w:t>
            </w:r>
          </w:p>
          <w:p w:rsidR="00A2307F" w:rsidRPr="00E4581E" w:rsidRDefault="00B73F8D" w:rsidP="00E4581E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 xml:space="preserve">用户类型的名词 </w:t>
            </w:r>
            <w:r>
              <w:rPr>
                <w:rFonts w:ascii="微软雅黑" w:hAnsi="微软雅黑"/>
              </w:rPr>
              <w:t xml:space="preserve">  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转化场景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A类-意向用户：有意向报名，目前处于跟孩子商量、调整时间、充钱等状态；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B类-挖掘需求：详细沟通中，目前处于还没有意向，也未拒绝的状态，需要继续挖掘需求；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C类-注册用户：新注册，处于未进行详细沟通的状态；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D类-暂且搁置：详细沟通后，家长明确拒绝了当期课程，需要下期课程再转化的用户。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服务场景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核心用户：学习体验好、成绩好且会转介绍的用户；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高危用户：数据差或者家长反馈差，退费风险高的用户；</w:t>
            </w:r>
          </w:p>
          <w:p w:rsidR="00A2307F" w:rsidRPr="00E4581E" w:rsidRDefault="00E4047D" w:rsidP="00E4047D">
            <w:pPr>
              <w:jc w:val="left"/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lastRenderedPageBreak/>
              <w:t>稳定用户：各方面比较稳定的用户。</w:t>
            </w:r>
          </w:p>
          <w:p w:rsidR="00560E4C" w:rsidRPr="00AE5520" w:rsidRDefault="00560E4C" w:rsidP="00E4047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 w:rsidRPr="00AE5520">
              <w:rPr>
                <w:rFonts w:ascii="微软雅黑" w:hAnsi="微软雅黑" w:hint="eastAsia"/>
                <w:b/>
                <w:color w:val="00B050"/>
              </w:rPr>
              <w:t>课程属性的名</w:t>
            </w:r>
            <w:r w:rsidR="00600E7D">
              <w:rPr>
                <w:rFonts w:ascii="微软雅黑" w:hAnsi="微软雅黑" w:hint="eastAsia"/>
                <w:b/>
                <w:color w:val="00B050"/>
              </w:rPr>
              <w:t>词</w:t>
            </w:r>
          </w:p>
          <w:p w:rsidR="00560E4C" w:rsidRPr="00593F91" w:rsidRDefault="00560E4C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 w:rsidRPr="00593F91">
              <w:rPr>
                <w:rFonts w:ascii="微软雅黑" w:hAnsi="微软雅黑" w:hint="eastAsia"/>
              </w:rPr>
              <w:t>课时类型：直播、考试、视频、作业。</w:t>
            </w:r>
          </w:p>
          <w:p w:rsidR="00593F91" w:rsidRDefault="00593F91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课时资源：讲义、课件、回放</w:t>
            </w:r>
          </w:p>
          <w:p w:rsidR="00E4581E" w:rsidRPr="00E4581E" w:rsidRDefault="00E4581E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上一讲：</w:t>
            </w:r>
            <w:proofErr w:type="gramStart"/>
            <w:r>
              <w:rPr>
                <w:rFonts w:hint="eastAsia"/>
                <w:szCs w:val="21"/>
              </w:rPr>
              <w:t>离当前</w:t>
            </w:r>
            <w:proofErr w:type="gramEnd"/>
            <w:r>
              <w:rPr>
                <w:rFonts w:hint="eastAsia"/>
                <w:szCs w:val="21"/>
              </w:rPr>
              <w:t>时间最近的已结束的课时</w:t>
            </w:r>
          </w:p>
          <w:p w:rsidR="00E4581E" w:rsidRPr="00593F91" w:rsidRDefault="00E4581E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下一讲：</w:t>
            </w:r>
            <w:proofErr w:type="gramStart"/>
            <w:r>
              <w:rPr>
                <w:rFonts w:ascii="微软雅黑" w:hAnsi="微软雅黑" w:hint="eastAsia"/>
              </w:rPr>
              <w:t>离当前</w:t>
            </w:r>
            <w:proofErr w:type="gramEnd"/>
            <w:r>
              <w:rPr>
                <w:rFonts w:ascii="微软雅黑" w:hAnsi="微软雅黑" w:hint="eastAsia"/>
              </w:rPr>
              <w:t>时间最近的未开始的课时</w:t>
            </w:r>
          </w:p>
        </w:tc>
      </w:tr>
    </w:tbl>
    <w:p w:rsidR="00A2307F" w:rsidRDefault="00B9477E" w:rsidP="00B9477E">
      <w:pPr>
        <w:pStyle w:val="1"/>
        <w:ind w:left="360"/>
        <w:rPr>
          <w:color w:val="000000" w:themeColor="text1"/>
        </w:rPr>
      </w:pPr>
      <w:bookmarkStart w:id="11" w:name="_Toc525738776"/>
      <w:r>
        <w:rPr>
          <w:rFonts w:hint="eastAsia"/>
          <w:color w:val="000000" w:themeColor="text1"/>
        </w:rPr>
        <w:lastRenderedPageBreak/>
        <w:t>二</w:t>
      </w:r>
      <w:r>
        <w:rPr>
          <w:color w:val="000000" w:themeColor="text1"/>
        </w:rPr>
        <w:t>、</w:t>
      </w:r>
      <w:r w:rsidR="00B73F8D">
        <w:rPr>
          <w:rFonts w:hint="eastAsia"/>
          <w:color w:val="000000" w:themeColor="text1"/>
        </w:rPr>
        <w:t>产品需求</w:t>
      </w:r>
      <w:bookmarkEnd w:id="11"/>
    </w:p>
    <w:p w:rsidR="00A2307F" w:rsidRDefault="00B73F8D">
      <w:pPr>
        <w:pStyle w:val="2"/>
        <w:rPr>
          <w:szCs w:val="24"/>
        </w:rPr>
      </w:pPr>
      <w:bookmarkStart w:id="12" w:name="_Toc525738777"/>
      <w:r>
        <w:rPr>
          <w:rFonts w:hint="eastAsia"/>
          <w:szCs w:val="24"/>
        </w:rPr>
        <w:t>2.1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用户范围</w:t>
      </w:r>
      <w:bookmarkEnd w:id="12"/>
    </w:p>
    <w:p w:rsidR="00A2307F" w:rsidRDefault="00B73F8D">
      <w:r>
        <w:rPr>
          <w:noProof/>
          <w:lang w:bidi="th-TH"/>
        </w:rPr>
        <w:drawing>
          <wp:inline distT="0" distB="0" distL="0" distR="0" wp14:anchorId="0B88ECC1" wp14:editId="1EEF51A0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  <w:rPr>
          <w:color w:val="FF0000"/>
          <w:szCs w:val="24"/>
        </w:rPr>
      </w:pPr>
      <w:bookmarkStart w:id="13" w:name="_Toc525738778"/>
      <w:r>
        <w:rPr>
          <w:rFonts w:hint="eastAsia"/>
          <w:color w:val="FF0000"/>
          <w:szCs w:val="24"/>
        </w:rPr>
        <w:t>2.2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功能需求</w:t>
      </w:r>
      <w:bookmarkEnd w:id="13"/>
    </w:p>
    <w:p w:rsidR="00A2307F" w:rsidRDefault="00B73F8D">
      <w:r>
        <w:rPr>
          <w:noProof/>
          <w:lang w:bidi="th-TH"/>
        </w:rPr>
        <w:drawing>
          <wp:inline distT="0" distB="0" distL="0" distR="0" wp14:anchorId="5E1B32BA" wp14:editId="5475EDF9">
            <wp:extent cx="5274310" cy="3089275"/>
            <wp:effectExtent l="0" t="0" r="254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B73F8D">
      <w:pPr>
        <w:pStyle w:val="2"/>
        <w:rPr>
          <w:szCs w:val="24"/>
        </w:rPr>
      </w:pPr>
      <w:bookmarkStart w:id="14" w:name="_Toc525738779"/>
      <w:r>
        <w:rPr>
          <w:rFonts w:hint="eastAsia"/>
          <w:szCs w:val="24"/>
        </w:rPr>
        <w:t>2.3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非功能需求</w:t>
      </w:r>
      <w:bookmarkEnd w:id="14"/>
    </w:p>
    <w:p w:rsidR="00A2307F" w:rsidRDefault="00B73F8D">
      <w:r>
        <w:rPr>
          <w:noProof/>
          <w:lang w:bidi="th-TH"/>
        </w:rPr>
        <w:drawing>
          <wp:inline distT="0" distB="0" distL="0" distR="0" wp14:anchorId="4B375295" wp14:editId="2467F1E7">
            <wp:extent cx="5308600" cy="1334135"/>
            <wp:effectExtent l="0" t="0" r="635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</w:pPr>
      <w:bookmarkStart w:id="15" w:name="_Toc525738780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数据需求</w:t>
      </w:r>
      <w:bookmarkEnd w:id="15"/>
    </w:p>
    <w:p w:rsidR="00A2307F" w:rsidRDefault="00B73F8D">
      <w:r>
        <w:rPr>
          <w:noProof/>
          <w:lang w:bidi="th-TH"/>
        </w:rPr>
        <w:drawing>
          <wp:inline distT="0" distB="0" distL="0" distR="0" wp14:anchorId="42B7E13E" wp14:editId="2348D573">
            <wp:extent cx="5274310" cy="1462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9477E">
      <w:pPr>
        <w:pStyle w:val="1"/>
      </w:pPr>
      <w:bookmarkStart w:id="16" w:name="_Toc525738781"/>
      <w:r>
        <w:rPr>
          <w:rFonts w:hint="eastAsia"/>
        </w:rPr>
        <w:lastRenderedPageBreak/>
        <w:t>三、</w:t>
      </w:r>
      <w:r w:rsidR="00B73F8D">
        <w:t xml:space="preserve"> </w:t>
      </w:r>
      <w:bookmarkEnd w:id="16"/>
      <w:r w:rsidR="00584C95">
        <w:rPr>
          <w:rFonts w:hint="eastAsia"/>
        </w:rPr>
        <w:t>业务</w:t>
      </w:r>
      <w:r w:rsidR="003905D4">
        <w:rPr>
          <w:rFonts w:hint="eastAsia"/>
        </w:rPr>
        <w:t>流程</w:t>
      </w:r>
    </w:p>
    <w:p w:rsidR="00A2307F" w:rsidRDefault="00B73F8D">
      <w:pPr>
        <w:pStyle w:val="2"/>
        <w:ind w:firstLineChars="200" w:firstLine="480"/>
        <w:rPr>
          <w:color w:val="FF0000"/>
        </w:rPr>
      </w:pPr>
      <w:bookmarkStart w:id="17" w:name="_Toc525738782"/>
      <w:r>
        <w:rPr>
          <w:rFonts w:hint="eastAsia"/>
          <w:color w:val="FF0000"/>
        </w:rPr>
        <w:t>3</w:t>
      </w:r>
      <w:r>
        <w:rPr>
          <w:color w:val="FF0000"/>
        </w:rPr>
        <w:t>.</w:t>
      </w:r>
      <w:r>
        <w:rPr>
          <w:rFonts w:hint="eastAsia"/>
          <w:color w:val="FF0000"/>
        </w:rPr>
        <w:t>1</w:t>
      </w:r>
      <w:r>
        <w:rPr>
          <w:color w:val="FF0000"/>
        </w:rPr>
        <w:t xml:space="preserve"> </w:t>
      </w:r>
      <w:r w:rsidR="00584C95">
        <w:rPr>
          <w:rFonts w:hint="eastAsia"/>
          <w:color w:val="FF0000"/>
        </w:rPr>
        <w:t>业务</w:t>
      </w:r>
      <w:r>
        <w:rPr>
          <w:rFonts w:hint="eastAsia"/>
          <w:color w:val="FF0000"/>
        </w:rPr>
        <w:t>流程图</w:t>
      </w:r>
      <w:bookmarkEnd w:id="17"/>
    </w:p>
    <w:p w:rsidR="00A2307F" w:rsidRDefault="00B73F8D">
      <w:r>
        <w:rPr>
          <w:noProof/>
          <w:lang w:bidi="th-TH"/>
        </w:rPr>
        <w:drawing>
          <wp:inline distT="0" distB="0" distL="0" distR="0" wp14:anchorId="3C317305" wp14:editId="50166347">
            <wp:extent cx="5943600" cy="3689350"/>
            <wp:effectExtent l="0" t="0" r="0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5.2客户端安装"/>
      <w:bookmarkEnd w:id="18"/>
    </w:p>
    <w:p w:rsidR="003905D4" w:rsidRDefault="00584C95">
      <w:r>
        <w:rPr>
          <w:rFonts w:hint="eastAsia"/>
        </w:rPr>
        <w:t>3</w:t>
      </w:r>
      <w:r>
        <w:t>.2</w:t>
      </w:r>
      <w:r>
        <w:rPr>
          <w:rFonts w:hint="eastAsia"/>
        </w:rPr>
        <w:t>页面流程</w:t>
      </w:r>
    </w:p>
    <w:p w:rsidR="003905D4" w:rsidRDefault="003905D4"/>
    <w:p w:rsidR="003905D4" w:rsidRDefault="003905D4"/>
    <w:p w:rsidR="003905D4" w:rsidRDefault="00B9477E" w:rsidP="003905D4">
      <w:pPr>
        <w:pStyle w:val="1"/>
        <w:sectPr w:rsidR="003905D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四</w:t>
      </w:r>
      <w:r>
        <w:t>、</w:t>
      </w:r>
      <w:r w:rsidR="003905D4">
        <w:rPr>
          <w:rFonts w:hint="eastAsia"/>
        </w:rPr>
        <w:t>功能</w:t>
      </w:r>
      <w:r w:rsidR="003905D4">
        <w:t>说明</w:t>
      </w:r>
    </w:p>
    <w:p w:rsidR="00A2307F" w:rsidRDefault="003905D4" w:rsidP="003905D4">
      <w:pPr>
        <w:pStyle w:val="2"/>
        <w:rPr>
          <w:rFonts w:ascii="微软雅黑" w:hAnsi="微软雅黑"/>
        </w:rPr>
      </w:pPr>
      <w:r w:rsidRPr="003905D4">
        <w:rPr>
          <w:rFonts w:ascii="微软雅黑" w:hAnsi="微软雅黑" w:hint="eastAsia"/>
        </w:rPr>
        <w:lastRenderedPageBreak/>
        <w:t>4.1</w:t>
      </w:r>
      <w:r w:rsidR="004D5846">
        <w:rPr>
          <w:rFonts w:ascii="微软雅黑" w:hAnsi="微软雅黑" w:hint="eastAsia"/>
        </w:rPr>
        <w:t>登录</w:t>
      </w:r>
      <w:r w:rsidR="004D5846">
        <w:rPr>
          <w:rFonts w:ascii="微软雅黑" w:hAnsi="微软雅黑"/>
        </w:rPr>
        <w:t>注册</w:t>
      </w:r>
      <w:r w:rsidR="004D5846" w:rsidRPr="003905D4">
        <w:rPr>
          <w:rFonts w:ascii="微软雅黑" w:hAnsi="微软雅黑"/>
        </w:rPr>
        <w:t xml:space="preserve"> </w:t>
      </w:r>
    </w:p>
    <w:p w:rsidR="00B9477E" w:rsidRPr="00B9477E" w:rsidRDefault="00B9477E" w:rsidP="00B9477E">
      <w:r>
        <w:rPr>
          <w:noProof/>
          <w:lang w:bidi="th-TH"/>
        </w:rPr>
        <w:drawing>
          <wp:inline distT="0" distB="0" distL="0" distR="0" wp14:anchorId="05EB7A2E" wp14:editId="35BAF2F4">
            <wp:extent cx="5274310" cy="3333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E" w:rsidRDefault="00B9477E" w:rsidP="00B9477E">
      <w:pPr>
        <w:rPr>
          <w:rFonts w:hint="eastAsia"/>
        </w:rPr>
      </w:pPr>
      <w:r w:rsidRPr="00B9477E">
        <w:rPr>
          <w:rFonts w:ascii="微软雅黑" w:hAnsi="微软雅黑" w:hint="eastAsia"/>
        </w:rPr>
        <w:t>和现有后台登录流程保持一致即可，</w:t>
      </w:r>
      <w:r>
        <w:rPr>
          <w:rFonts w:ascii="微软雅黑" w:hAnsi="微软雅黑" w:hint="eastAsia"/>
        </w:rPr>
        <w:t>使用</w:t>
      </w:r>
      <w:r>
        <w:rPr>
          <w:rFonts w:ascii="微软雅黑" w:hAnsi="微软雅黑"/>
        </w:rPr>
        <w:t>现有后台的规划师账号即可登录，</w:t>
      </w:r>
      <w:r>
        <w:rPr>
          <w:rFonts w:ascii="微软雅黑" w:hAnsi="微软雅黑" w:hint="eastAsia"/>
        </w:rPr>
        <w:t>可以</w:t>
      </w:r>
      <w:r>
        <w:rPr>
          <w:rFonts w:ascii="微软雅黑" w:hAnsi="微软雅黑"/>
        </w:rPr>
        <w:t>通过</w:t>
      </w:r>
      <w:r>
        <w:rPr>
          <w:rFonts w:ascii="微软雅黑" w:hAnsi="微软雅黑" w:hint="eastAsia"/>
        </w:rPr>
        <w:t>“</w:t>
      </w:r>
      <w:r>
        <w:rPr>
          <w:rFonts w:ascii="微软雅黑" w:hAnsi="微软雅黑"/>
        </w:rPr>
        <w:t>忘记密码</w:t>
      </w:r>
      <w:r>
        <w:rPr>
          <w:rFonts w:ascii="微软雅黑" w:hAnsi="微软雅黑" w:hint="eastAsia"/>
        </w:rPr>
        <w:t>”</w:t>
      </w:r>
      <w:r w:rsidRPr="00B9477E">
        <w:rPr>
          <w:rFonts w:hint="eastAsia"/>
        </w:rPr>
        <w:t xml:space="preserve"> </w:t>
      </w:r>
      <w:r>
        <w:rPr>
          <w:rFonts w:hint="eastAsia"/>
        </w:rPr>
        <w:t>重置</w:t>
      </w:r>
      <w:r>
        <w:t>密码。</w:t>
      </w:r>
    </w:p>
    <w:p w:rsidR="005607EE" w:rsidRPr="00B9477E" w:rsidRDefault="005607EE" w:rsidP="00B9477E">
      <w:pPr>
        <w:rPr>
          <w:rFonts w:hint="eastAsia"/>
        </w:rPr>
      </w:pPr>
      <w:r>
        <w:rPr>
          <w:noProof/>
        </w:rPr>
        <w:drawing>
          <wp:inline distT="0" distB="0" distL="0" distR="0" wp14:anchorId="76A4142E" wp14:editId="1DADBEC8">
            <wp:extent cx="5274310" cy="28790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7D" w:rsidRDefault="004D5846" w:rsidP="00AB040B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4.2全局</w:t>
      </w:r>
      <w:r w:rsidRPr="00304360">
        <w:rPr>
          <w:rFonts w:ascii="微软雅黑" w:hAnsi="微软雅黑"/>
        </w:rPr>
        <w:t>功能</w:t>
      </w:r>
      <w:bookmarkStart w:id="19" w:name="_4.2.1工具栏"/>
      <w:bookmarkEnd w:id="19"/>
    </w:p>
    <w:p w:rsidR="00AB040B" w:rsidRPr="00AB040B" w:rsidRDefault="00AB040B" w:rsidP="00AB040B">
      <w:pPr>
        <w:rPr>
          <w:rFonts w:hint="eastAsia"/>
        </w:rPr>
      </w:pPr>
      <w:r>
        <w:rPr>
          <w:rFonts w:hint="eastAsia"/>
        </w:rPr>
        <w:t>整个系统所有页面均包含的功能</w:t>
      </w:r>
      <w:r w:rsidR="00066638">
        <w:rPr>
          <w:rFonts w:hint="eastAsia"/>
        </w:rPr>
        <w:t>统称为全局功能。</w:t>
      </w:r>
    </w:p>
    <w:p w:rsidR="003905D4" w:rsidRPr="00304360" w:rsidRDefault="004D5846" w:rsidP="00304360">
      <w:pPr>
        <w:pStyle w:val="3"/>
        <w:rPr>
          <w:rFonts w:ascii="微软雅黑" w:hAnsi="微软雅黑"/>
          <w:sz w:val="21"/>
          <w:szCs w:val="21"/>
        </w:rPr>
      </w:pPr>
      <w:r w:rsidRPr="0017203D">
        <w:rPr>
          <w:rFonts w:ascii="微软雅黑" w:hAnsi="微软雅黑" w:hint="eastAsia"/>
          <w:sz w:val="21"/>
          <w:szCs w:val="21"/>
        </w:rPr>
        <w:lastRenderedPageBreak/>
        <w:t>4.2</w:t>
      </w:r>
      <w:r w:rsidR="003905D4" w:rsidRPr="0017203D">
        <w:rPr>
          <w:rFonts w:ascii="微软雅黑" w:hAnsi="微软雅黑" w:hint="eastAsia"/>
          <w:sz w:val="21"/>
          <w:szCs w:val="21"/>
        </w:rPr>
        <w:t>.1工具</w:t>
      </w:r>
      <w:r w:rsidR="003905D4" w:rsidRPr="0017203D">
        <w:rPr>
          <w:rFonts w:ascii="微软雅黑" w:hAnsi="微软雅黑"/>
          <w:sz w:val="21"/>
          <w:szCs w:val="21"/>
        </w:rPr>
        <w:t>栏</w:t>
      </w:r>
    </w:p>
    <w:p w:rsidR="00A2307F" w:rsidRDefault="00793581">
      <w:r>
        <w:rPr>
          <w:rFonts w:hint="eastAsia"/>
        </w:rPr>
        <w:t>该区域类似于浏览器地址栏</w:t>
      </w:r>
      <w:r w:rsidR="00B73F8D">
        <w:rPr>
          <w:rFonts w:hint="eastAsia"/>
        </w:rPr>
        <w:t>的工具栏</w:t>
      </w:r>
    </w:p>
    <w:p w:rsidR="00A2307F" w:rsidRDefault="003905D4">
      <w:r>
        <w:rPr>
          <w:noProof/>
          <w:lang w:bidi="th-TH"/>
        </w:rPr>
        <w:drawing>
          <wp:inline distT="0" distB="0" distL="0" distR="0" wp14:anchorId="600755FA" wp14:editId="147A41C6">
            <wp:extent cx="5274310" cy="47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D4" w:rsidRDefault="003905D4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07"/>
        <w:gridCol w:w="6515"/>
      </w:tblGrid>
      <w:tr w:rsidR="00A2307F"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>
        <w:tc>
          <w:tcPr>
            <w:tcW w:w="2007" w:type="dxa"/>
          </w:tcPr>
          <w:p w:rsidR="00A2307F" w:rsidRDefault="00472ABE">
            <w:r>
              <w:rPr>
                <w:rFonts w:hint="eastAsia"/>
              </w:rPr>
              <w:t>左</w:t>
            </w:r>
            <w:r>
              <w:t>上角</w:t>
            </w:r>
            <w:r w:rsidR="00B73F8D">
              <w:rPr>
                <w:rFonts w:hint="eastAsia"/>
              </w:rPr>
              <w:t>头像</w:t>
            </w:r>
          </w:p>
          <w:p w:rsidR="00A2307F" w:rsidRDefault="00A2307F"/>
        </w:tc>
        <w:tc>
          <w:tcPr>
            <w:tcW w:w="6515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规划师头像</w:t>
            </w:r>
            <w:r w:rsidR="00472ABE">
              <w:rPr>
                <w:rFonts w:hint="eastAsia"/>
              </w:rPr>
              <w:t>：管理</w:t>
            </w:r>
            <w:r w:rsidR="00472ABE">
              <w:t>员创建员工时添加的</w:t>
            </w:r>
            <w:r w:rsidR="00472ABE">
              <w:rPr>
                <w:rFonts w:hint="eastAsia"/>
              </w:rPr>
              <w:t>{</w:t>
            </w:r>
            <w:r w:rsidR="00472ABE">
              <w:t>规划师头像</w:t>
            </w:r>
            <w:r w:rsidR="00472ABE">
              <w:rPr>
                <w:rFonts w:hint="eastAsia"/>
              </w:rPr>
              <w:t>}</w:t>
            </w:r>
          </w:p>
          <w:p w:rsidR="0003096E" w:rsidRDefault="0003096E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</w:t>
            </w:r>
            <w:proofErr w:type="gramStart"/>
            <w:r>
              <w:rPr>
                <w:rFonts w:hint="eastAsia"/>
              </w:rPr>
              <w:t>弹层显示</w:t>
            </w:r>
            <w:proofErr w:type="gramEnd"/>
            <w:r>
              <w:rPr>
                <w:noProof/>
              </w:rPr>
              <w:drawing>
                <wp:inline distT="0" distB="0" distL="0" distR="0" wp14:anchorId="54F230F9" wp14:editId="08FABBED">
                  <wp:extent cx="634485" cy="407406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00" cy="42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，内容为</w:t>
            </w:r>
          </w:p>
          <w:p w:rsidR="0003096E" w:rsidRPr="0003096E" w:rsidRDefault="0003096E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，【退出登录】，点击【退出登录】，退出系统，跳转至“登录页面”</w:t>
            </w:r>
            <w:r w:rsidR="003A6327">
              <w:rPr>
                <w:rFonts w:hint="eastAsia"/>
              </w:rPr>
              <w:t>，【修改密码】，点击跳转至</w:t>
            </w:r>
            <w:r w:rsidR="00C97155">
              <w:rPr>
                <w:rFonts w:hint="eastAsia"/>
              </w:rPr>
              <w:t>“修改密码”</w:t>
            </w:r>
            <w:r w:rsidR="00F6578D">
              <w:rPr>
                <w:rFonts w:hint="eastAsia"/>
              </w:rPr>
              <w:t>页面</w:t>
            </w:r>
            <w:r>
              <w:rPr>
                <w:rFonts w:hint="eastAsia"/>
              </w:rPr>
              <w:t>。</w:t>
            </w:r>
          </w:p>
          <w:p w:rsidR="00A154A5" w:rsidRDefault="00A154A5"/>
        </w:tc>
      </w:tr>
      <w:tr w:rsidR="00FE545F">
        <w:tc>
          <w:tcPr>
            <w:tcW w:w="2007" w:type="dxa"/>
          </w:tcPr>
          <w:p w:rsidR="00FE545F" w:rsidRDefault="00FE545F"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title</w:t>
            </w:r>
          </w:p>
        </w:tc>
        <w:tc>
          <w:tcPr>
            <w:tcW w:w="6515" w:type="dxa"/>
          </w:tcPr>
          <w:p w:rsidR="0015197C" w:rsidRDefault="00FE545F" w:rsidP="00FE545F">
            <w:r>
              <w:rPr>
                <w:rFonts w:hint="eastAsia"/>
              </w:rPr>
              <w:t>每个</w:t>
            </w:r>
          </w:p>
          <w:p w:rsidR="00FE545F" w:rsidRDefault="00FE545F" w:rsidP="00FE545F">
            <w:r>
              <w:t>页面有独立的页面</w:t>
            </w:r>
            <w:r>
              <w:t>title</w:t>
            </w:r>
            <w:r>
              <w:rPr>
                <w:rFonts w:hint="eastAsia"/>
              </w:rPr>
              <w:t>（每个</w:t>
            </w:r>
            <w:r>
              <w:t>页面</w:t>
            </w:r>
            <w:r w:rsidR="00CF7CFE">
              <w:rPr>
                <w:rFonts w:hint="eastAsia"/>
              </w:rPr>
              <w:t>说明</w:t>
            </w:r>
            <w:r>
              <w:t>会</w:t>
            </w:r>
            <w:r>
              <w:rPr>
                <w:rFonts w:hint="eastAsia"/>
              </w:rPr>
              <w:t>给出</w:t>
            </w:r>
            <w:r>
              <w:t>相应的</w:t>
            </w:r>
            <w:r>
              <w:t>title</w:t>
            </w:r>
            <w:r>
              <w:rPr>
                <w:rFonts w:hint="eastAsia"/>
              </w:rPr>
              <w:t>）</w:t>
            </w:r>
            <w:r>
              <w:t>，，</w:t>
            </w:r>
            <w:r>
              <w:rPr>
                <w:rFonts w:hint="eastAsia"/>
              </w:rPr>
              <w:t>交互</w:t>
            </w:r>
            <w:r>
              <w:t>逻辑</w:t>
            </w:r>
            <w:r>
              <w:rPr>
                <w:rFonts w:hint="eastAsia"/>
              </w:rPr>
              <w:t>和</w:t>
            </w:r>
            <w:r>
              <w:t>chrome</w:t>
            </w:r>
            <w:r>
              <w:t>浏览器相同，即：新开一个</w:t>
            </w:r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时</w:t>
            </w:r>
            <w:r>
              <w:t>在当前页面的右侧新建一个相应的标签页</w:t>
            </w:r>
            <w:r>
              <w:rPr>
                <w:rFonts w:hint="eastAsia"/>
              </w:rPr>
              <w:t>，</w:t>
            </w:r>
            <w:proofErr w:type="gramStart"/>
            <w:r>
              <w:t>页签的</w:t>
            </w:r>
            <w:proofErr w:type="gramEnd"/>
            <w:r>
              <w:t>大小为</w:t>
            </w:r>
            <w:r w:rsidR="00A665B8">
              <w:rPr>
                <w:rFonts w:hint="eastAsia"/>
              </w:rPr>
              <w:t>{</w:t>
            </w:r>
            <w:r w:rsidR="00A665B8">
              <w:rPr>
                <w:rFonts w:hint="eastAsia"/>
              </w:rPr>
              <w:t>固定</w:t>
            </w:r>
            <w:r w:rsidR="00A665B8">
              <w:t>宽度</w:t>
            </w:r>
            <w:r w:rsidR="00A665B8">
              <w:rPr>
                <w:rFonts w:hint="eastAsia"/>
              </w:rPr>
              <w:t>}</w:t>
            </w:r>
            <w:r w:rsidR="005B240B">
              <w:t xml:space="preserve"> </w:t>
            </w:r>
            <w:r w:rsidR="00A665B8">
              <w:t>/</w:t>
            </w:r>
            <w:r w:rsidR="005B240B">
              <w:t xml:space="preserve"> </w:t>
            </w:r>
            <w:proofErr w:type="gramStart"/>
            <w:r w:rsidR="00A665B8">
              <w:rPr>
                <w:rFonts w:hint="eastAsia"/>
              </w:rPr>
              <w:t>当前</w:t>
            </w:r>
            <w:r w:rsidR="00A665B8">
              <w:t>页签数量</w:t>
            </w:r>
            <w:proofErr w:type="gramEnd"/>
            <w:r w:rsidR="00A665B8">
              <w:t>。</w:t>
            </w:r>
          </w:p>
        </w:tc>
      </w:tr>
      <w:tr w:rsidR="008967B4">
        <w:tc>
          <w:tcPr>
            <w:tcW w:w="2007" w:type="dxa"/>
            <w:vMerge w:val="restart"/>
          </w:tcPr>
          <w:p w:rsidR="008967B4" w:rsidRDefault="008967B4">
            <w:r>
              <w:rPr>
                <w:rFonts w:hint="eastAsia"/>
              </w:rPr>
              <w:t>右侧工具栏</w:t>
            </w:r>
          </w:p>
        </w:tc>
        <w:tc>
          <w:tcPr>
            <w:tcW w:w="6515" w:type="dxa"/>
          </w:tcPr>
          <w:p w:rsidR="00CC6BC1" w:rsidRDefault="008967B4">
            <w:r>
              <w:rPr>
                <w:rFonts w:hint="eastAsia"/>
              </w:rPr>
              <w:t>点击“信封”小图标，弹出系统消息层。右上角的数字为未处理的系统消息的总数。每新来一条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，每处理一条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。</w:t>
            </w:r>
          </w:p>
          <w:p w:rsidR="008967B4" w:rsidRDefault="008967B4">
            <w:r>
              <w:rPr>
                <w:noProof/>
                <w:lang w:bidi="th-TH"/>
              </w:rPr>
              <w:drawing>
                <wp:inline distT="0" distB="0" distL="114300" distR="114300" wp14:anchorId="5DF1C713" wp14:editId="1F6F19EB">
                  <wp:extent cx="3323590" cy="1400175"/>
                  <wp:effectExtent l="0" t="0" r="10160" b="952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7B4" w:rsidRDefault="00CC6BC1">
            <w:r>
              <w:rPr>
                <w:rFonts w:hint="eastAsia"/>
              </w:rPr>
              <w:t>交互：鼠标移至消息上出现下划线，右侧出现一个“√”图标，点击后</w:t>
            </w:r>
            <w:r>
              <w:rPr>
                <w:rFonts w:hint="eastAsia"/>
              </w:rPr>
              <w:lastRenderedPageBreak/>
              <w:t>消息从这个列表消失。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系统消息</w:t>
            </w:r>
            <w:r>
              <w:rPr>
                <w:rFonts w:hint="eastAsia"/>
              </w:rPr>
              <w:t>的通知包含：</w:t>
            </w:r>
          </w:p>
          <w:p w:rsidR="00747986" w:rsidRDefault="00747986" w:rsidP="007479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新订单通知：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新订单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订单金额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4798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新退费通知：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新退费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退费金额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D148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新资源通知：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新资源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新注册人数</w:t>
            </w:r>
            <w:r w:rsidR="008967B4">
              <w:rPr>
                <w:rFonts w:hint="eastAsia"/>
              </w:rPr>
              <w:t>}</w:t>
            </w:r>
            <w:proofErr w:type="gramStart"/>
            <w:r w:rsidR="008967B4">
              <w:rPr>
                <w:rFonts w:hint="eastAsia"/>
              </w:rPr>
              <w:t>个</w:t>
            </w:r>
            <w:proofErr w:type="gramEnd"/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搜索</w:t>
            </w:r>
            <w:r>
              <w:rPr>
                <w:rFonts w:hint="eastAsia"/>
              </w:rPr>
              <w:t>：输入手机号或姓名可以查询学员，新开学员页签。</w:t>
            </w:r>
          </w:p>
          <w:p w:rsidR="00FB4284" w:rsidRDefault="00FB4284"/>
          <w:p w:rsidR="008967B4" w:rsidRDefault="008967B4">
            <w:r>
              <w:rPr>
                <w:rFonts w:hint="eastAsia"/>
              </w:rPr>
              <w:t>（输入框内默认值：手机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姓名，搜索图标）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设置</w:t>
            </w:r>
            <w:r>
              <w:rPr>
                <w:rFonts w:hint="eastAsia"/>
              </w:rPr>
              <w:t>：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退出登录，点击退出当前账号，跳转至登录页面。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修改密码，点击跳转至修改密码页面。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最小化</w:t>
            </w:r>
            <w:r>
              <w:rPr>
                <w:rFonts w:hint="eastAsia"/>
              </w:rPr>
              <w:t>：最小化至任务栏。右下角保留任务栏小图标，点击可再次唤起窗口，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关闭</w:t>
            </w:r>
            <w:r>
              <w:rPr>
                <w:rFonts w:hint="eastAsia"/>
              </w:rPr>
              <w:t>：关闭窗口，右下角保留任务栏小图标，点击可再次唤起窗口，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/>
        </w:tc>
      </w:tr>
    </w:tbl>
    <w:p w:rsidR="00A2307F" w:rsidRDefault="00C56091" w:rsidP="00C56091">
      <w:pPr>
        <w:pStyle w:val="3"/>
        <w:rPr>
          <w:rFonts w:ascii="微软雅黑" w:hAnsi="微软雅黑"/>
          <w:sz w:val="21"/>
          <w:szCs w:val="21"/>
        </w:rPr>
      </w:pPr>
      <w:bookmarkStart w:id="20" w:name="_4.2.2创建便签（任务）"/>
      <w:bookmarkEnd w:id="20"/>
      <w:r w:rsidRPr="00B1398D">
        <w:rPr>
          <w:rFonts w:ascii="微软雅黑" w:hAnsi="微软雅黑" w:hint="eastAsia"/>
          <w:sz w:val="21"/>
          <w:szCs w:val="21"/>
        </w:rPr>
        <w:lastRenderedPageBreak/>
        <w:t>4.2.2创建任务</w:t>
      </w:r>
    </w:p>
    <w:p w:rsidR="001E3184" w:rsidRPr="001E3184" w:rsidRDefault="001E3184" w:rsidP="001E3184">
      <w:r>
        <w:rPr>
          <w:rFonts w:hint="eastAsia"/>
        </w:rPr>
        <w:t>创建任务可在任意页面</w:t>
      </w:r>
      <w:r w:rsidR="000036BE">
        <w:rPr>
          <w:rFonts w:hint="eastAsia"/>
        </w:rPr>
        <w:t>使用快捷键</w:t>
      </w:r>
      <w:r>
        <w:rPr>
          <w:rFonts w:hint="eastAsia"/>
        </w:rPr>
        <w:t>唤起，</w:t>
      </w:r>
      <w:r w:rsidR="00B6660A">
        <w:rPr>
          <w:rFonts w:hint="eastAsia"/>
        </w:rPr>
        <w:t>当页面处于</w:t>
      </w:r>
      <w:r w:rsidR="00680C64">
        <w:rPr>
          <w:rFonts w:hint="eastAsia"/>
        </w:rPr>
        <w:t>转班退课时的</w:t>
      </w:r>
      <w:proofErr w:type="gramStart"/>
      <w:r w:rsidR="00680C64">
        <w:rPr>
          <w:rFonts w:hint="eastAsia"/>
        </w:rPr>
        <w:t>“再次确认”弹层</w:t>
      </w:r>
      <w:r w:rsidR="00B6660A">
        <w:rPr>
          <w:rFonts w:hint="eastAsia"/>
        </w:rPr>
        <w:t>和</w:t>
      </w:r>
      <w:proofErr w:type="gramEnd"/>
      <w:r w:rsidR="00B6660A">
        <w:rPr>
          <w:rFonts w:hint="eastAsia"/>
        </w:rPr>
        <w:t>“移入公海池”弹层，则不能创建任务</w:t>
      </w:r>
      <w:r w:rsidR="00680C64">
        <w:rPr>
          <w:rFonts w:hint="eastAsia"/>
        </w:rPr>
        <w:t>。</w:t>
      </w:r>
    </w:p>
    <w:p w:rsidR="00E4047D" w:rsidRDefault="00A80F82" w:rsidP="00E4047D">
      <w:r>
        <w:rPr>
          <w:noProof/>
        </w:rPr>
        <w:drawing>
          <wp:inline distT="0" distB="0" distL="0" distR="0" wp14:anchorId="7AF06143" wp14:editId="2F901B56">
            <wp:extent cx="5274310" cy="33045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 w:rsidP="00E4047D"/>
    <w:p w:rsidR="00122A49" w:rsidRPr="00E4047D" w:rsidRDefault="00122A49" w:rsidP="00E4047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7"/>
        <w:gridCol w:w="6149"/>
      </w:tblGrid>
      <w:tr w:rsidR="00122A49" w:rsidTr="005B3760">
        <w:tc>
          <w:tcPr>
            <w:tcW w:w="8522" w:type="dxa"/>
            <w:gridSpan w:val="2"/>
          </w:tcPr>
          <w:p w:rsidR="00122A49" w:rsidRDefault="00122A49" w:rsidP="00C56091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56091" w:rsidTr="003F48D1">
        <w:tc>
          <w:tcPr>
            <w:tcW w:w="2235" w:type="dxa"/>
          </w:tcPr>
          <w:p w:rsidR="00C56091" w:rsidRDefault="00C56091" w:rsidP="00C56091">
            <w:r>
              <w:rPr>
                <w:rFonts w:hint="eastAsia"/>
              </w:rPr>
              <w:t>前置操作</w:t>
            </w:r>
            <w:r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规划师</w:t>
            </w:r>
            <w:r>
              <w:t>系统</w:t>
            </w:r>
            <w:r>
              <w:rPr>
                <w:rFonts w:hint="eastAsia"/>
              </w:rPr>
              <w:t>任意</w:t>
            </w:r>
            <w:r>
              <w:t>页面</w:t>
            </w:r>
            <w:r>
              <w:rPr>
                <w:rFonts w:hint="eastAsia"/>
              </w:rPr>
              <w:t>使用键盘</w:t>
            </w:r>
            <w:proofErr w:type="spellStart"/>
            <w:r>
              <w:t>Ctrl+N</w:t>
            </w:r>
            <w:proofErr w:type="spellEnd"/>
            <w:r>
              <w:rPr>
                <w:rFonts w:hint="eastAsia"/>
              </w:rPr>
              <w:t>快捷</w:t>
            </w:r>
            <w:r>
              <w:t>键</w:t>
            </w:r>
            <w:r>
              <w:rPr>
                <w:rFonts w:hint="eastAsia"/>
              </w:rPr>
              <w:t>。</w:t>
            </w:r>
          </w:p>
        </w:tc>
      </w:tr>
      <w:tr w:rsidR="00C56091" w:rsidTr="003F48D1">
        <w:tc>
          <w:tcPr>
            <w:tcW w:w="2235" w:type="dxa"/>
          </w:tcPr>
          <w:p w:rsidR="00C56091" w:rsidRPr="00C56091" w:rsidRDefault="00C56091" w:rsidP="00C56091">
            <w:r>
              <w:rPr>
                <w:rFonts w:hint="eastAsia"/>
              </w:rPr>
              <w:t>交互</w:t>
            </w:r>
            <w:r w:rsidRPr="00C56091"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从</w:t>
            </w:r>
            <w:r>
              <w:t>屏幕右侧滑出，时间参数为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秒</w:t>
            </w:r>
            <w:r>
              <w:t>。</w:t>
            </w:r>
          </w:p>
        </w:tc>
      </w:tr>
      <w:tr w:rsidR="00C56091" w:rsidRPr="00183162" w:rsidTr="003F48D1">
        <w:tc>
          <w:tcPr>
            <w:tcW w:w="2235" w:type="dxa"/>
          </w:tcPr>
          <w:p w:rsidR="00C56091" w:rsidRDefault="008967B4" w:rsidP="00C56091">
            <w:r>
              <w:rPr>
                <w:rFonts w:hint="eastAsia"/>
              </w:rPr>
              <w:t>说明</w:t>
            </w:r>
          </w:p>
        </w:tc>
        <w:tc>
          <w:tcPr>
            <w:tcW w:w="6287" w:type="dxa"/>
          </w:tcPr>
          <w:p w:rsidR="00C56091" w:rsidRDefault="00A531D7" w:rsidP="00C56091">
            <w:r w:rsidRPr="007A5B62">
              <w:rPr>
                <w:rFonts w:hint="eastAsia"/>
                <w:b/>
                <w:bCs/>
              </w:rPr>
              <w:t>用户</w:t>
            </w:r>
            <w:r w:rsidRPr="007A5B62">
              <w:rPr>
                <w:b/>
                <w:bCs/>
              </w:rPr>
              <w:t>类型</w:t>
            </w:r>
            <w:r>
              <w:rPr>
                <w:rFonts w:hint="eastAsia"/>
              </w:rPr>
              <w:t>:</w:t>
            </w:r>
            <w:r w:rsidR="00183162">
              <w:rPr>
                <w:rFonts w:hint="eastAsia"/>
              </w:rPr>
              <w:t xml:space="preserve"> </w:t>
            </w:r>
            <w:r w:rsidR="00183162">
              <w:rPr>
                <w:rFonts w:hint="eastAsia"/>
              </w:rPr>
              <w:t>下拉</w:t>
            </w:r>
            <w:r w:rsidR="00183162">
              <w:t>框</w:t>
            </w:r>
            <w:r w:rsidR="00DF1947">
              <w:rPr>
                <w:rFonts w:hint="eastAsia"/>
              </w:rPr>
              <w:t>选项，</w:t>
            </w:r>
            <w:r w:rsidR="00183162">
              <w:t>可选</w:t>
            </w:r>
            <w:r w:rsidR="00183162">
              <w:t>“A</w:t>
            </w:r>
            <w:r w:rsidR="00183162">
              <w:rPr>
                <w:rFonts w:hint="eastAsia"/>
              </w:rPr>
              <w:t>类（意向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”“B</w:t>
            </w:r>
            <w:r w:rsidR="00183162">
              <w:rPr>
                <w:rFonts w:hint="eastAsia"/>
              </w:rPr>
              <w:t>类（挖掘</w:t>
            </w:r>
            <w:r w:rsidR="00183162">
              <w:t>需求</w:t>
            </w:r>
            <w:r w:rsidR="00183162">
              <w:rPr>
                <w:rFonts w:hint="eastAsia"/>
              </w:rPr>
              <w:t>）</w:t>
            </w:r>
            <w:r w:rsidR="00183162">
              <w:t>”“C</w:t>
            </w:r>
            <w:r w:rsidR="00183162">
              <w:rPr>
                <w:rFonts w:hint="eastAsia"/>
              </w:rPr>
              <w:t>类（注册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 “D</w:t>
            </w:r>
            <w:r w:rsidR="00183162">
              <w:rPr>
                <w:rFonts w:hint="eastAsia"/>
              </w:rPr>
              <w:t>类（暂且搁置）</w:t>
            </w:r>
            <w:r w:rsidR="00183162">
              <w:t>”</w:t>
            </w:r>
            <w:r w:rsidR="00DF1947">
              <w:t>“</w:t>
            </w:r>
            <w:r w:rsidR="00DF1947">
              <w:rPr>
                <w:rFonts w:hint="eastAsia"/>
              </w:rPr>
              <w:t>核心用户</w:t>
            </w:r>
            <w:r w:rsidR="00DF1947">
              <w:t>”</w:t>
            </w:r>
            <w:r w:rsidR="00DF1947">
              <w:rPr>
                <w:rFonts w:hint="eastAsia"/>
              </w:rPr>
              <w:t>“高危用户”“稳定用户”</w:t>
            </w:r>
            <w:r w:rsidR="00183162">
              <w:rPr>
                <w:rFonts w:hint="eastAsia"/>
              </w:rPr>
              <w:t>，默认为</w:t>
            </w:r>
            <w:r w:rsidR="00183162">
              <w:t>“A</w:t>
            </w:r>
            <w:r w:rsidR="00183162">
              <w:rPr>
                <w:rFonts w:hint="eastAsia"/>
              </w:rPr>
              <w:t>类</w:t>
            </w:r>
            <w:r w:rsidR="00183162">
              <w:t>（</w:t>
            </w:r>
            <w:r w:rsidR="00183162">
              <w:rPr>
                <w:rFonts w:hint="eastAsia"/>
              </w:rPr>
              <w:t>意向</w:t>
            </w:r>
            <w:r w:rsidR="00183162">
              <w:t>用户）</w:t>
            </w:r>
            <w:r w:rsidR="00183162">
              <w:t>”</w:t>
            </w:r>
            <w:r w:rsidR="00183162">
              <w:rPr>
                <w:rFonts w:hint="eastAsia"/>
              </w:rPr>
              <w:t>。</w:t>
            </w:r>
          </w:p>
          <w:p w:rsidR="00C0262E" w:rsidRDefault="00183162" w:rsidP="00183162">
            <w:r w:rsidRPr="007A5B62">
              <w:rPr>
                <w:rFonts w:hint="eastAsia"/>
                <w:b/>
                <w:bCs/>
              </w:rPr>
              <w:t>姓名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框</w:t>
            </w:r>
            <w:r w:rsidR="00C0262E">
              <w:rPr>
                <w:rFonts w:hint="eastAsia"/>
              </w:rPr>
              <w:t>，</w:t>
            </w:r>
            <w:r w:rsidR="00C0262E">
              <w:t>不超过</w:t>
            </w:r>
            <w:r w:rsidR="00C0262E">
              <w:rPr>
                <w:rFonts w:hint="eastAsia"/>
              </w:rPr>
              <w:t>8</w:t>
            </w:r>
            <w:r w:rsidR="00C0262E">
              <w:rPr>
                <w:rFonts w:hint="eastAsia"/>
              </w:rPr>
              <w:t>个</w:t>
            </w:r>
            <w:r w:rsidR="00C0262E">
              <w:t>字符</w:t>
            </w:r>
            <w:r w:rsidR="00C0262E">
              <w:rPr>
                <w:rFonts w:hint="eastAsia"/>
              </w:rPr>
              <w:t>。</w:t>
            </w:r>
          </w:p>
          <w:p w:rsidR="00183162" w:rsidRDefault="00183162" w:rsidP="00183162">
            <w:r w:rsidRPr="007A5B62">
              <w:rPr>
                <w:b/>
                <w:bCs/>
              </w:rPr>
              <w:t>手机号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 w:rsidR="00C0262E">
              <w:rPr>
                <w:rFonts w:hint="eastAsia"/>
              </w:rPr>
              <w:t>（必填</w:t>
            </w:r>
            <w:r w:rsidR="00C0262E">
              <w:t>项</w:t>
            </w:r>
            <w:r w:rsidR="00C0262E">
              <w:rPr>
                <w:rFonts w:hint="eastAsia"/>
              </w:rPr>
              <w:t>）</w:t>
            </w:r>
            <w:r>
              <w:t>：输入框，只能输入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数字，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</w:t>
            </w:r>
            <w:r>
              <w:t>果在学员</w:t>
            </w:r>
            <w:r>
              <w:rPr>
                <w:rFonts w:hint="eastAsia"/>
              </w:rPr>
              <w:lastRenderedPageBreak/>
              <w:t>详情</w:t>
            </w:r>
            <w:r>
              <w:t>页面</w:t>
            </w:r>
            <w:r>
              <w:rPr>
                <w:rFonts w:hint="eastAsia"/>
              </w:rPr>
              <w:t>需要</w:t>
            </w:r>
            <w:r>
              <w:t>自动填入</w:t>
            </w:r>
            <w:r>
              <w:rPr>
                <w:rFonts w:hint="eastAsia"/>
              </w:rPr>
              <w:t>该</w:t>
            </w:r>
            <w:r>
              <w:t>学员</w:t>
            </w:r>
            <w:r>
              <w:rPr>
                <w:rFonts w:hint="eastAsia"/>
              </w:rPr>
              <w:t>姓名和</w:t>
            </w:r>
            <w:r>
              <w:t>手机号。</w:t>
            </w:r>
          </w:p>
          <w:p w:rsidR="00485B32" w:rsidRDefault="00485B32" w:rsidP="00183162">
            <w:r w:rsidRPr="007A5B62">
              <w:rPr>
                <w:rFonts w:hint="eastAsia"/>
                <w:b/>
                <w:bCs/>
              </w:rPr>
              <w:t>沟通</w:t>
            </w:r>
            <w:r w:rsidRPr="007A5B62">
              <w:rPr>
                <w:b/>
                <w:bCs/>
              </w:rPr>
              <w:t>记录</w:t>
            </w:r>
            <w:r>
              <w:t>：</w:t>
            </w:r>
            <w:r>
              <w:rPr>
                <w:rFonts w:hint="eastAsia"/>
              </w:rPr>
              <w:t>展示</w:t>
            </w:r>
            <w:r>
              <w:t>所有的</w:t>
            </w:r>
            <w:r>
              <w:rPr>
                <w:rFonts w:hint="eastAsia"/>
              </w:rPr>
              <w:t>历史</w:t>
            </w:r>
            <w:r>
              <w:t>的沟通记录，</w:t>
            </w:r>
            <w:r>
              <w:rPr>
                <w:rFonts w:hint="eastAsia"/>
              </w:rPr>
              <w:t>每条</w:t>
            </w:r>
            <w:r>
              <w:t>记录</w:t>
            </w:r>
            <w:r>
              <w:rPr>
                <w:rFonts w:hint="eastAsia"/>
              </w:rPr>
              <w:t>为</w:t>
            </w:r>
            <w:r>
              <w:t>{</w:t>
            </w:r>
            <w:r>
              <w:rPr>
                <w:rFonts w:hint="eastAsia"/>
              </w:rPr>
              <w:t>沟通</w:t>
            </w:r>
            <w:r>
              <w:t>记录创建时间</w:t>
            </w:r>
            <w:r>
              <w:t>}+{</w:t>
            </w:r>
            <w:r>
              <w:rPr>
                <w:rFonts w:hint="eastAsia"/>
              </w:rPr>
              <w:t>沟通</w:t>
            </w:r>
            <w:r>
              <w:t>记录内容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t>按时间倒序排序。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t>超过</w:t>
            </w:r>
            <w:r>
              <w:rPr>
                <w:rFonts w:hint="eastAsia"/>
              </w:rPr>
              <w:t>区域</w:t>
            </w:r>
            <w:r>
              <w:t>出现滚动条。</w:t>
            </w:r>
          </w:p>
          <w:p w:rsidR="00485B32" w:rsidRDefault="00C0262E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沟通思路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（必填项）</w:t>
            </w:r>
            <w:r>
              <w:t>：多行文本输入框，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E5633D" w:rsidRPr="0025041E" w:rsidRDefault="00E5633D" w:rsidP="00183162">
            <w:pPr>
              <w:rPr>
                <w:color w:val="FF0000"/>
              </w:rPr>
            </w:pPr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老师</w:t>
            </w:r>
            <w:r>
              <w:t>：</w:t>
            </w:r>
            <w:r w:rsidR="00893D23">
              <w:rPr>
                <w:rFonts w:hint="eastAsia"/>
              </w:rPr>
              <w:t>复选</w:t>
            </w:r>
            <w:r w:rsidR="00893D23">
              <w:t>框，</w:t>
            </w:r>
            <w:r w:rsidR="0025041E" w:rsidRPr="00D56A17">
              <w:rPr>
                <w:rFonts w:hint="eastAsia"/>
                <w:color w:val="FF0000"/>
              </w:rPr>
              <w:t>待续，</w:t>
            </w:r>
            <w:r w:rsidR="0025041E">
              <w:rPr>
                <w:rFonts w:hint="eastAsia"/>
                <w:color w:val="FF0000"/>
              </w:rPr>
              <w:t>下期迭代内容</w:t>
            </w:r>
            <w:r w:rsidR="004B391E">
              <w:rPr>
                <w:rFonts w:hint="eastAsia"/>
                <w:color w:val="FF0000"/>
              </w:rPr>
              <w:t>。</w:t>
            </w:r>
          </w:p>
          <w:p w:rsidR="00893D23" w:rsidRDefault="009A27FC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沟通时间</w:t>
            </w:r>
            <w:r>
              <w:t>：</w:t>
            </w:r>
            <w:r w:rsidR="00163376">
              <w:rPr>
                <w:rFonts w:hint="eastAsia"/>
              </w:rPr>
              <w:t>日期</w:t>
            </w:r>
            <w:r w:rsidR="00163376">
              <w:t>格式为</w:t>
            </w:r>
            <w:r w:rsidR="00163376">
              <w:t>{</w:t>
            </w:r>
            <w:proofErr w:type="spellStart"/>
            <w:r w:rsidR="00163376">
              <w:t>xxxx</w:t>
            </w:r>
            <w:proofErr w:type="spellEnd"/>
            <w:r w:rsidR="00163376">
              <w:rPr>
                <w:rFonts w:hint="eastAsia"/>
              </w:rPr>
              <w:t>年</w:t>
            </w:r>
            <w:r w:rsidR="00163376">
              <w:t>xx</w:t>
            </w:r>
            <w:r w:rsidR="00163376">
              <w:rPr>
                <w:rFonts w:hint="eastAsia"/>
              </w:rPr>
              <w:t>月</w:t>
            </w:r>
            <w:r w:rsidR="00163376">
              <w:t>xx</w:t>
            </w:r>
            <w:r w:rsidR="00163376">
              <w:rPr>
                <w:rFonts w:hint="eastAsia"/>
              </w:rPr>
              <w:t>日</w:t>
            </w:r>
            <w:r w:rsidR="00163376">
              <w:t>}</w:t>
            </w:r>
            <w:r>
              <w:t>点击</w:t>
            </w:r>
            <w:r>
              <w:rPr>
                <w:rFonts w:hint="eastAsia"/>
              </w:rPr>
              <w:t>后</w:t>
            </w:r>
            <w:r>
              <w:t>弹出日历组件</w:t>
            </w:r>
            <w:r w:rsidR="00163376">
              <w:rPr>
                <w:rFonts w:hint="eastAsia"/>
              </w:rPr>
              <w:t>选择</w:t>
            </w:r>
            <w:r w:rsidR="00163376">
              <w:t>日期</w:t>
            </w:r>
            <w:r>
              <w:t>，</w:t>
            </w:r>
            <w:r>
              <w:rPr>
                <w:rFonts w:hint="eastAsia"/>
              </w:rPr>
              <w:t>日期</w:t>
            </w:r>
            <w:r>
              <w:t>右</w:t>
            </w:r>
            <w:r>
              <w:rPr>
                <w:rFonts w:hint="eastAsia"/>
              </w:rPr>
              <w:t>上角显示</w:t>
            </w:r>
            <w:r>
              <w:t>该日规划师的任务数量。没有</w:t>
            </w:r>
            <w:r>
              <w:rPr>
                <w:rFonts w:hint="eastAsia"/>
              </w:rPr>
              <w:t>则</w:t>
            </w:r>
            <w:r>
              <w:t>不显示。</w:t>
            </w:r>
            <w:r w:rsidR="00163376">
              <w:rPr>
                <w:rFonts w:hint="eastAsia"/>
              </w:rPr>
              <w:t>时间</w:t>
            </w:r>
            <w:r w:rsidR="00163376">
              <w:t>格式为</w:t>
            </w:r>
            <w:r w:rsidR="00163376">
              <w:rPr>
                <w:rFonts w:hint="eastAsia"/>
              </w:rPr>
              <w:t>HH</w:t>
            </w:r>
            <w:r w:rsidR="00163376">
              <w:rPr>
                <w:rFonts w:hint="eastAsia"/>
              </w:rPr>
              <w:t>：</w:t>
            </w:r>
            <w:r w:rsidR="00163376">
              <w:rPr>
                <w:rFonts w:hint="eastAsia"/>
              </w:rPr>
              <w:t>MM</w:t>
            </w:r>
            <w:r w:rsidR="00163376">
              <w:rPr>
                <w:rFonts w:hint="eastAsia"/>
              </w:rPr>
              <w:t>。</w:t>
            </w:r>
          </w:p>
          <w:p w:rsidR="009A27FC" w:rsidRDefault="009A27FC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时间</w:t>
            </w:r>
            <w:r w:rsidR="00163376">
              <w:rPr>
                <w:rFonts w:hint="eastAsia"/>
              </w:rPr>
              <w:t>：</w:t>
            </w:r>
            <w:r w:rsidR="0093448B">
              <w:rPr>
                <w:rFonts w:hint="eastAsia"/>
              </w:rPr>
              <w:t>下拉</w:t>
            </w:r>
            <w:r w:rsidR="0093448B">
              <w:t>框</w:t>
            </w:r>
            <w:r w:rsidR="0093448B">
              <w:rPr>
                <w:rFonts w:hint="eastAsia"/>
              </w:rPr>
              <w:t>选项“提前</w:t>
            </w:r>
            <w:r w:rsidR="0093448B">
              <w:t>五分钟</w:t>
            </w:r>
            <w:r w:rsidR="0093448B">
              <w:rPr>
                <w:rFonts w:hint="eastAsia"/>
              </w:rPr>
              <w:t>”“提前</w:t>
            </w:r>
            <w:r w:rsidR="0093448B">
              <w:t>半小时</w:t>
            </w:r>
            <w:r w:rsidR="0093448B">
              <w:rPr>
                <w:rFonts w:hint="eastAsia"/>
              </w:rPr>
              <w:t>”“提前</w:t>
            </w:r>
            <w:r w:rsidR="0093448B">
              <w:t>一小时</w:t>
            </w:r>
            <w:r w:rsidR="0093448B">
              <w:rPr>
                <w:rFonts w:hint="eastAsia"/>
              </w:rPr>
              <w:t>”</w:t>
            </w:r>
            <w:r w:rsidR="00624E35">
              <w:rPr>
                <w:rFonts w:hint="eastAsia"/>
              </w:rPr>
              <w:t>，即</w:t>
            </w:r>
            <w:r w:rsidR="00624E35">
              <w:t>{</w:t>
            </w:r>
            <w:r w:rsidR="00624E35">
              <w:rPr>
                <w:rFonts w:hint="eastAsia"/>
              </w:rPr>
              <w:t>沟通</w:t>
            </w:r>
            <w:r w:rsidR="00624E35">
              <w:t>时间</w:t>
            </w:r>
            <w:r w:rsidR="00624E35">
              <w:t>-</w:t>
            </w:r>
            <w:r w:rsidR="00624E35">
              <w:t>提前时间</w:t>
            </w:r>
            <w:r w:rsidR="00624E35">
              <w:rPr>
                <w:rFonts w:hint="eastAsia"/>
              </w:rPr>
              <w:t>}</w:t>
            </w:r>
            <w:r w:rsidR="00624E35">
              <w:rPr>
                <w:rFonts w:hint="eastAsia"/>
              </w:rPr>
              <w:t>时间</w:t>
            </w:r>
            <w:r w:rsidR="003F48D1">
              <w:t>节点触发</w:t>
            </w:r>
            <w:r w:rsidR="003F48D1">
              <w:rPr>
                <w:rFonts w:hint="eastAsia"/>
              </w:rPr>
              <w:t>系统</w:t>
            </w:r>
            <w:r w:rsidR="003F48D1">
              <w:t>消息</w:t>
            </w:r>
            <w:r w:rsidR="00624E35">
              <w:t>，</w:t>
            </w:r>
            <w:r w:rsidR="00624E35">
              <w:rPr>
                <w:rFonts w:hint="eastAsia"/>
              </w:rPr>
              <w:t>系统</w:t>
            </w:r>
            <w:r w:rsidR="00624E35">
              <w:t>推送</w:t>
            </w:r>
            <w:r w:rsidR="00624E35">
              <w:rPr>
                <w:rFonts w:hint="eastAsia"/>
              </w:rPr>
              <w:t>沟通</w:t>
            </w:r>
            <w:r w:rsidR="00624E35">
              <w:t>提醒的消息，可在</w:t>
            </w:r>
            <w:hyperlink w:anchor="_4.2.1工具栏" w:history="1">
              <w:r w:rsidR="00624E35" w:rsidRPr="003F48D1">
                <w:rPr>
                  <w:rStyle w:val="a4"/>
                </w:rPr>
                <w:t>系统消息</w:t>
              </w:r>
            </w:hyperlink>
            <w:r w:rsidR="00624E35">
              <w:t>里查看。</w:t>
            </w:r>
          </w:p>
          <w:p w:rsidR="000D1C2C" w:rsidRDefault="000D1C2C" w:rsidP="00183162">
            <w:r w:rsidRPr="007A5B62">
              <w:rPr>
                <w:rFonts w:hint="eastAsia"/>
                <w:b/>
                <w:bCs/>
              </w:rPr>
              <w:t>确定</w:t>
            </w:r>
            <w:r w:rsidRPr="007A5B62">
              <w:rPr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rPr>
                <w:rFonts w:hint="eastAsia"/>
              </w:rPr>
              <w:t>：</w:t>
            </w:r>
            <w:r>
              <w:t>点击</w:t>
            </w:r>
            <w:r>
              <w:rPr>
                <w:rFonts w:hint="eastAsia"/>
              </w:rPr>
              <w:t>【确定】</w:t>
            </w:r>
            <w:r w:rsidR="005826DF">
              <w:rPr>
                <w:rFonts w:hint="eastAsia"/>
              </w:rPr>
              <w:t>按钮</w:t>
            </w:r>
            <w:r>
              <w:t>，创建便签成功</w:t>
            </w:r>
            <w:r w:rsidR="003F48D1">
              <w:rPr>
                <w:rFonts w:hint="eastAsia"/>
              </w:rPr>
              <w:t>，</w:t>
            </w:r>
            <w:r w:rsidR="003F48D1">
              <w:t>在</w:t>
            </w:r>
            <w:r w:rsidR="003F48D1">
              <w:rPr>
                <w:rFonts w:hint="eastAsia"/>
              </w:rPr>
              <w:t>规划师</w:t>
            </w:r>
            <w:r w:rsidR="003F48D1">
              <w:t>的任务列表可查看</w:t>
            </w:r>
            <w:r w:rsidR="003F48D1">
              <w:rPr>
                <w:rFonts w:hint="eastAsia"/>
              </w:rPr>
              <w:t>新</w:t>
            </w:r>
            <w:r w:rsidR="003F48D1">
              <w:t>创建</w:t>
            </w:r>
            <w:r w:rsidR="003F48D1">
              <w:rPr>
                <w:rFonts w:hint="eastAsia"/>
              </w:rPr>
              <w:t>的</w:t>
            </w:r>
            <w:r w:rsidR="003F48D1">
              <w:t>便签</w:t>
            </w:r>
            <w:r w:rsidR="003F48D1">
              <w:rPr>
                <w:rFonts w:hint="eastAsia"/>
              </w:rPr>
              <w:t>。</w:t>
            </w:r>
            <w:r w:rsidR="005826DF">
              <w:t>点击</w:t>
            </w:r>
            <w:r w:rsidR="005826DF">
              <w:rPr>
                <w:rFonts w:hint="eastAsia"/>
              </w:rPr>
              <w:t>【取消】按钮</w:t>
            </w:r>
            <w:r w:rsidR="005826DF">
              <w:t>，</w:t>
            </w:r>
            <w:r w:rsidR="003F48D1">
              <w:rPr>
                <w:rFonts w:hint="eastAsia"/>
              </w:rPr>
              <w:t>取消</w:t>
            </w:r>
            <w:r w:rsidR="003F48D1">
              <w:t>创建标签，</w:t>
            </w:r>
            <w:proofErr w:type="gramStart"/>
            <w:r w:rsidR="003F48D1">
              <w:t>弹层消失</w:t>
            </w:r>
            <w:proofErr w:type="gramEnd"/>
            <w:r w:rsidR="003F48D1">
              <w:t>。</w:t>
            </w:r>
          </w:p>
          <w:p w:rsidR="00485B32" w:rsidRDefault="005826DF" w:rsidP="005826DF">
            <w:r w:rsidRPr="007A5B62">
              <w:rPr>
                <w:rFonts w:hint="eastAsia"/>
                <w:b/>
                <w:bCs/>
              </w:rPr>
              <w:t>申请</w:t>
            </w:r>
            <w:r w:rsidR="000D1C2C" w:rsidRPr="007A5B62">
              <w:rPr>
                <w:rFonts w:hint="eastAsia"/>
                <w:b/>
                <w:bCs/>
              </w:rPr>
              <w:t>移入</w:t>
            </w:r>
            <w:r w:rsidR="000D1C2C" w:rsidRPr="007A5B62">
              <w:rPr>
                <w:b/>
                <w:bCs/>
              </w:rPr>
              <w:t>公海池</w:t>
            </w:r>
            <w:r w:rsidR="000D1C2C">
              <w:t>：</w:t>
            </w:r>
            <w:r>
              <w:t>点击</w:t>
            </w:r>
            <w:r>
              <w:rPr>
                <w:rFonts w:hint="eastAsia"/>
              </w:rPr>
              <w:t>【申请移入</w:t>
            </w:r>
            <w:r>
              <w:t>公海池</w:t>
            </w:r>
            <w:r>
              <w:rPr>
                <w:rFonts w:hint="eastAsia"/>
              </w:rPr>
              <w:t>】按钮</w:t>
            </w:r>
            <w:r>
              <w:t>，</w:t>
            </w:r>
            <w:r>
              <w:rPr>
                <w:rFonts w:hint="eastAsia"/>
              </w:rPr>
              <w:t>创建</w:t>
            </w:r>
            <w:r>
              <w:t>便签层消失，</w:t>
            </w:r>
            <w:r>
              <w:rPr>
                <w:rFonts w:hint="eastAsia"/>
              </w:rPr>
              <w:t>弹出</w:t>
            </w:r>
            <w:r>
              <w:rPr>
                <w:noProof/>
                <w:lang w:bidi="th-TH"/>
              </w:rPr>
              <w:drawing>
                <wp:inline distT="0" distB="0" distL="0" distR="0" wp14:anchorId="51C8B567" wp14:editId="7A680D73">
                  <wp:extent cx="2043112" cy="128524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78" cy="129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6DF" w:rsidRPr="007A5B62" w:rsidRDefault="005826DF" w:rsidP="005826DF">
            <w:p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姓名</w:t>
            </w:r>
            <w:r w:rsidRPr="007A5B62">
              <w:rPr>
                <w:rFonts w:hint="eastAsia"/>
                <w:b/>
                <w:bCs/>
              </w:rPr>
              <w:t>}</w:t>
            </w:r>
            <w:r w:rsidRPr="007A5B62">
              <w:rPr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手机号</w:t>
            </w:r>
            <w:r w:rsidRPr="007A5B62">
              <w:rPr>
                <w:b/>
                <w:bCs/>
              </w:rPr>
              <w:t>}</w:t>
            </w:r>
          </w:p>
          <w:p w:rsidR="005826DF" w:rsidRDefault="004E7369" w:rsidP="005826DF">
            <w:r w:rsidRPr="007A5B62">
              <w:rPr>
                <w:rFonts w:hint="eastAsia"/>
                <w:b/>
                <w:bCs/>
              </w:rPr>
              <w:lastRenderedPageBreak/>
              <w:t>放弃</w:t>
            </w:r>
            <w:r w:rsidRPr="007A5B62">
              <w:rPr>
                <w:b/>
                <w:bCs/>
              </w:rPr>
              <w:t>原因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 w:rsidR="005826DF">
              <w:rPr>
                <w:rFonts w:hint="eastAsia"/>
              </w:rPr>
              <w:t>文本输入</w:t>
            </w:r>
            <w:r w:rsidR="005826DF">
              <w:t>框</w:t>
            </w:r>
            <w:r>
              <w:rPr>
                <w:rFonts w:hint="eastAsia"/>
              </w:rPr>
              <w:t>，</w:t>
            </w:r>
            <w:r w:rsidR="005826DF">
              <w:t>默认值</w:t>
            </w:r>
            <w:r w:rsidR="005826DF">
              <w:t>“</w:t>
            </w:r>
            <w:r w:rsidR="005826DF">
              <w:rPr>
                <w:rFonts w:hint="eastAsia"/>
              </w:rPr>
              <w:t>放弃</w:t>
            </w:r>
            <w:r w:rsidR="005826DF">
              <w:t>此用户的原因</w:t>
            </w:r>
            <w:r w:rsidR="005826DF"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</w:t>
            </w:r>
            <w:r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5826DF" w:rsidRPr="005826DF" w:rsidRDefault="005826DF" w:rsidP="005826DF">
            <w:r w:rsidRPr="007A5B62">
              <w:rPr>
                <w:rFonts w:hint="eastAsia"/>
                <w:b/>
                <w:bCs/>
              </w:rPr>
              <w:t>确认</w:t>
            </w:r>
            <w:r w:rsidRPr="007A5B62">
              <w:rPr>
                <w:rFonts w:hint="eastAsia"/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t>：点击</w:t>
            </w:r>
            <w:r>
              <w:rPr>
                <w:rFonts w:hint="eastAsia"/>
              </w:rPr>
              <w:t>【确定】按钮</w:t>
            </w:r>
            <w:r>
              <w:t>，</w:t>
            </w:r>
            <w:r w:rsidR="004E7369">
              <w:rPr>
                <w:rFonts w:hint="eastAsia"/>
              </w:rPr>
              <w:t>申请</w:t>
            </w:r>
            <w:r w:rsidR="004E7369">
              <w:t>创建成功</w:t>
            </w:r>
            <w:r w:rsidR="004E7369">
              <w:rPr>
                <w:rFonts w:hint="eastAsia"/>
              </w:rPr>
              <w:t>，</w:t>
            </w:r>
            <w:proofErr w:type="gramStart"/>
            <w:r w:rsidR="004E7369">
              <w:t>弹层消失</w:t>
            </w:r>
            <w:proofErr w:type="gramEnd"/>
            <w:r w:rsidR="00E46D7D">
              <w:rPr>
                <w:rFonts w:hint="eastAsia"/>
              </w:rPr>
              <w:t>，</w:t>
            </w:r>
            <w:r w:rsidR="00E46D7D" w:rsidRPr="004E7369">
              <w:rPr>
                <w:rFonts w:hint="eastAsia"/>
                <w:color w:val="FF0000"/>
              </w:rPr>
              <w:t>错误</w:t>
            </w:r>
            <w:r w:rsidR="00E46D7D" w:rsidRPr="004E7369">
              <w:rPr>
                <w:color w:val="FF0000"/>
              </w:rPr>
              <w:t>提示</w:t>
            </w:r>
            <w:r w:rsidR="00E46D7D">
              <w:rPr>
                <w:rFonts w:hint="eastAsia"/>
                <w:color w:val="FF0000"/>
              </w:rPr>
              <w:t>：请输入放弃此用户的原因。</w:t>
            </w:r>
            <w:r w:rsidR="004E7369">
              <w:t>点击</w:t>
            </w:r>
            <w:r w:rsidR="004E7369">
              <w:rPr>
                <w:rFonts w:hint="eastAsia"/>
              </w:rPr>
              <w:t>【取消】，</w:t>
            </w:r>
            <w:proofErr w:type="gramStart"/>
            <w:r w:rsidR="004E7369">
              <w:t>弹</w:t>
            </w:r>
            <w:r w:rsidR="004E7369">
              <w:rPr>
                <w:rFonts w:hint="eastAsia"/>
              </w:rPr>
              <w:t>层</w:t>
            </w:r>
            <w:r w:rsidR="004E7369">
              <w:t>消失</w:t>
            </w:r>
            <w:proofErr w:type="gramEnd"/>
            <w:r w:rsidR="004E7369">
              <w:t>。</w:t>
            </w:r>
          </w:p>
        </w:tc>
      </w:tr>
    </w:tbl>
    <w:p w:rsidR="00C56091" w:rsidRPr="004E7369" w:rsidRDefault="00C56091" w:rsidP="00C56091"/>
    <w:p w:rsidR="00A2307F" w:rsidRDefault="004D5846">
      <w:pPr>
        <w:pStyle w:val="2"/>
      </w:pPr>
      <w:r>
        <w:rPr>
          <w:rFonts w:hint="eastAsia"/>
        </w:rPr>
        <w:t>4.3</w:t>
      </w:r>
      <w:r w:rsidR="00B73F8D">
        <w:rPr>
          <w:rFonts w:hint="eastAsia"/>
        </w:rPr>
        <w:t>规划师首页</w:t>
      </w:r>
    </w:p>
    <w:p w:rsidR="00060BD8" w:rsidRDefault="00060BD8" w:rsidP="00060BD8">
      <w:r>
        <w:rPr>
          <w:rFonts w:hint="eastAsia"/>
        </w:rPr>
        <w:t>规划师首页主要提供导航栏和</w:t>
      </w:r>
      <w:r w:rsidR="00521F7B">
        <w:rPr>
          <w:rFonts w:hint="eastAsia"/>
        </w:rPr>
        <w:t>查看基本</w:t>
      </w:r>
      <w:r>
        <w:rPr>
          <w:rFonts w:hint="eastAsia"/>
        </w:rPr>
        <w:t>数据</w:t>
      </w:r>
      <w:r w:rsidR="00521F7B">
        <w:rPr>
          <w:rFonts w:hint="eastAsia"/>
        </w:rPr>
        <w:t>和</w:t>
      </w:r>
      <w:r>
        <w:rPr>
          <w:rFonts w:hint="eastAsia"/>
        </w:rPr>
        <w:t>任务的页面。</w:t>
      </w:r>
    </w:p>
    <w:p w:rsidR="00060BD8" w:rsidRPr="00060BD8" w:rsidRDefault="00060BD8" w:rsidP="00060BD8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：规划师首页。右上角没有“</w:t>
      </w:r>
      <w:r>
        <w:rPr>
          <w:rFonts w:hint="eastAsia"/>
        </w:rPr>
        <w:t>x</w:t>
      </w:r>
      <w:r>
        <w:rPr>
          <w:rFonts w:hint="eastAsia"/>
        </w:rPr>
        <w:t>”不可关闭。</w:t>
      </w:r>
    </w:p>
    <w:p w:rsidR="00A2307F" w:rsidRDefault="00B73F8D">
      <w:r>
        <w:rPr>
          <w:rFonts w:hint="eastAsia"/>
        </w:rPr>
        <w:t>下图为设计稿</w:t>
      </w:r>
    </w:p>
    <w:p w:rsidR="00A2307F" w:rsidRDefault="00C32303">
      <w:r>
        <w:rPr>
          <w:noProof/>
        </w:rPr>
        <w:drawing>
          <wp:inline distT="0" distB="0" distL="0" distR="0" wp14:anchorId="748D526E" wp14:editId="6C5EE4C5">
            <wp:extent cx="5274310" cy="33020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A2307F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A2307F">
        <w:trPr>
          <w:trHeight w:val="674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674"/>
        </w:trPr>
        <w:tc>
          <w:tcPr>
            <w:tcW w:w="2093" w:type="dxa"/>
          </w:tcPr>
          <w:p w:rsidR="0017203D" w:rsidRDefault="0017203D">
            <w:r>
              <w:rPr>
                <w:rFonts w:hint="eastAsia"/>
              </w:rPr>
              <w:t>前置条件</w:t>
            </w:r>
          </w:p>
        </w:tc>
        <w:tc>
          <w:tcPr>
            <w:tcW w:w="6429" w:type="dxa"/>
          </w:tcPr>
          <w:p w:rsidR="0017203D" w:rsidRDefault="0017203D" w:rsidP="0017203D">
            <w:r>
              <w:rPr>
                <w:rFonts w:hint="eastAsia"/>
              </w:rPr>
              <w:t>登录系统后默认打开规划师首页，类似于浏览器主页，</w:t>
            </w:r>
            <w:proofErr w:type="gramStart"/>
            <w:r>
              <w:rPr>
                <w:rFonts w:hint="eastAsia"/>
              </w:rPr>
              <w:t>但页签上</w:t>
            </w:r>
            <w:proofErr w:type="gramEnd"/>
            <w:r>
              <w:rPr>
                <w:rFonts w:hint="eastAsia"/>
              </w:rPr>
              <w:t>没有关闭按钮，无法关闭。</w:t>
            </w:r>
          </w:p>
          <w:p w:rsidR="0017203D" w:rsidRDefault="0017203D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顶部导航栏</w:t>
            </w:r>
          </w:p>
        </w:tc>
        <w:tc>
          <w:tcPr>
            <w:tcW w:w="6429" w:type="dxa"/>
          </w:tcPr>
          <w:p w:rsidR="00A2307F" w:rsidRDefault="00C32303">
            <w:r>
              <w:rPr>
                <w:noProof/>
              </w:rPr>
              <w:drawing>
                <wp:inline distT="0" distB="0" distL="0" distR="0" wp14:anchorId="24243D4B" wp14:editId="593BCD7C">
                  <wp:extent cx="2638095" cy="704762"/>
                  <wp:effectExtent l="0" t="0" r="0" b="63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095" cy="7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C32303">
            <w:r>
              <w:rPr>
                <w:rFonts w:hint="eastAsia"/>
                <w:b/>
                <w:bCs/>
              </w:rPr>
              <w:t>实时</w:t>
            </w:r>
            <w:r w:rsidR="00B73F8D">
              <w:rPr>
                <w:rFonts w:hint="eastAsia"/>
              </w:rPr>
              <w:t>：点击</w:t>
            </w:r>
            <w:r>
              <w:rPr>
                <w:rFonts w:hint="eastAsia"/>
              </w:rPr>
              <w:t>“实时”</w:t>
            </w:r>
            <w:r w:rsidR="00B73F8D">
              <w:rPr>
                <w:rFonts w:hint="eastAsia"/>
              </w:rPr>
              <w:t>，在新的标签页打开</w:t>
            </w:r>
            <w:r>
              <w:rPr>
                <w:rFonts w:hint="eastAsia"/>
              </w:rPr>
              <w:t>实时</w:t>
            </w:r>
            <w:r w:rsidR="00B73F8D">
              <w:rPr>
                <w:rFonts w:hint="eastAsia"/>
              </w:rPr>
              <w:t>页面</w:t>
            </w:r>
            <w:r w:rsidR="00FF6C63">
              <w:rPr>
                <w:rFonts w:hint="eastAsia"/>
              </w:rPr>
              <w:t>。</w:t>
            </w:r>
          </w:p>
          <w:p w:rsidR="00A2307F" w:rsidRDefault="00C32303">
            <w:r>
              <w:rPr>
                <w:rFonts w:hint="eastAsia"/>
                <w:b/>
                <w:bCs/>
              </w:rPr>
              <w:t>课程</w:t>
            </w:r>
            <w:r w:rsidR="00B73F8D">
              <w:rPr>
                <w:rFonts w:hint="eastAsia"/>
              </w:rPr>
              <w:t>：点击</w:t>
            </w:r>
            <w:r>
              <w:rPr>
                <w:rFonts w:hint="eastAsia"/>
              </w:rPr>
              <w:t>“课程”</w:t>
            </w:r>
            <w:r w:rsidR="00B73F8D">
              <w:rPr>
                <w:rFonts w:hint="eastAsia"/>
              </w:rPr>
              <w:t>，在新的标签页打开</w:t>
            </w:r>
            <w:r>
              <w:rPr>
                <w:rFonts w:hint="eastAsia"/>
              </w:rPr>
              <w:t>课程</w:t>
            </w:r>
            <w:r w:rsidR="00B73F8D">
              <w:rPr>
                <w:rFonts w:hint="eastAsia"/>
              </w:rPr>
              <w:t>页面</w:t>
            </w:r>
            <w:r w:rsidR="00FF6C63">
              <w:rPr>
                <w:rFonts w:hint="eastAsia"/>
              </w:rPr>
              <w:t>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：点击</w:t>
            </w:r>
            <w:r w:rsidR="00C32303">
              <w:rPr>
                <w:rFonts w:hint="eastAsia"/>
              </w:rPr>
              <w:t>“学员”</w:t>
            </w:r>
            <w:r>
              <w:rPr>
                <w:rFonts w:hint="eastAsia"/>
              </w:rPr>
              <w:t>，在新的标签页打开学员页面</w:t>
            </w:r>
            <w:r w:rsidR="00FF6C63">
              <w:rPr>
                <w:rFonts w:hint="eastAsia"/>
              </w:rPr>
              <w:t>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订单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  <w:r w:rsidR="00FF6C63">
              <w:rPr>
                <w:rFonts w:hint="eastAsia"/>
              </w:rPr>
              <w:t>。</w:t>
            </w:r>
          </w:p>
        </w:tc>
      </w:tr>
      <w:tr w:rsidR="00A2307F" w:rsidTr="0017203D">
        <w:trPr>
          <w:trHeight w:val="3479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概况</w:t>
            </w:r>
          </w:p>
        </w:tc>
        <w:tc>
          <w:tcPr>
            <w:tcW w:w="6429" w:type="dxa"/>
          </w:tcPr>
          <w:p w:rsidR="00A2307F" w:rsidRDefault="00A2307F"/>
          <w:p w:rsidR="00A2307F" w:rsidRDefault="00B73F8D">
            <w:r>
              <w:rPr>
                <w:rFonts w:hint="eastAsia"/>
                <w:color w:val="FF0000"/>
              </w:rPr>
              <w:t>以下统计均为当前登录的规划师名下的学员数据。</w:t>
            </w:r>
          </w:p>
          <w:p w:rsidR="00A2307F" w:rsidRPr="007A5B62" w:rsidRDefault="00E3147C">
            <w:pPr>
              <w:numPr>
                <w:ilvl w:val="0"/>
                <w:numId w:val="10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客户资源</w:t>
            </w:r>
            <w:r>
              <w:rPr>
                <w:noProof/>
              </w:rPr>
              <w:drawing>
                <wp:inline distT="0" distB="0" distL="0" distR="0" wp14:anchorId="76E1EDF5" wp14:editId="16E2ED08">
                  <wp:extent cx="1226217" cy="506994"/>
                  <wp:effectExtent l="0" t="0" r="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914" cy="53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147C" w:rsidRPr="00E3147C" w:rsidRDefault="00E3147C"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今日注册人数</w:t>
            </w:r>
            <w:r>
              <w:t>}</w:t>
            </w:r>
            <w:r>
              <w:rPr>
                <w:rFonts w:hint="eastAsia"/>
              </w:rPr>
              <w:t>，已沟通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已沟通的今日注册学员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，即在今日注册学员处“完成”的人数。待沟通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待沟通人数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今日注册人数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已沟通人数</w:t>
            </w:r>
            <w:r>
              <w:rPr>
                <w:rFonts w:hint="eastAsia"/>
              </w:rPr>
              <w:t>}</w:t>
            </w:r>
          </w:p>
          <w:p w:rsidR="00A2307F" w:rsidRDefault="00AF7F29">
            <w:r>
              <w:rPr>
                <w:rFonts w:hint="eastAsia"/>
              </w:rPr>
              <w:t>，点击卡片跳转至“</w:t>
            </w:r>
            <w:r w:rsidR="00266904">
              <w:rPr>
                <w:rFonts w:hint="eastAsia"/>
              </w:rPr>
              <w:t>全部</w:t>
            </w:r>
            <w:r>
              <w:rPr>
                <w:rFonts w:hint="eastAsia"/>
              </w:rPr>
              <w:t>学员”</w:t>
            </w:r>
            <w:r w:rsidR="00266904">
              <w:rPr>
                <w:rFonts w:hint="eastAsia"/>
              </w:rPr>
              <w:t>页面</w:t>
            </w:r>
            <w:r>
              <w:rPr>
                <w:rFonts w:hint="eastAsia"/>
              </w:rPr>
              <w:t>，筛选出今日注册的学员。</w:t>
            </w:r>
          </w:p>
          <w:p w:rsidR="00A2307F" w:rsidRDefault="00DC70AF">
            <w:pPr>
              <w:rPr>
                <w:b/>
                <w:bCs/>
              </w:rPr>
            </w:pPr>
            <w:r w:rsidRPr="00AF7F29">
              <w:rPr>
                <w:b/>
                <w:bCs/>
              </w:rPr>
              <w:t>2</w:t>
            </w:r>
            <w:r w:rsidRPr="00AF7F29">
              <w:rPr>
                <w:rFonts w:hint="eastAsia"/>
                <w:b/>
                <w:bCs/>
              </w:rPr>
              <w:t>、实时</w:t>
            </w:r>
            <w:r w:rsidR="00AF7F29" w:rsidRPr="00AF7F29">
              <w:rPr>
                <w:rFonts w:hint="eastAsia"/>
                <w:b/>
                <w:bCs/>
              </w:rPr>
              <w:t>统计</w:t>
            </w:r>
            <w:r w:rsidR="00AF7F29">
              <w:rPr>
                <w:noProof/>
              </w:rPr>
              <w:drawing>
                <wp:inline distT="0" distB="0" distL="0" distR="0" wp14:anchorId="4BC1D5E4" wp14:editId="7048687C">
                  <wp:extent cx="1247765" cy="543208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388" cy="57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F29" w:rsidRDefault="00AF7F29">
            <w:r>
              <w:rPr>
                <w:rFonts w:hint="eastAsia"/>
              </w:rPr>
              <w:t>订单超时（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订单超时记录的数量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），实时访客（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实时访客记录的数量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B67AD2">
              <w:rPr>
                <w:rFonts w:hint="eastAsia"/>
              </w:rPr>
              <w:t>，点击卡片跳转至“实时页面”。</w:t>
            </w:r>
          </w:p>
          <w:p w:rsidR="00A2307F" w:rsidRPr="007A5B62" w:rsidRDefault="006145BB" w:rsidP="006145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、销售额</w:t>
            </w:r>
            <w:r>
              <w:rPr>
                <w:noProof/>
              </w:rPr>
              <w:drawing>
                <wp:inline distT="0" distB="0" distL="0" distR="0" wp14:anchorId="584E25E7" wp14:editId="0A879641">
                  <wp:extent cx="1256561" cy="511520"/>
                  <wp:effectExtent l="0" t="0" r="1270" b="317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454" cy="52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5BB" w:rsidRDefault="006145BB">
            <w:r>
              <w:rPr>
                <w:rFonts w:hint="eastAsia"/>
              </w:rPr>
              <w:t>总计：</w:t>
            </w:r>
            <w:r>
              <w:rPr>
                <w:rFonts w:hint="eastAsia"/>
              </w:rPr>
              <w:t>{</w:t>
            </w:r>
            <w:r w:rsidR="007A7E33">
              <w:rPr>
                <w:rFonts w:hint="eastAsia"/>
              </w:rPr>
              <w:t>今日订单总和</w:t>
            </w:r>
            <w:r>
              <w:rPr>
                <w:rFonts w:hint="eastAsia"/>
              </w:rPr>
              <w:t>}</w:t>
            </w:r>
            <w:r w:rsidR="007A7E33">
              <w:rPr>
                <w:rFonts w:hint="eastAsia"/>
              </w:rPr>
              <w:t>（</w:t>
            </w:r>
            <w:r w:rsidR="007A7E33">
              <w:rPr>
                <w:rFonts w:hint="eastAsia"/>
              </w:rPr>
              <w:t>{</w:t>
            </w:r>
            <w:r w:rsidR="007A7E33">
              <w:rPr>
                <w:rFonts w:hint="eastAsia"/>
              </w:rPr>
              <w:t>今日付费订单数</w:t>
            </w:r>
            <w:r w:rsidR="007A7E33">
              <w:rPr>
                <w:rFonts w:hint="eastAsia"/>
              </w:rPr>
              <w:t>}</w:t>
            </w:r>
            <w:r w:rsidR="007A7E33">
              <w:rPr>
                <w:rFonts w:hint="eastAsia"/>
              </w:rPr>
              <w:t>）</w:t>
            </w:r>
          </w:p>
          <w:p w:rsidR="007A7E33" w:rsidRDefault="007A7E33">
            <w:r>
              <w:rPr>
                <w:rFonts w:hint="eastAsia"/>
              </w:rPr>
              <w:t>新签：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今日新</w:t>
            </w:r>
            <w:proofErr w:type="gramStart"/>
            <w:r>
              <w:rPr>
                <w:rFonts w:hint="eastAsia"/>
              </w:rPr>
              <w:t>签订单额总和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今日新签订单数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</w:p>
          <w:p w:rsidR="007A7E33" w:rsidRDefault="007A7E33">
            <w:r>
              <w:rPr>
                <w:rFonts w:hint="eastAsia"/>
              </w:rPr>
              <w:t>续报：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今日续报订单额总和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今日续报订单数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</w:p>
          <w:p w:rsidR="00996A53" w:rsidRDefault="00996A53">
            <w:r>
              <w:rPr>
                <w:rFonts w:hint="eastAsia"/>
              </w:rPr>
              <w:lastRenderedPageBreak/>
              <w:t>点击卡片跳转至“订单”页面。</w:t>
            </w:r>
          </w:p>
          <w:p w:rsidR="007A7E33" w:rsidRDefault="007A7E33"/>
          <w:p w:rsidR="00091FF4" w:rsidRDefault="00091FF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rFonts w:hint="eastAsia"/>
                <w:b/>
                <w:bCs/>
              </w:rPr>
              <w:t>、长期班学员</w:t>
            </w:r>
            <w:r w:rsidR="006145BB">
              <w:rPr>
                <w:noProof/>
              </w:rPr>
              <w:drawing>
                <wp:inline distT="0" distB="0" distL="0" distR="0" wp14:anchorId="396B1B87" wp14:editId="2F0424D0">
                  <wp:extent cx="1276539" cy="528611"/>
                  <wp:effectExtent l="0" t="0" r="0" b="508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862" cy="559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F4" w:rsidRPr="00E3147C" w:rsidRDefault="00091FF4" w:rsidP="00091FF4"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今日新增长期</w:t>
            </w:r>
            <w:proofErr w:type="gramStart"/>
            <w:r>
              <w:rPr>
                <w:rFonts w:hint="eastAsia"/>
              </w:rPr>
              <w:t>班人数</w:t>
            </w:r>
            <w:proofErr w:type="gramEnd"/>
            <w:r>
              <w:t>}</w:t>
            </w:r>
            <w:r>
              <w:rPr>
                <w:rFonts w:hint="eastAsia"/>
              </w:rPr>
              <w:t>，已沟通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已沟通的长期班学员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。待沟通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待沟通人数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今日注册人数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已沟通人数</w:t>
            </w:r>
            <w:r>
              <w:rPr>
                <w:rFonts w:hint="eastAsia"/>
              </w:rPr>
              <w:t>}</w:t>
            </w:r>
          </w:p>
          <w:p w:rsidR="00091FF4" w:rsidRDefault="00091FF4" w:rsidP="00091FF4">
            <w:r>
              <w:rPr>
                <w:rFonts w:hint="eastAsia"/>
              </w:rPr>
              <w:t>，点击卡片跳转至</w:t>
            </w:r>
            <w:r w:rsidR="00CE29DA">
              <w:rPr>
                <w:rFonts w:hint="eastAsia"/>
              </w:rPr>
              <w:t>“购课学员”页面。</w:t>
            </w:r>
            <w:r w:rsidR="00CE29DA">
              <w:t xml:space="preserve"> </w:t>
            </w:r>
          </w:p>
          <w:p w:rsidR="00091FF4" w:rsidRDefault="00091FF4">
            <w:pPr>
              <w:rPr>
                <w:color w:val="FF0000"/>
              </w:rPr>
            </w:pPr>
          </w:p>
          <w:p w:rsidR="00A2307F" w:rsidRDefault="00B73F8D">
            <w:r>
              <w:rPr>
                <w:rFonts w:hint="eastAsia"/>
                <w:color w:val="FF0000"/>
              </w:rPr>
              <w:t>以上统计均为该规划师名下的学员数据。</w:t>
            </w:r>
          </w:p>
        </w:tc>
      </w:tr>
      <w:tr w:rsidR="00E07816" w:rsidTr="0017203D">
        <w:trPr>
          <w:trHeight w:val="3479"/>
        </w:trPr>
        <w:tc>
          <w:tcPr>
            <w:tcW w:w="2093" w:type="dxa"/>
          </w:tcPr>
          <w:p w:rsidR="00E07816" w:rsidRDefault="00E07816">
            <w:r>
              <w:rPr>
                <w:rFonts w:hint="eastAsia"/>
              </w:rPr>
              <w:lastRenderedPageBreak/>
              <w:t>基本情况</w:t>
            </w:r>
          </w:p>
        </w:tc>
        <w:tc>
          <w:tcPr>
            <w:tcW w:w="6429" w:type="dxa"/>
          </w:tcPr>
          <w:p w:rsidR="00E07816" w:rsidRDefault="00E07816">
            <w:r>
              <w:rPr>
                <w:noProof/>
              </w:rPr>
              <w:drawing>
                <wp:inline distT="0" distB="0" distL="0" distR="0" wp14:anchorId="561DFE91" wp14:editId="108BEAE7">
                  <wp:extent cx="1952381" cy="1314286"/>
                  <wp:effectExtent l="0" t="0" r="0" b="63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381" cy="1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7816" w:rsidRDefault="00E07816">
            <w:r>
              <w:rPr>
                <w:rFonts w:hint="eastAsia"/>
              </w:rPr>
              <w:t>资源总数：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该规划师名下学员数量</w:t>
            </w:r>
            <w:r>
              <w:rPr>
                <w:rFonts w:hint="eastAsia"/>
              </w:rPr>
              <w:t>}</w:t>
            </w:r>
          </w:p>
          <w:p w:rsidR="00E07816" w:rsidRPr="00E07816" w:rsidRDefault="00011DD4">
            <w:r>
              <w:rPr>
                <w:rFonts w:hint="eastAsia"/>
              </w:rPr>
              <w:t>活动课：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本月</w:t>
            </w:r>
            <w:r w:rsidR="009A0847">
              <w:rPr>
                <w:rFonts w:hint="eastAsia"/>
              </w:rPr>
              <w:t>业绩</w:t>
            </w:r>
          </w:p>
        </w:tc>
        <w:tc>
          <w:tcPr>
            <w:tcW w:w="6429" w:type="dxa"/>
          </w:tcPr>
          <w:p w:rsidR="00A2307F" w:rsidRDefault="00452B73">
            <w:r>
              <w:rPr>
                <w:noProof/>
              </w:rPr>
              <w:drawing>
                <wp:inline distT="0" distB="0" distL="0" distR="0" wp14:anchorId="75DA7F60" wp14:editId="07C7E640">
                  <wp:extent cx="1629624" cy="908551"/>
                  <wp:effectExtent l="0" t="0" r="0" b="635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700" cy="91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个人</w:t>
            </w:r>
            <w:r>
              <w:rPr>
                <w:rFonts w:hint="eastAsia"/>
              </w:rPr>
              <w:t>：</w:t>
            </w:r>
            <w:r w:rsidR="009A0847">
              <w:rPr>
                <w:rFonts w:hint="eastAsia"/>
              </w:rPr>
              <w:t>{</w:t>
            </w:r>
            <w:r w:rsidR="009A0847">
              <w:rPr>
                <w:rFonts w:hint="eastAsia"/>
              </w:rPr>
              <w:t>本月已完成订单金额</w:t>
            </w:r>
            <w:r w:rsidR="00146E26">
              <w:rPr>
                <w:rFonts w:hint="eastAsia"/>
              </w:rPr>
              <w:t>总数</w:t>
            </w:r>
            <w:r w:rsidR="009A0847">
              <w:rPr>
                <w:rFonts w:hint="eastAsia"/>
              </w:rPr>
              <w:t>}</w:t>
            </w:r>
            <w:r w:rsidR="009A0847">
              <w:rPr>
                <w:rFonts w:hint="eastAsia"/>
              </w:rPr>
              <w:t>“</w:t>
            </w:r>
            <w:r w:rsidR="009A0847">
              <w:rPr>
                <w:rFonts w:hint="eastAsia"/>
              </w:rPr>
              <w:t>/</w:t>
            </w:r>
            <w:r w:rsidR="009A0847"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由管理员设置的本月个人目标金额</w:t>
            </w:r>
            <w:r>
              <w:rPr>
                <w:rFonts w:hint="eastAsia"/>
              </w:rPr>
              <w:t xml:space="preserve">} </w:t>
            </w:r>
            <w:r w:rsidR="009A0847">
              <w:rPr>
                <w:rFonts w:hint="eastAsia"/>
              </w:rPr>
              <w:t>(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本月已完成订单金额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本月目标金额</w:t>
            </w:r>
            <w:r>
              <w:rPr>
                <w:rFonts w:hint="eastAsia"/>
              </w:rPr>
              <w:t>}*100%</w:t>
            </w:r>
            <w:r w:rsidR="009A0847">
              <w:t>)</w:t>
            </w:r>
          </w:p>
          <w:p w:rsidR="00146E26" w:rsidRDefault="00146E26" w:rsidP="00146E26">
            <w:r>
              <w:rPr>
                <w:rFonts w:hint="eastAsia"/>
                <w:b/>
                <w:bCs/>
              </w:rPr>
              <w:t>团队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所有规划师本月已完成订单金额总数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由管理员设置的本月团队目标金额</w:t>
            </w:r>
            <w:r>
              <w:rPr>
                <w:rFonts w:hint="eastAsia"/>
              </w:rPr>
              <w:t>} ({</w:t>
            </w:r>
            <w:r>
              <w:rPr>
                <w:rFonts w:hint="eastAsia"/>
              </w:rPr>
              <w:t>所有规划师本月已完成订单金额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本月团队目标金额</w:t>
            </w:r>
            <w:r>
              <w:rPr>
                <w:rFonts w:hint="eastAsia"/>
              </w:rPr>
              <w:t>}*100%</w:t>
            </w:r>
            <w:r>
              <w:t>)</w:t>
            </w:r>
          </w:p>
          <w:p w:rsidR="00A2307F" w:rsidRPr="00146E26" w:rsidRDefault="00A2307F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业绩</w:t>
            </w:r>
            <w:r w:rsidR="001E16E1">
              <w:rPr>
                <w:rFonts w:hint="eastAsia"/>
              </w:rPr>
              <w:t>英雄榜</w:t>
            </w:r>
          </w:p>
        </w:tc>
        <w:tc>
          <w:tcPr>
            <w:tcW w:w="6429" w:type="dxa"/>
          </w:tcPr>
          <w:p w:rsidR="00A2307F" w:rsidRDefault="001E16E1">
            <w:r>
              <w:rPr>
                <w:noProof/>
              </w:rPr>
              <w:drawing>
                <wp:inline distT="0" distB="0" distL="0" distR="0" wp14:anchorId="55A6B7CB" wp14:editId="46DD2C5A">
                  <wp:extent cx="2180952" cy="2371429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952" cy="2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0F6C11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>
              <w:rPr>
                <w:rFonts w:hint="eastAsia"/>
              </w:rPr>
              <w:t>对今日所有规划师完成的订单金额进行排序</w:t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第一名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第二名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091FF4">
            <w:r>
              <w:rPr>
                <w:rFonts w:hint="eastAsia"/>
              </w:rPr>
              <w:t>计划</w:t>
            </w:r>
            <w:r w:rsidR="00F65B58">
              <w:rPr>
                <w:rFonts w:hint="eastAsia"/>
              </w:rPr>
              <w:t>任务</w:t>
            </w:r>
          </w:p>
          <w:p w:rsidR="00A2307F" w:rsidRDefault="00A2307F"/>
        </w:tc>
        <w:tc>
          <w:tcPr>
            <w:tcW w:w="6429" w:type="dxa"/>
          </w:tcPr>
          <w:p w:rsidR="005E551A" w:rsidRDefault="005E551A">
            <w:pPr>
              <w:rPr>
                <w:b/>
                <w:bCs/>
              </w:rPr>
            </w:pPr>
          </w:p>
          <w:p w:rsidR="005E551A" w:rsidRDefault="005E551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7BF6ED3" wp14:editId="2DE30DFE">
                  <wp:extent cx="2684352" cy="1182532"/>
                  <wp:effectExtent l="0" t="0" r="190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190" cy="118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05084D">
            <w:r w:rsidRPr="0005084D">
              <w:rPr>
                <w:rFonts w:hint="eastAsia"/>
              </w:rPr>
              <w:t>计划</w:t>
            </w:r>
            <w:r w:rsidR="00F65B58" w:rsidRPr="0005084D">
              <w:rPr>
                <w:rFonts w:hint="eastAsia"/>
              </w:rPr>
              <w:t>任务</w:t>
            </w:r>
            <w:r w:rsidR="00B73F8D">
              <w:rPr>
                <w:rFonts w:hint="eastAsia"/>
              </w:rPr>
              <w:t>（</w:t>
            </w:r>
            <w:r w:rsidR="00B73F8D">
              <w:rPr>
                <w:rFonts w:hint="eastAsia"/>
              </w:rPr>
              <w:t>x</w:t>
            </w:r>
            <w:r w:rsidR="00B73F8D">
              <w:rPr>
                <w:rFonts w:hint="eastAsia"/>
              </w:rPr>
              <w:t>为</w:t>
            </w:r>
            <w:r>
              <w:rPr>
                <w:rFonts w:hint="eastAsia"/>
              </w:rPr>
              <w:t>任务列表下任务的</w:t>
            </w:r>
            <w:r w:rsidR="00B73F8D">
              <w:rPr>
                <w:rFonts w:hint="eastAsia"/>
              </w:rPr>
              <w:t>数量）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 w:rsidR="0005084D">
              <w:rPr>
                <w:rFonts w:hint="eastAsia"/>
              </w:rPr>
              <w:t>学员</w:t>
            </w:r>
            <w:r w:rsidR="0005084D">
              <w:rPr>
                <w:rFonts w:hint="eastAsia"/>
              </w:rPr>
              <w:t>I</w:t>
            </w:r>
            <w:r w:rsidR="0005084D">
              <w:t>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，点击可新开学员页签，查</w:t>
            </w:r>
            <w:r w:rsidR="00C7549B">
              <w:rPr>
                <w:rFonts w:hint="eastAsia"/>
              </w:rPr>
              <w:t>看</w:t>
            </w:r>
            <w:r>
              <w:rPr>
                <w:rFonts w:hint="eastAsia"/>
              </w:rPr>
              <w:t>该学员详情。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沟通思路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添加便签时填写的下次沟通思路的内容</w:t>
            </w:r>
            <w:r>
              <w:rPr>
                <w:rFonts w:hint="eastAsia"/>
              </w:rPr>
              <w:t>}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添加便签时填写的下次沟通时间，格式为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rPr>
                <w:rFonts w:hint="eastAsia"/>
              </w:rPr>
              <w:t xml:space="preserve">/mm/dd </w:t>
            </w:r>
            <w:proofErr w:type="spellStart"/>
            <w:r>
              <w:rPr>
                <w:rFonts w:hint="eastAsia"/>
              </w:rPr>
              <w:lastRenderedPageBreak/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A2307F" w:rsidRDefault="0005084D">
            <w:r w:rsidRPr="0005084D">
              <w:rPr>
                <w:rFonts w:hint="eastAsia"/>
                <w:b/>
                <w:bCs/>
              </w:rPr>
              <w:t>交互</w:t>
            </w:r>
            <w:r w:rsidRPr="0005084D">
              <w:rPr>
                <w:rFonts w:hint="eastAsia"/>
              </w:rPr>
              <w:t>：</w:t>
            </w:r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任务卡片时，右上角出现【编辑】【关闭】按钮</w:t>
            </w:r>
          </w:p>
          <w:p w:rsidR="0005084D" w:rsidRDefault="0005084D">
            <w:r w:rsidRPr="0005084D">
              <w:rPr>
                <w:rFonts w:hint="eastAsia"/>
              </w:rPr>
              <w:t>点击【</w:t>
            </w:r>
            <w:r>
              <w:rPr>
                <w:rFonts w:hint="eastAsia"/>
              </w:rPr>
              <w:t>编辑</w:t>
            </w:r>
            <w:r w:rsidRPr="0005084D">
              <w:rPr>
                <w:rFonts w:hint="eastAsia"/>
              </w:rPr>
              <w:t>】</w:t>
            </w:r>
            <w:r>
              <w:rPr>
                <w:rFonts w:hint="eastAsia"/>
              </w:rPr>
              <w:t>按钮，</w:t>
            </w:r>
            <w:proofErr w:type="gramStart"/>
            <w:r>
              <w:rPr>
                <w:rFonts w:hint="eastAsia"/>
              </w:rPr>
              <w:t>右侧弹窗出现</w:t>
            </w:r>
            <w:proofErr w:type="gramEnd"/>
            <w:r>
              <w:rPr>
                <w:rFonts w:hint="eastAsia"/>
              </w:rPr>
              <w:t>“编辑任务弹窗”，可对该任务进行修改</w:t>
            </w:r>
          </w:p>
          <w:p w:rsidR="0005084D" w:rsidRPr="0005084D" w:rsidRDefault="0005084D">
            <w:r>
              <w:rPr>
                <w:rFonts w:hint="eastAsia"/>
              </w:rPr>
              <w:t>点击【关闭】，</w:t>
            </w:r>
            <w:proofErr w:type="gramStart"/>
            <w:r>
              <w:rPr>
                <w:rFonts w:hint="eastAsia"/>
              </w:rPr>
              <w:t>右侧弹窗出现</w:t>
            </w:r>
            <w:proofErr w:type="gramEnd"/>
            <w:r>
              <w:rPr>
                <w:rFonts w:hint="eastAsia"/>
              </w:rPr>
              <w:t>“创建任务弹窗”，可新建下一个任务。</w:t>
            </w:r>
          </w:p>
          <w:p w:rsidR="00A2307F" w:rsidRDefault="00A2307F"/>
        </w:tc>
      </w:tr>
    </w:tbl>
    <w:p w:rsidR="00A2307F" w:rsidRDefault="00A2307F">
      <w:p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Pr="00304360" w:rsidRDefault="004D5846">
      <w:pPr>
        <w:pStyle w:val="2"/>
        <w:rPr>
          <w:rFonts w:ascii="微软雅黑" w:hAnsi="微软雅黑"/>
          <w:szCs w:val="24"/>
        </w:rPr>
      </w:pPr>
      <w:r w:rsidRPr="00304360">
        <w:rPr>
          <w:rFonts w:ascii="微软雅黑" w:hAnsi="微软雅黑" w:hint="eastAsia"/>
          <w:szCs w:val="24"/>
        </w:rPr>
        <w:lastRenderedPageBreak/>
        <w:t>4.4</w:t>
      </w:r>
      <w:r w:rsidR="00B73F8D" w:rsidRPr="00304360">
        <w:rPr>
          <w:rFonts w:ascii="微软雅黑" w:hAnsi="微软雅黑" w:hint="eastAsia"/>
          <w:szCs w:val="24"/>
        </w:rPr>
        <w:t>转化</w:t>
      </w:r>
    </w:p>
    <w:p w:rsidR="00A2307F" w:rsidRDefault="00B73F8D">
      <w:r>
        <w:rPr>
          <w:rFonts w:hint="eastAsia"/>
        </w:rPr>
        <w:t>转化页面主要是给规划</w:t>
      </w:r>
      <w:proofErr w:type="gramStart"/>
      <w:r>
        <w:rPr>
          <w:rFonts w:hint="eastAsia"/>
        </w:rPr>
        <w:t>师提供</w:t>
      </w:r>
      <w:proofErr w:type="gramEnd"/>
      <w:r>
        <w:rPr>
          <w:rFonts w:hint="eastAsia"/>
        </w:rPr>
        <w:t>转化信息的</w:t>
      </w:r>
      <w:r w:rsidR="000E041B">
        <w:rPr>
          <w:rFonts w:hint="eastAsia"/>
        </w:rPr>
        <w:t>，帮助</w:t>
      </w:r>
      <w:r w:rsidR="000E041B">
        <w:t>规划师</w:t>
      </w:r>
      <w:r w:rsidR="000E041B">
        <w:rPr>
          <w:rFonts w:hint="eastAsia"/>
        </w:rPr>
        <w:t>更有</w:t>
      </w:r>
      <w:r w:rsidR="000E041B">
        <w:t>目标</w:t>
      </w:r>
      <w:r w:rsidR="000E041B">
        <w:rPr>
          <w:rFonts w:hint="eastAsia"/>
        </w:rPr>
        <w:t>更</w:t>
      </w:r>
      <w:r w:rsidR="000E041B">
        <w:t>有效率的进行</w:t>
      </w:r>
      <w:r w:rsidR="000E041B">
        <w:rPr>
          <w:rFonts w:hint="eastAsia"/>
        </w:rPr>
        <w:t>转化</w:t>
      </w:r>
      <w:r>
        <w:rPr>
          <w:rFonts w:hint="eastAsia"/>
        </w:rPr>
        <w:t>。</w:t>
      </w:r>
    </w:p>
    <w:p w:rsidR="0081046F" w:rsidRDefault="005943B9">
      <w:r>
        <w:rPr>
          <w:rFonts w:hint="eastAsia"/>
        </w:rPr>
        <w:t>入口：规划师首页【转化】按钮，点击后新开页签，跳转至转化页面。当前已打开转化页面，再次点击转化，不新开页签，而是跳转至之前打开的转化页面，刷新内容。</w:t>
      </w:r>
    </w:p>
    <w:p w:rsidR="000D060A" w:rsidRDefault="00FD0693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：转化</w:t>
      </w:r>
    </w:p>
    <w:p w:rsidR="002414B4" w:rsidRPr="00B1398D" w:rsidRDefault="002414B4" w:rsidP="002414B4">
      <w:pPr>
        <w:pStyle w:val="3"/>
        <w:rPr>
          <w:rFonts w:ascii="微软雅黑" w:hAnsi="微软雅黑"/>
          <w:sz w:val="21"/>
          <w:szCs w:val="21"/>
        </w:rPr>
      </w:pPr>
      <w:bookmarkStart w:id="21" w:name="_4.4.1订单超时"/>
      <w:bookmarkEnd w:id="21"/>
      <w:r w:rsidRPr="00B1398D">
        <w:rPr>
          <w:rFonts w:ascii="微软雅黑" w:hAnsi="微软雅黑" w:hint="eastAsia"/>
          <w:sz w:val="21"/>
          <w:szCs w:val="21"/>
        </w:rPr>
        <w:t>4.4.1订单</w:t>
      </w:r>
      <w:r w:rsidRPr="00B1398D">
        <w:rPr>
          <w:rFonts w:ascii="微软雅黑" w:hAnsi="微软雅黑"/>
          <w:sz w:val="21"/>
          <w:szCs w:val="21"/>
        </w:rPr>
        <w:t>超时</w:t>
      </w:r>
    </w:p>
    <w:p w:rsidR="008A5AA3" w:rsidRDefault="008A5AA3" w:rsidP="008A5AA3">
      <w:r>
        <w:rPr>
          <w:rFonts w:hint="eastAsia"/>
        </w:rPr>
        <w:t>下图为设计稿</w:t>
      </w:r>
    </w:p>
    <w:p w:rsidR="00A2307F" w:rsidRDefault="008E6B17">
      <w:r>
        <w:rPr>
          <w:noProof/>
          <w:lang w:bidi="th-TH"/>
        </w:rPr>
        <w:drawing>
          <wp:inline distT="0" distB="0" distL="0" distR="0" wp14:anchorId="204187E3" wp14:editId="0D06D8AC">
            <wp:extent cx="5274310" cy="3297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A2307F" w:rsidTr="00EF5EDC">
        <w:trPr>
          <w:trHeight w:val="770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 w:rsidTr="00EF5EDC">
        <w:trPr>
          <w:trHeight w:val="554"/>
        </w:trPr>
        <w:tc>
          <w:tcPr>
            <w:tcW w:w="1869" w:type="dxa"/>
          </w:tcPr>
          <w:p w:rsidR="00A2307F" w:rsidRDefault="00B73F8D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A2307F" w:rsidRDefault="00F46D32" w:rsidP="006C4056">
            <w:r>
              <w:rPr>
                <w:rFonts w:hint="eastAsia"/>
              </w:rPr>
              <w:t>在“规划师首页”</w:t>
            </w:r>
            <w:r w:rsidR="00B73F8D">
              <w:rPr>
                <w:rFonts w:hint="eastAsia"/>
              </w:rPr>
              <w:t>点击左上角导航栏【转化】按钮，新开页签，进入“转化”页面</w:t>
            </w:r>
            <w:r w:rsidR="002414B4">
              <w:rPr>
                <w:rFonts w:hint="eastAsia"/>
              </w:rPr>
              <w:t>，</w:t>
            </w:r>
            <w:r w:rsidR="002414B4">
              <w:t>默认选中</w:t>
            </w:r>
            <w:r w:rsidR="002414B4">
              <w:rPr>
                <w:rFonts w:hint="eastAsia"/>
              </w:rPr>
              <w:t>“</w:t>
            </w:r>
            <w:r w:rsidR="002414B4">
              <w:t>订单超时</w:t>
            </w:r>
            <w:r w:rsidR="002414B4">
              <w:rPr>
                <w:rFonts w:hint="eastAsia"/>
              </w:rPr>
              <w:t>”</w:t>
            </w:r>
            <w:r w:rsidR="006C4056">
              <w:rPr>
                <w:rFonts w:hint="eastAsia"/>
              </w:rPr>
              <w:t>，订单超时（用户下单后超过半小时未支付）</w:t>
            </w:r>
            <w:r w:rsidR="00B73F8D">
              <w:rPr>
                <w:rFonts w:hint="eastAsia"/>
              </w:rPr>
              <w:t>。</w:t>
            </w:r>
          </w:p>
        </w:tc>
      </w:tr>
      <w:tr w:rsidR="00A2307F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筛选条件</w:t>
            </w:r>
          </w:p>
          <w:p w:rsidR="00A2307F" w:rsidRDefault="00A2307F"/>
        </w:tc>
        <w:tc>
          <w:tcPr>
            <w:tcW w:w="6653" w:type="dxa"/>
          </w:tcPr>
          <w:p w:rsidR="00A2307F" w:rsidRDefault="006C4056" w:rsidP="006C4056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>
              <w:rPr>
                <w:rFonts w:hint="eastAsia"/>
              </w:rPr>
              <w:t>点击下拉框可按“今日”“昨日”“本周”“本月”选项筛选</w:t>
            </w:r>
            <w:r w:rsidR="00FE70AD">
              <w:rPr>
                <w:rFonts w:hint="eastAsia"/>
              </w:rPr>
              <w:t>，</w:t>
            </w:r>
            <w:r w:rsidR="00FE70AD">
              <w:t>默认选中</w:t>
            </w:r>
            <w:r w:rsidR="00FE70AD">
              <w:rPr>
                <w:rFonts w:hint="eastAsia"/>
              </w:rPr>
              <w:t>“今日”</w:t>
            </w:r>
            <w:r>
              <w:rPr>
                <w:rFonts w:hint="eastAsia"/>
              </w:rPr>
              <w:t>。</w:t>
            </w:r>
          </w:p>
          <w:p w:rsidR="00FE70AD" w:rsidRDefault="00FE70AD" w:rsidP="006C4056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”+</w:t>
            </w:r>
            <w:r>
              <w:t>{</w:t>
            </w:r>
            <w:r>
              <w:t>已开通的年级</w:t>
            </w:r>
            <w:r>
              <w:t>}</w:t>
            </w:r>
            <w:r w:rsidR="00C35082">
              <w:rPr>
                <w:rFonts w:hint="eastAsia"/>
              </w:rPr>
              <w:t>由</w:t>
            </w:r>
            <w:r w:rsidR="00C35082">
              <w:t>低至高排列，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</w:t>
            </w:r>
            <w:r w:rsidR="00B92218">
              <w:rPr>
                <w:rFonts w:hint="eastAsia"/>
              </w:rPr>
              <w:t>。</w:t>
            </w:r>
          </w:p>
          <w:p w:rsidR="00C35082" w:rsidRDefault="00A6746B" w:rsidP="00C35082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”+{</w:t>
            </w:r>
            <w:r w:rsidR="00C35082">
              <w:t>已开通的</w:t>
            </w:r>
            <w:r w:rsidR="00C35082">
              <w:rPr>
                <w:rFonts w:hint="eastAsia"/>
              </w:rPr>
              <w:t>科目</w:t>
            </w:r>
            <w:r w:rsidR="00C35082">
              <w:t>}</w:t>
            </w:r>
            <w:r w:rsidR="00C35082">
              <w:rPr>
                <w:rFonts w:hint="eastAsia"/>
              </w:rPr>
              <w:t>由（</w:t>
            </w:r>
            <w:r w:rsidR="00C35082">
              <w:rPr>
                <w:rFonts w:hint="eastAsia"/>
              </w:rPr>
              <w:t>id</w:t>
            </w:r>
            <w:r w:rsidR="00C35082">
              <w:rPr>
                <w:rFonts w:hint="eastAsia"/>
              </w:rPr>
              <w:t>）小</w:t>
            </w:r>
            <w:r w:rsidR="00C35082">
              <w:t>至</w:t>
            </w:r>
            <w:r w:rsidR="00C35082">
              <w:rPr>
                <w:rFonts w:hint="eastAsia"/>
              </w:rPr>
              <w:t>大</w:t>
            </w:r>
            <w:r w:rsidR="00C35082">
              <w:t>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</w:t>
            </w:r>
          </w:p>
          <w:p w:rsidR="00C35082" w:rsidRDefault="00C35082" w:rsidP="00C35082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t>此处</w:t>
            </w:r>
            <w:r>
              <w:rPr>
                <w:rFonts w:hint="eastAsia"/>
              </w:rPr>
              <w:t>该</w:t>
            </w:r>
            <w:r>
              <w:t>选项</w:t>
            </w:r>
            <w:r w:rsidRPr="00C35082">
              <w:rPr>
                <w:color w:val="FF0000"/>
              </w:rPr>
              <w:t>只有付费一个</w:t>
            </w:r>
            <w:r w:rsidRPr="00C35082">
              <w:rPr>
                <w:rFonts w:hint="eastAsia"/>
                <w:color w:val="FF0000"/>
              </w:rPr>
              <w:t>可以选</w:t>
            </w:r>
            <w:r>
              <w:t>。</w:t>
            </w:r>
          </w:p>
          <w:p w:rsidR="006C5FA5" w:rsidRDefault="007B0D55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可以不要这个状态筛选，全部都是超时的</w:t>
            </w:r>
          </w:p>
          <w:p w:rsidR="00C82A10" w:rsidRDefault="00C82A10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 w:rsidR="00A6746B">
              <w:rPr>
                <w:rFonts w:hint="eastAsia"/>
              </w:rPr>
              <w:t>手机号</w:t>
            </w:r>
            <w:r w:rsidR="00A6746B">
              <w:t>/</w:t>
            </w:r>
            <w:r w:rsidR="00A6746B">
              <w:rPr>
                <w:rFonts w:hint="eastAsia"/>
              </w:rPr>
              <w:t>用户</w:t>
            </w:r>
            <w:r w:rsidR="00A6746B">
              <w:t>名</w:t>
            </w:r>
            <w:r>
              <w:t>”</w:t>
            </w:r>
            <w:r w:rsidR="00A6746B">
              <w:rPr>
                <w:rFonts w:hint="eastAsia"/>
              </w:rPr>
              <w:t>，可</w:t>
            </w:r>
            <w:r w:rsidR="00A6746B">
              <w:t>使用手机号和用户名查询</w:t>
            </w:r>
            <w:r w:rsidR="00A6746B">
              <w:rPr>
                <w:rFonts w:hint="eastAsia"/>
              </w:rPr>
              <w:t>，</w:t>
            </w:r>
            <w:r w:rsidR="00A6746B">
              <w:t>精确查询。</w:t>
            </w:r>
          </w:p>
          <w:p w:rsidR="00A2307F" w:rsidRDefault="00A2307F"/>
        </w:tc>
      </w:tr>
      <w:tr w:rsidR="00382C58">
        <w:tc>
          <w:tcPr>
            <w:tcW w:w="1869" w:type="dxa"/>
          </w:tcPr>
          <w:p w:rsidR="00382C58" w:rsidRDefault="00382C58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82C58" w:rsidRDefault="00382C58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</w:p>
        </w:tc>
      </w:tr>
      <w:tr w:rsidR="00A2307F">
        <w:tc>
          <w:tcPr>
            <w:tcW w:w="1869" w:type="dxa"/>
          </w:tcPr>
          <w:p w:rsidR="00382C58" w:rsidRPr="00382C58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A2307F" w:rsidRDefault="00A2307F"/>
        </w:tc>
        <w:tc>
          <w:tcPr>
            <w:tcW w:w="6653" w:type="dxa"/>
          </w:tcPr>
          <w:p w:rsidR="005B3760" w:rsidRDefault="00B73F8D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订单</w:t>
            </w:r>
            <w:r w:rsidR="00831F2B"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 w:rsidR="00831F2B">
              <w:rPr>
                <w:rFonts w:hint="eastAsia"/>
              </w:rPr>
              <w:t>订单超时</w:t>
            </w:r>
            <w:r>
              <w:rPr>
                <w:rFonts w:hint="eastAsia"/>
              </w:rPr>
              <w:t>的客户，涉及金额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  <w:r w:rsidR="005B3760">
              <w:rPr>
                <w:rFonts w:hint="eastAsia"/>
              </w:rPr>
              <w:t>。</w:t>
            </w:r>
          </w:p>
          <w:p w:rsidR="00A2307F" w:rsidRDefault="00B73F8D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1558CE">
              <w:rPr>
                <w:rFonts w:hint="eastAsia"/>
                <w:b/>
                <w:bCs/>
              </w:rPr>
              <w:t>学员</w:t>
            </w:r>
            <w:r w:rsidR="001558CE">
              <w:rPr>
                <w:rFonts w:hint="eastAsia"/>
                <w:b/>
                <w:bCs/>
              </w:rPr>
              <w:t>I</w:t>
            </w:r>
            <w:r w:rsidR="001558CE">
              <w:rPr>
                <w:b/>
                <w:bCs/>
              </w:rPr>
              <w:t>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</w:t>
            </w:r>
            <w:r w:rsidR="00BC1925">
              <w:rPr>
                <w:rFonts w:hint="eastAsia"/>
              </w:rPr>
              <w:t>id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4E7369" w:rsidP="004E7369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</w:t>
            </w:r>
            <w:r w:rsidR="001A3EB7">
              <w:rPr>
                <w:rFonts w:hint="eastAsia"/>
              </w:rPr>
              <w:t>姓名</w:t>
            </w:r>
            <w:r>
              <w:rPr>
                <w:rFonts w:hint="eastAsia"/>
              </w:rPr>
              <w:t>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1A3EB7" w:rsidRDefault="001A3EB7" w:rsidP="004E7369">
            <w:pPr>
              <w:jc w:val="left"/>
            </w:pPr>
          </w:p>
          <w:p w:rsidR="00A2307F" w:rsidRDefault="004E7369" w:rsidP="004E7369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B209417" wp14:editId="3F210E88">
                  <wp:extent cx="3676650" cy="179862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AAA" w:rsidRDefault="00591BB7" w:rsidP="004E7369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微信公众号</w:t>
            </w:r>
            <w:proofErr w:type="gramEnd"/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 w:rsidR="00723898">
              <w:rPr>
                <w:rFonts w:hint="eastAsia"/>
              </w:rPr>
              <w:t>消费</w:t>
            </w:r>
            <w:r>
              <w:rPr>
                <w:rFonts w:hint="eastAsia"/>
              </w:rPr>
              <w:t>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</w:t>
            </w:r>
            <w:r w:rsidR="00BC1623">
              <w:rPr>
                <w:rFonts w:hint="eastAsia"/>
              </w:rPr>
              <w:t>默认三个图标为灰色。</w:t>
            </w:r>
            <w:r>
              <w:rPr>
                <w:rFonts w:hint="eastAsia"/>
              </w:rPr>
              <w:t>累计</w:t>
            </w:r>
            <w:r>
              <w:t>消费</w:t>
            </w:r>
            <w:r>
              <w:t>{</w:t>
            </w:r>
            <w:r w:rsidR="006D7393">
              <w:rPr>
                <w:rFonts w:hint="eastAsia"/>
              </w:rPr>
              <w:t>订单</w:t>
            </w:r>
            <w:r>
              <w:rPr>
                <w:rFonts w:hint="eastAsia"/>
              </w:rPr>
              <w:t>总</w:t>
            </w:r>
            <w:r>
              <w:t>金额</w:t>
            </w:r>
            <w:r w:rsidR="006D7393">
              <w:rPr>
                <w:rFonts w:hint="eastAsia"/>
              </w:rPr>
              <w:t>-</w:t>
            </w:r>
            <w:r w:rsidR="006D7393">
              <w:t>退费总金额</w:t>
            </w:r>
            <w:r>
              <w:t>}</w:t>
            </w:r>
          </w:p>
          <w:p w:rsidR="00782BC7" w:rsidRDefault="00782BC7" w:rsidP="004E7369">
            <w:pPr>
              <w:jc w:val="left"/>
            </w:pPr>
            <w:r>
              <w:rPr>
                <w:rFonts w:hint="eastAsia"/>
              </w:rPr>
              <w:t>{</w:t>
            </w:r>
            <w:r w:rsidR="0061214B">
              <w:rPr>
                <w:rFonts w:hint="eastAsia"/>
              </w:rPr>
              <w:t>注册</w:t>
            </w:r>
            <w:r w:rsidR="0061214B">
              <w:t>时间，格式为</w:t>
            </w:r>
            <w:proofErr w:type="spellStart"/>
            <w:r w:rsidR="0061214B">
              <w:t>yyyy</w:t>
            </w:r>
            <w:proofErr w:type="spellEnd"/>
            <w:r w:rsidR="0061214B">
              <w:rPr>
                <w:rFonts w:hint="eastAsia"/>
              </w:rPr>
              <w:t>/</w:t>
            </w:r>
            <w:r w:rsidR="0061214B">
              <w:t>mm/</w:t>
            </w:r>
            <w:r>
              <w:t xml:space="preserve">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61214B">
              <w:rPr>
                <w:rFonts w:hint="eastAsia"/>
              </w:rPr>
              <w:t>注册</w:t>
            </w:r>
          </w:p>
          <w:p w:rsidR="0061214B" w:rsidRDefault="0061214B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5B381CCA" wp14:editId="700ED80B">
                  <wp:extent cx="2723809" cy="800000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="001B6A07" w:rsidRPr="007A5B62">
              <w:rPr>
                <w:b/>
                <w:bCs/>
              </w:rPr>
              <w:t>列表</w:t>
            </w:r>
            <w:r w:rsidR="001B6A07"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 w:rsidR="001B6A07">
              <w:rPr>
                <w:rFonts w:hint="eastAsia"/>
              </w:rPr>
              <w:t>购课</w:t>
            </w:r>
            <w:r w:rsidR="001B6A07">
              <w:t>时</w:t>
            </w:r>
            <w:proofErr w:type="gramEnd"/>
            <w:r w:rsidR="001B6A07">
              <w:t>间倒序排序。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729213AF" wp14:editId="14B34429">
                  <wp:extent cx="2533333" cy="52381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BEDAE40" wp14:editId="6492573C">
                  <wp:extent cx="3438095" cy="43809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Pr="004E7369" w:rsidRDefault="001B6A07" w:rsidP="004E7369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A2307F" w:rsidRDefault="003857FB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 w:rsidR="00B73F8D">
              <w:rPr>
                <w:rFonts w:hint="eastAsia"/>
              </w:rPr>
              <w:t>：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 w:rsidR="00B73F8D">
              <w:rPr>
                <w:rFonts w:hint="eastAsia"/>
              </w:rPr>
              <w:t>的课程名称</w:t>
            </w:r>
            <w:r w:rsidR="00B73F8D">
              <w:rPr>
                <w:rFonts w:hint="eastAsia"/>
              </w:rPr>
              <w:t>}</w:t>
            </w:r>
          </w:p>
          <w:p w:rsidR="00A2307F" w:rsidRDefault="00B73F8D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EB0FEC">
              <w:rPr>
                <w:rFonts w:hint="eastAsia"/>
              </w:rPr>
              <w:t>实际</w:t>
            </w:r>
            <w:r w:rsidR="00EB0FEC">
              <w:t>需要支付的金额</w:t>
            </w:r>
            <w:r w:rsidR="00EB0FEC">
              <w:t>=</w:t>
            </w:r>
            <w:r w:rsidR="00EB0FEC">
              <w:t>订单金额</w:t>
            </w:r>
            <w:r>
              <w:rPr>
                <w:rFonts w:hint="eastAsia"/>
              </w:rPr>
              <w:t>访问的课程的现价</w:t>
            </w:r>
            <w:r w:rsidR="00EB0FEC">
              <w:rPr>
                <w:rFonts w:hint="eastAsia"/>
              </w:rPr>
              <w:t>-</w:t>
            </w:r>
            <w:r w:rsidR="00EB0FEC">
              <w:t>优惠</w:t>
            </w:r>
            <w:r w:rsidR="00EB0FEC"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A2307F" w:rsidRDefault="00EB0FEC">
            <w:r w:rsidRPr="00E55534">
              <w:rPr>
                <w:rFonts w:hint="eastAsia"/>
                <w:b/>
                <w:bCs/>
                <w:szCs w:val="21"/>
              </w:rPr>
              <w:t>下单</w:t>
            </w:r>
            <w:r w:rsidR="00B73F8D"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 w:rsidR="00C643C3">
              <w:t>图标</w:t>
            </w:r>
            <w:r w:rsidR="00782BC7">
              <w:rPr>
                <w:rFonts w:hint="eastAsia"/>
              </w:rPr>
              <w:t>（</w:t>
            </w:r>
            <w:proofErr w:type="gramStart"/>
            <w:r w:rsidR="00782BC7">
              <w:rPr>
                <w:rFonts w:hint="eastAsia"/>
              </w:rPr>
              <w:t>微信</w:t>
            </w:r>
            <w:r w:rsidR="00782BC7">
              <w:t>图标</w:t>
            </w:r>
            <w:proofErr w:type="gramEnd"/>
            <w:r w:rsidR="00C643C3">
              <w:rPr>
                <w:rFonts w:hint="eastAsia"/>
              </w:rPr>
              <w:t>表示</w:t>
            </w:r>
            <w:r w:rsidR="00C643C3">
              <w:t>订单来源微信，支付宝图标</w:t>
            </w:r>
            <w:r w:rsidR="00C643C3">
              <w:rPr>
                <w:rFonts w:hint="eastAsia"/>
              </w:rPr>
              <w:t>表示</w:t>
            </w:r>
            <w:r w:rsidR="00C643C3">
              <w:t>订单来源支付宝</w:t>
            </w:r>
            <w:r w:rsidR="00782BC7">
              <w:rPr>
                <w:rFonts w:hint="eastAsia"/>
              </w:rPr>
              <w:t>）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下单</w:t>
            </w:r>
            <w:r w:rsidR="00B73F8D">
              <w:rPr>
                <w:rFonts w:hint="eastAsia"/>
              </w:rPr>
              <w:t>时间</w:t>
            </w:r>
            <w:r w:rsidR="00B73F8D">
              <w:rPr>
                <w:rFonts w:hint="eastAsia"/>
              </w:rPr>
              <w:t>,</w:t>
            </w:r>
            <w:r w:rsidR="00B73F8D">
              <w:rPr>
                <w:rFonts w:hint="eastAsia"/>
              </w:rPr>
              <w:t>格式为</w:t>
            </w:r>
            <w:r w:rsidR="00B73F8D">
              <w:rPr>
                <w:rFonts w:hint="eastAsia"/>
              </w:rPr>
              <w:t>MM-DD YY:HH:SS</w:t>
            </w:r>
            <w:r w:rsidR="00A154A5">
              <w:rPr>
                <w:rFonts w:hint="eastAsia"/>
              </w:rPr>
              <w:t>，本年度的不展示年份，其他展示年份，格式为</w:t>
            </w:r>
            <w:r w:rsidR="00A154A5">
              <w:rPr>
                <w:rFonts w:hint="eastAsia"/>
              </w:rPr>
              <w:t xml:space="preserve"> </w:t>
            </w:r>
            <w:r w:rsidR="00A154A5">
              <w:t>YYYY-MM-DD YY:HH:SS</w:t>
            </w:r>
            <w:r w:rsidR="00B73F8D">
              <w:rPr>
                <w:rFonts w:hint="eastAsia"/>
              </w:rPr>
              <w:t>}</w:t>
            </w:r>
          </w:p>
          <w:p w:rsidR="00C23572" w:rsidRDefault="00EB0FEC" w:rsidP="00C2357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="00C23572" w:rsidRPr="00C23572">
                <w:rPr>
                  <w:rStyle w:val="a4"/>
                  <w:rFonts w:hint="eastAsia"/>
                </w:rPr>
                <w:t>参考</w:t>
              </w:r>
              <w:r w:rsidR="00C23572" w:rsidRPr="00C23572">
                <w:rPr>
                  <w:rStyle w:val="a4"/>
                  <w:rFonts w:hint="eastAsia"/>
                </w:rPr>
                <w:t>1.5</w:t>
              </w:r>
              <w:r w:rsidR="00C23572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A2307F" w:rsidRDefault="00A37E2B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A37E2B" w:rsidRDefault="00A37E2B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挖掘</w:t>
            </w:r>
            <w:r w:rsidR="00C23572"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注册</w:t>
            </w:r>
            <w:r w:rsidR="00C23572">
              <w:t>用户</w:t>
            </w:r>
            <w:r>
              <w:rPr>
                <w:rFonts w:hint="eastAsia"/>
              </w:rPr>
              <w:t>）</w:t>
            </w:r>
            <w:r>
              <w:t>”</w:t>
            </w:r>
            <w:r w:rsidR="00C23572">
              <w:t xml:space="preserve"> “D</w:t>
            </w:r>
            <w:r w:rsidR="00C23572">
              <w:rPr>
                <w:rFonts w:hint="eastAsia"/>
              </w:rPr>
              <w:t>类（暂且搁置）</w:t>
            </w:r>
            <w:r w:rsidR="00C23572">
              <w:t>”</w:t>
            </w:r>
            <w:r w:rsidR="00C23572">
              <w:rPr>
                <w:rFonts w:hint="eastAsia"/>
              </w:rPr>
              <w:t>，</w:t>
            </w:r>
            <w:r w:rsidR="0023502F">
              <w:rPr>
                <w:rFonts w:hint="eastAsia"/>
              </w:rPr>
              <w:t>默认为</w:t>
            </w:r>
            <w:r w:rsidR="0023502F">
              <w:t>“A</w:t>
            </w:r>
            <w:r w:rsidR="0023502F">
              <w:rPr>
                <w:rFonts w:hint="eastAsia"/>
              </w:rPr>
              <w:t>类</w:t>
            </w:r>
            <w:r w:rsidR="0023502F">
              <w:t>（</w:t>
            </w:r>
            <w:r w:rsidR="0023502F">
              <w:rPr>
                <w:rFonts w:hint="eastAsia"/>
              </w:rPr>
              <w:t>意向</w:t>
            </w:r>
            <w:r w:rsidR="0023502F">
              <w:t>用户）</w:t>
            </w:r>
            <w:r w:rsidR="0023502F">
              <w:t>”</w:t>
            </w:r>
            <w:r w:rsidR="0023502F">
              <w:rPr>
                <w:rFonts w:hint="eastAsia"/>
              </w:rPr>
              <w:t>，</w:t>
            </w:r>
            <w:r w:rsidR="00C23572">
              <w:t>选择</w:t>
            </w:r>
            <w:r w:rsidR="0023502F">
              <w:rPr>
                <w:rFonts w:hint="eastAsia"/>
              </w:rPr>
              <w:t>选项后，</w:t>
            </w:r>
            <w:r w:rsidR="0023502F">
              <w:t>由后面的</w:t>
            </w:r>
            <w:r w:rsidR="0023502F">
              <w:rPr>
                <w:rFonts w:hint="eastAsia"/>
              </w:rPr>
              <w:t>【</w:t>
            </w:r>
            <w:r w:rsidR="0023502F">
              <w:t>完成</w:t>
            </w:r>
            <w:r w:rsidR="0023502F">
              <w:rPr>
                <w:rFonts w:hint="eastAsia"/>
              </w:rPr>
              <w:t>】</w:t>
            </w:r>
            <w:r w:rsidR="0023502F">
              <w:t>按钮</w:t>
            </w:r>
            <w:r w:rsidR="0023502F">
              <w:rPr>
                <w:rFonts w:hint="eastAsia"/>
              </w:rPr>
              <w:t>触发</w:t>
            </w:r>
            <w:r w:rsidR="0023502F">
              <w:t>保存至该学员的用户类型</w:t>
            </w:r>
            <w:r w:rsidR="0023502F">
              <w:rPr>
                <w:rFonts w:hint="eastAsia"/>
              </w:rPr>
              <w:t>字段</w:t>
            </w:r>
            <w:r w:rsidR="0023502F">
              <w:t>下。</w:t>
            </w:r>
          </w:p>
          <w:p w:rsidR="00A2307F" w:rsidRPr="00C23572" w:rsidRDefault="00B73F8D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 w:rsidR="00C23572">
              <w:rPr>
                <w:rFonts w:hint="eastAsia"/>
              </w:rPr>
              <w:t>弹出创建</w:t>
            </w:r>
            <w:r w:rsidR="00C23572">
              <w:t>便签</w:t>
            </w:r>
            <w:r w:rsidR="00C23572">
              <w:rPr>
                <w:rFonts w:hint="eastAsia"/>
              </w:rPr>
              <w:t>弹层，</w:t>
            </w:r>
            <w:r w:rsidR="00C23572">
              <w:t>操作流程同</w:t>
            </w:r>
            <w:hyperlink w:anchor="_4.2.2创建便签（任务）" w:history="1">
              <w:r w:rsidR="00C23572"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 w:rsidR="00B0514C">
              <w:rPr>
                <w:rFonts w:hint="eastAsia"/>
              </w:rPr>
              <w:t>，</w:t>
            </w:r>
            <w:r w:rsidR="00B0514C">
              <w:t>添加完便签后，该条记录从此列表</w:t>
            </w:r>
            <w:r w:rsidR="00B0514C">
              <w:rPr>
                <w:rFonts w:hint="eastAsia"/>
              </w:rPr>
              <w:t>消失</w:t>
            </w:r>
            <w:r w:rsidR="00B0514C">
              <w:t>。</w:t>
            </w:r>
          </w:p>
          <w:p w:rsidR="00324061" w:rsidRDefault="003240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324061" w:rsidRPr="00B0514C" w:rsidRDefault="00324061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="00B0514C" w:rsidRPr="00B0514C">
              <w:rPr>
                <w:rFonts w:hint="eastAsia"/>
              </w:rPr>
              <w:t>时</w:t>
            </w:r>
            <w:r w:rsidR="00B0514C" w:rsidRPr="00B0514C">
              <w:t>，</w:t>
            </w:r>
            <w:r w:rsidRPr="00B0514C">
              <w:t>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324061" w:rsidRPr="00B0514C" w:rsidRDefault="00324061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A2307F" w:rsidRDefault="00B0514C" w:rsidP="00382C58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382C58">
        <w:tc>
          <w:tcPr>
            <w:tcW w:w="1869" w:type="dxa"/>
          </w:tcPr>
          <w:p w:rsidR="00382C58" w:rsidRPr="00104D4D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382C58" w:rsidRDefault="00382C58" w:rsidP="00382C58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4F2049" w:rsidRDefault="004F2049" w:rsidP="00382C58">
            <w:r>
              <w:rPr>
                <w:rFonts w:hint="eastAsia"/>
              </w:rPr>
              <w:t>前端交互：</w:t>
            </w:r>
          </w:p>
          <w:p w:rsidR="00382C58" w:rsidRPr="000B0EF4" w:rsidRDefault="00382C58" w:rsidP="00382C58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382C58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382C58" w:rsidRPr="00382C58" w:rsidRDefault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B1398D" w:rsidRDefault="009865D8" w:rsidP="008A5AA3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lastRenderedPageBreak/>
        <w:t>4.4.2实时</w:t>
      </w:r>
      <w:r w:rsidRPr="00B1398D">
        <w:rPr>
          <w:rFonts w:ascii="微软雅黑" w:hAnsi="微软雅黑"/>
          <w:sz w:val="21"/>
          <w:szCs w:val="21"/>
        </w:rPr>
        <w:t>访客</w:t>
      </w:r>
    </w:p>
    <w:p w:rsidR="008A5AA3" w:rsidRPr="008A5AA3" w:rsidRDefault="008A5AA3" w:rsidP="008A5AA3">
      <w:pPr>
        <w:rPr>
          <w:szCs w:val="21"/>
        </w:rPr>
      </w:pPr>
      <w:r>
        <w:rPr>
          <w:rFonts w:hint="eastAsia"/>
        </w:rPr>
        <w:t>下图为设计稿</w:t>
      </w:r>
    </w:p>
    <w:p w:rsidR="00F1784E" w:rsidRDefault="00F1784E" w:rsidP="00F1784E">
      <w:r>
        <w:rPr>
          <w:noProof/>
          <w:lang w:bidi="th-TH"/>
        </w:rPr>
        <w:drawing>
          <wp:inline distT="0" distB="0" distL="0" distR="0" wp14:anchorId="3DB5814F" wp14:editId="43F58995">
            <wp:extent cx="5274310" cy="3230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 w:rsidP="00F1784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8A5AA3" w:rsidTr="000D1C2C">
        <w:trPr>
          <w:trHeight w:val="770"/>
        </w:trPr>
        <w:tc>
          <w:tcPr>
            <w:tcW w:w="8522" w:type="dxa"/>
            <w:gridSpan w:val="2"/>
          </w:tcPr>
          <w:p w:rsidR="008A5AA3" w:rsidRDefault="008A5AA3" w:rsidP="000D1C2C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A5AA3" w:rsidTr="000D1C2C">
        <w:trPr>
          <w:trHeight w:val="554"/>
        </w:trPr>
        <w:tc>
          <w:tcPr>
            <w:tcW w:w="1869" w:type="dxa"/>
          </w:tcPr>
          <w:p w:rsidR="008A5AA3" w:rsidRDefault="008A5AA3" w:rsidP="000D1C2C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8A5AA3" w:rsidRDefault="008A5AA3" w:rsidP="008A5AA3">
            <w:r>
              <w:rPr>
                <w:rFonts w:hint="eastAsia"/>
              </w:rPr>
              <w:t>点击左上角导航栏【转化】按钮，新开页签，进入“转化”页面，点击</w:t>
            </w:r>
            <w:r>
              <w:t>“</w:t>
            </w:r>
            <w:r>
              <w:rPr>
                <w:rFonts w:hint="eastAsia"/>
              </w:rPr>
              <w:t>实时</w:t>
            </w:r>
            <w:r>
              <w:t>访客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，跳转至实时访客记录页面。</w:t>
            </w:r>
            <w:r>
              <w:t xml:space="preserve"> </w:t>
            </w:r>
          </w:p>
        </w:tc>
      </w:tr>
      <w:tr w:rsidR="008A5AA3" w:rsidTr="000D1C2C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8A5AA3" w:rsidRDefault="008A5AA3" w:rsidP="000D1C2C"/>
        </w:tc>
        <w:tc>
          <w:tcPr>
            <w:tcW w:w="6653" w:type="dxa"/>
          </w:tcPr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：点击下拉框可按“今日”“昨日”“本周”“本月”选项筛选，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rPr>
                <w:rFonts w:hint="eastAsia"/>
              </w:rPr>
              <w:t>，</w:t>
            </w:r>
            <w:r w:rsidR="00853799">
              <w:rPr>
                <w:rFonts w:hint="eastAsia"/>
              </w:rPr>
              <w:t>“付费”选项</w:t>
            </w:r>
            <w:r w:rsidR="00853799">
              <w:t>为金额大于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课程，</w:t>
            </w:r>
            <w:r w:rsidR="00853799">
              <w:rPr>
                <w:rFonts w:hint="eastAsia"/>
              </w:rPr>
              <w:t>“免费”选项</w:t>
            </w:r>
            <w:r w:rsidR="00853799">
              <w:t>为金额等于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</w:t>
            </w:r>
            <w:r>
              <w:t>。</w:t>
            </w:r>
            <w:r w:rsidR="00AE1659">
              <w:rPr>
                <w:rFonts w:hint="eastAsia"/>
              </w:rPr>
              <w:t>默认选中“付费”。</w:t>
            </w:r>
          </w:p>
          <w:p w:rsidR="005512DB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</w:t>
            </w:r>
          </w:p>
          <w:p w:rsidR="008A5AA3" w:rsidRDefault="008A5AA3" w:rsidP="000D1C2C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用户</w:t>
            </w:r>
            <w:r>
              <w:t>名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使用手机号和用户名查询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8A5AA3" w:rsidRDefault="008A5AA3" w:rsidP="000D1C2C"/>
        </w:tc>
      </w:tr>
      <w:tr w:rsidR="005752C2" w:rsidTr="000D1C2C">
        <w:tc>
          <w:tcPr>
            <w:tcW w:w="1869" w:type="dxa"/>
          </w:tcPr>
          <w:p w:rsidR="005752C2" w:rsidRDefault="005752C2" w:rsidP="000D1C2C">
            <w:r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5752C2" w:rsidRPr="006C4056" w:rsidRDefault="005752C2" w:rsidP="000D1C2C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382C58">
              <w:rPr>
                <w:rFonts w:hint="eastAsia"/>
              </w:rPr>
              <w:t>按筛选条件提取</w:t>
            </w:r>
            <w:r>
              <w:rPr>
                <w:rFonts w:hint="eastAsia"/>
              </w:rPr>
              <w:t>实时访客</w:t>
            </w:r>
            <w:r w:rsidRPr="00382C58">
              <w:rPr>
                <w:rFonts w:hint="eastAsia"/>
              </w:rPr>
              <w:t>的记录，按</w:t>
            </w:r>
            <w:r>
              <w:rPr>
                <w:rFonts w:hint="eastAsia"/>
              </w:rPr>
              <w:t>访问</w:t>
            </w:r>
            <w:r w:rsidRPr="00382C58">
              <w:rPr>
                <w:rFonts w:hint="eastAsia"/>
              </w:rPr>
              <w:t>时间降序排序</w:t>
            </w:r>
          </w:p>
        </w:tc>
      </w:tr>
      <w:tr w:rsidR="008A5AA3" w:rsidTr="000D1C2C">
        <w:tc>
          <w:tcPr>
            <w:tcW w:w="1869" w:type="dxa"/>
          </w:tcPr>
          <w:p w:rsidR="008A5AA3" w:rsidRDefault="005752C2" w:rsidP="000D1C2C">
            <w:r w:rsidRPr="005752C2">
              <w:rPr>
                <w:rFonts w:hint="eastAsia"/>
              </w:rPr>
              <w:t>结果呈现</w:t>
            </w:r>
          </w:p>
        </w:tc>
        <w:tc>
          <w:tcPr>
            <w:tcW w:w="6653" w:type="dxa"/>
          </w:tcPr>
          <w:p w:rsidR="008A5AA3" w:rsidRDefault="008A5AA3" w:rsidP="000D1C2C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访问课程记录的人数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访问课程详情的客户，涉及金额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8A5AA3" w:rsidRDefault="008A5AA3" w:rsidP="000D1C2C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613E80">
              <w:rPr>
                <w:rFonts w:hint="eastAsia"/>
                <w:b/>
                <w:bCs/>
              </w:rPr>
              <w:t>学员</w:t>
            </w:r>
            <w:r w:rsidR="00613E80">
              <w:rPr>
                <w:b/>
                <w:bCs/>
              </w:rPr>
              <w:t>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</w:t>
            </w:r>
            <w:r w:rsidR="00BC1925">
              <w:rPr>
                <w:rFonts w:hint="eastAsia"/>
              </w:rPr>
              <w:t>id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8A5AA3" w:rsidRDefault="00E95081" w:rsidP="000D1C2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 w:rsidR="000179E4">
              <w:rPr>
                <w:rStyle w:val="a4"/>
              </w:rPr>
              <w:fldChar w:fldCharType="begin"/>
            </w:r>
            <w:r w:rsidR="000179E4">
              <w:rPr>
                <w:rStyle w:val="a4"/>
              </w:rPr>
              <w:instrText xml:space="preserve"> HYPERLINK \l "_4.4.1</w:instrText>
            </w:r>
            <w:r w:rsidR="000179E4">
              <w:rPr>
                <w:rStyle w:val="a4"/>
              </w:rPr>
              <w:instrText>订单超时</w:instrText>
            </w:r>
            <w:r w:rsidR="000179E4">
              <w:rPr>
                <w:rStyle w:val="a4"/>
              </w:rPr>
              <w:instrText xml:space="preserve">" </w:instrText>
            </w:r>
            <w:r w:rsidR="000179E4"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 w:rsidR="000179E4"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8A5AA3" w:rsidRDefault="008A5AA3" w:rsidP="000D1C2C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8A5AA3" w:rsidRPr="00C23572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8A5AA3" w:rsidRDefault="008A5AA3" w:rsidP="000D1C2C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8A5AA3" w:rsidRPr="00B0514C" w:rsidRDefault="008A5AA3" w:rsidP="000D1C2C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="003E29CF">
              <w:t>课程下产生一条或</w:t>
            </w:r>
            <w:r w:rsidR="003E29CF">
              <w:rPr>
                <w:rFonts w:hint="eastAsia"/>
              </w:rPr>
              <w:t>实时</w:t>
            </w:r>
            <w:r w:rsidR="003E29CF">
              <w:t>访问记录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Pr="00B0514C">
              <w:t>记录下消失</w:t>
            </w:r>
            <w:r w:rsidRPr="00B0514C">
              <w:rPr>
                <w:rFonts w:hint="eastAsia"/>
              </w:rPr>
              <w:t>。</w:t>
            </w:r>
          </w:p>
          <w:p w:rsidR="003E29CF" w:rsidRPr="00B0514C" w:rsidRDefault="008A5AA3" w:rsidP="003E29CF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="003E29CF" w:rsidRPr="00B0514C">
              <w:t>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="003E29CF" w:rsidRPr="00B0514C">
              <w:t>记录下消失</w:t>
            </w:r>
            <w:r w:rsidR="003E29CF" w:rsidRPr="00B0514C">
              <w:rPr>
                <w:rFonts w:hint="eastAsia"/>
              </w:rPr>
              <w:t>。</w:t>
            </w:r>
          </w:p>
          <w:p w:rsidR="008A5AA3" w:rsidRDefault="008A5AA3" w:rsidP="000D1C2C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="003E29CF">
              <w:rPr>
                <w:rFonts w:hint="eastAsia"/>
              </w:rPr>
              <w:t>条实时</w:t>
            </w:r>
            <w:r w:rsidR="003E29CF">
              <w:t>访问记录</w:t>
            </w:r>
            <w:r w:rsidRPr="00B0514C">
              <w:t>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</w:t>
            </w:r>
            <w:r w:rsidR="003E29CF">
              <w:rPr>
                <w:rFonts w:hint="eastAsia"/>
              </w:rPr>
              <w:t>实时访问</w:t>
            </w:r>
            <w:r w:rsidRPr="00B0514C">
              <w:t>记录</w:t>
            </w:r>
            <w:r>
              <w:rPr>
                <w:rFonts w:hint="eastAsia"/>
              </w:rPr>
              <w:t>。</w:t>
            </w:r>
          </w:p>
          <w:p w:rsidR="008A5AA3" w:rsidRPr="00B0514C" w:rsidRDefault="008A5AA3" w:rsidP="000D1C2C"/>
          <w:p w:rsidR="008A5AA3" w:rsidRDefault="008A5AA3" w:rsidP="00F708FC"/>
        </w:tc>
      </w:tr>
      <w:tr w:rsidR="00F708FC" w:rsidTr="000D1C2C">
        <w:tc>
          <w:tcPr>
            <w:tcW w:w="1869" w:type="dxa"/>
          </w:tcPr>
          <w:p w:rsidR="00F708FC" w:rsidRPr="00F708FC" w:rsidRDefault="00F708FC" w:rsidP="000D1C2C">
            <w:r w:rsidRPr="00F708FC">
              <w:rPr>
                <w:rFonts w:hint="eastAsia"/>
                <w:szCs w:val="21"/>
              </w:rPr>
              <w:lastRenderedPageBreak/>
              <w:t>分页</w:t>
            </w:r>
            <w:r w:rsidRPr="00F708FC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F708FC" w:rsidRDefault="00F708FC" w:rsidP="00F708FC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708FC" w:rsidRDefault="00F708FC" w:rsidP="00F708FC">
            <w:r>
              <w:rPr>
                <w:rFonts w:hint="eastAsia"/>
              </w:rPr>
              <w:t>前端交互：</w:t>
            </w:r>
          </w:p>
          <w:p w:rsidR="00F708FC" w:rsidRPr="000B0EF4" w:rsidRDefault="00F708FC" w:rsidP="00F708FC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708FC" w:rsidRPr="00F708FC" w:rsidRDefault="00F708FC" w:rsidP="000D1C2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8A5AA3" w:rsidRDefault="008A5AA3" w:rsidP="00F1784E"/>
    <w:p w:rsidR="00122A49" w:rsidRPr="00304360" w:rsidRDefault="00122A49" w:rsidP="0067025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4.5</w:t>
      </w:r>
      <w:r w:rsidR="00B9477E" w:rsidRPr="00304360">
        <w:rPr>
          <w:rFonts w:ascii="微软雅黑" w:hAnsi="微软雅黑" w:hint="eastAsia"/>
        </w:rPr>
        <w:t>课程</w:t>
      </w:r>
    </w:p>
    <w:p w:rsidR="00962FAF" w:rsidRDefault="00962FAF" w:rsidP="00962FAF">
      <w:r>
        <w:rPr>
          <w:rFonts w:hint="eastAsia"/>
        </w:rPr>
        <w:t>课程</w:t>
      </w:r>
      <w:r>
        <w:t>提供的是以课程维度的数据，以及课程属性的数据</w:t>
      </w:r>
      <w:r>
        <w:rPr>
          <w:rFonts w:hint="eastAsia"/>
        </w:rPr>
        <w:t>。</w:t>
      </w:r>
    </w:p>
    <w:p w:rsidR="00CE02F7" w:rsidRDefault="00CE02F7" w:rsidP="00CE02F7">
      <w:r>
        <w:rPr>
          <w:rFonts w:hint="eastAsia"/>
        </w:rPr>
        <w:t>入口：规划师首页【课程】按钮，点击后新开页签，跳转至课程页面。当前已打开课程页面，再次点击课程，不新开页签，而是跳转至之前打开的课程页面，刷新内容。</w:t>
      </w:r>
    </w:p>
    <w:p w:rsidR="00CE02F7" w:rsidRDefault="00CE02F7" w:rsidP="00962FAF"/>
    <w:p w:rsidR="00E071B4" w:rsidRDefault="00E071B4" w:rsidP="00962FAF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：课程</w:t>
      </w:r>
    </w:p>
    <w:p w:rsidR="00962FAF" w:rsidRPr="00962FAF" w:rsidRDefault="00962FAF" w:rsidP="00962FAF">
      <w:r>
        <w:rPr>
          <w:rFonts w:hint="eastAsia"/>
        </w:rPr>
        <w:t>以下</w:t>
      </w:r>
      <w:r>
        <w:t>是设计稿</w:t>
      </w:r>
    </w:p>
    <w:p w:rsidR="004B0D58" w:rsidRDefault="00637EAF" w:rsidP="004B0D58">
      <w:r>
        <w:rPr>
          <w:noProof/>
        </w:rPr>
        <w:lastRenderedPageBreak/>
        <w:drawing>
          <wp:inline distT="0" distB="0" distL="0" distR="0" wp14:anchorId="53A5B8FF" wp14:editId="43B6621D">
            <wp:extent cx="5274310" cy="32899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FAF">
        <w:rPr>
          <w:noProof/>
          <w:lang w:bidi="th-TH"/>
        </w:rPr>
        <w:drawing>
          <wp:inline distT="0" distB="0" distL="0" distR="0" wp14:anchorId="32EE688E" wp14:editId="6F7BE756">
            <wp:extent cx="5274310" cy="3306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C0" w:rsidRDefault="00AE78C0" w:rsidP="004B0D58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4.5.1课程</w:t>
      </w:r>
      <w:r w:rsidRPr="00B1398D">
        <w:rPr>
          <w:rFonts w:ascii="微软雅黑" w:hAnsi="微软雅黑"/>
          <w:sz w:val="21"/>
          <w:szCs w:val="21"/>
        </w:rPr>
        <w:t>分布</w:t>
      </w:r>
      <w:r w:rsidR="00C41F7E" w:rsidRPr="00B1398D">
        <w:rPr>
          <w:rFonts w:ascii="微软雅黑" w:hAnsi="微软雅黑" w:hint="eastAsia"/>
          <w:sz w:val="21"/>
          <w:szCs w:val="21"/>
        </w:rPr>
        <w:t>与筛选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7203D" w:rsidTr="000179E4">
        <w:trPr>
          <w:trHeight w:val="770"/>
        </w:trPr>
        <w:tc>
          <w:tcPr>
            <w:tcW w:w="8522" w:type="dxa"/>
            <w:gridSpan w:val="2"/>
          </w:tcPr>
          <w:p w:rsidR="0017203D" w:rsidRDefault="0017203D" w:rsidP="000179E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554"/>
        </w:trPr>
        <w:tc>
          <w:tcPr>
            <w:tcW w:w="1809" w:type="dxa"/>
          </w:tcPr>
          <w:p w:rsidR="0017203D" w:rsidRDefault="0017203D" w:rsidP="0017203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7203D" w:rsidRDefault="0017203D" w:rsidP="0017203D">
            <w:r>
              <w:rPr>
                <w:rFonts w:hint="eastAsia"/>
              </w:rPr>
              <w:t>点击左上角导航栏【课程】按钮，新开页签，进入“课程”页面，</w:t>
            </w:r>
            <w:r>
              <w:t>默认</w:t>
            </w:r>
          </w:p>
        </w:tc>
      </w:tr>
      <w:tr w:rsidR="0017203D" w:rsidTr="00A66461">
        <w:trPr>
          <w:trHeight w:val="5216"/>
        </w:trPr>
        <w:tc>
          <w:tcPr>
            <w:tcW w:w="1809" w:type="dxa"/>
          </w:tcPr>
          <w:p w:rsidR="0017203D" w:rsidRDefault="00BA5D7F" w:rsidP="0017203D">
            <w:r>
              <w:rPr>
                <w:rFonts w:hint="eastAsia"/>
              </w:rPr>
              <w:lastRenderedPageBreak/>
              <w:t>左侧课程分布</w:t>
            </w:r>
          </w:p>
        </w:tc>
        <w:tc>
          <w:tcPr>
            <w:tcW w:w="6713" w:type="dxa"/>
          </w:tcPr>
          <w:p w:rsidR="00A66461" w:rsidRDefault="00BA5D7F" w:rsidP="0017203D">
            <w:r>
              <w:rPr>
                <w:noProof/>
              </w:rPr>
              <w:drawing>
                <wp:inline distT="0" distB="0" distL="0" distR="0" wp14:anchorId="7C1D0D3D" wp14:editId="52567C6F">
                  <wp:extent cx="802401" cy="16097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12" cy="166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D7F" w:rsidRDefault="00BA5D7F" w:rsidP="0017203D">
            <w:r>
              <w:rPr>
                <w:rFonts w:hint="eastAsia"/>
              </w:rPr>
              <w:t>提</w:t>
            </w:r>
            <w:r w:rsidR="00FD1ABA">
              <w:rPr>
                <w:rFonts w:hint="eastAsia"/>
              </w:rPr>
              <w:t>取</w:t>
            </w:r>
            <w:r>
              <w:rPr>
                <w:rFonts w:hint="eastAsia"/>
              </w:rPr>
              <w:t>所有</w:t>
            </w:r>
            <w:r w:rsidR="00FD1ABA">
              <w:rPr>
                <w:rFonts w:hint="eastAsia"/>
              </w:rPr>
              <w:t>的进行中的课程</w:t>
            </w:r>
            <w:r w:rsidR="008F6293">
              <w:rPr>
                <w:rFonts w:hint="eastAsia"/>
              </w:rPr>
              <w:t>，按年级和年级下学科分类。</w:t>
            </w:r>
          </w:p>
          <w:p w:rsidR="008F6293" w:rsidRDefault="008F6293" w:rsidP="0017203D">
            <w:r>
              <w:rPr>
                <w:rFonts w:hint="eastAsia"/>
              </w:rPr>
              <w:t>年级（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为该年级下进行中的课程数量</w:t>
            </w:r>
          </w:p>
          <w:p w:rsidR="008F6293" w:rsidRDefault="008F6293" w:rsidP="008F6293">
            <w:pPr>
              <w:ind w:firstLineChars="100" w:firstLine="210"/>
            </w:pPr>
            <w:r>
              <w:rPr>
                <w:rFonts w:hint="eastAsia"/>
              </w:rPr>
              <w:t>学科（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年级下该学科进行中的课程数量</w:t>
            </w:r>
          </w:p>
          <w:p w:rsidR="00915E09" w:rsidRDefault="00915E09" w:rsidP="00915E09">
            <w:r>
              <w:rPr>
                <w:rFonts w:hint="eastAsia"/>
              </w:rPr>
              <w:t>选中某个年级下的某个学科时，直接将此条件置于筛选组件中年级学科的条件值。</w:t>
            </w:r>
          </w:p>
        </w:tc>
      </w:tr>
      <w:tr w:rsidR="008F6293" w:rsidTr="004A1267">
        <w:trPr>
          <w:trHeight w:val="1266"/>
        </w:trPr>
        <w:tc>
          <w:tcPr>
            <w:tcW w:w="1809" w:type="dxa"/>
          </w:tcPr>
          <w:p w:rsidR="008F6293" w:rsidRDefault="004A1267" w:rsidP="0017203D">
            <w:r>
              <w:rPr>
                <w:rFonts w:hint="eastAsia"/>
              </w:rPr>
              <w:t>上方筛选组件</w:t>
            </w:r>
          </w:p>
        </w:tc>
        <w:tc>
          <w:tcPr>
            <w:tcW w:w="6713" w:type="dxa"/>
          </w:tcPr>
          <w:p w:rsidR="008F6293" w:rsidRDefault="004A1267" w:rsidP="0017203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54E" wp14:editId="0B356FE8">
                  <wp:extent cx="4125595" cy="240665"/>
                  <wp:effectExtent l="0" t="0" r="825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CBB" w:rsidRDefault="00850CBB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 w:rsidR="000C7EB8"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地区</w:t>
            </w:r>
            <w:r w:rsidR="000C7EB8"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提取现有开通的地区</w:t>
            </w:r>
            <w:r>
              <w:rPr>
                <w:rFonts w:hint="eastAsia"/>
                <w:noProof/>
              </w:rPr>
              <w:t>}</w:t>
            </w:r>
            <w:r w:rsidR="000C7EB8">
              <w:rPr>
                <w:rFonts w:hint="eastAsia"/>
                <w:noProof/>
              </w:rPr>
              <w:t>，默认选中“全部”</w:t>
            </w:r>
          </w:p>
          <w:p w:rsidR="000C7EB8" w:rsidRDefault="000C7EB8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年级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提取现有开通的年级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，默认选中“全部”</w:t>
            </w:r>
            <w:r w:rsidR="00B70905">
              <w:rPr>
                <w:rFonts w:hint="eastAsia"/>
                <w:noProof/>
              </w:rPr>
              <w:t>，与左侧的课程分布联动。</w:t>
            </w:r>
          </w:p>
          <w:p w:rsidR="000C7EB8" w:rsidRDefault="000C7EB8" w:rsidP="0017203D">
            <w:pPr>
              <w:rPr>
                <w:noProof/>
              </w:rPr>
            </w:pPr>
            <w:r w:rsidRPr="00043162">
              <w:rPr>
                <w:rFonts w:hint="eastAsia"/>
                <w:b/>
                <w:bCs/>
              </w:rPr>
              <w:t>科目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A5BD5">
              <w:rPr>
                <w:rFonts w:hint="eastAsia"/>
                <w:noProof/>
              </w:rPr>
              <w:t>科目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提取现有开通的科目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</w:t>
            </w:r>
            <w:r w:rsidR="00F744F2">
              <w:rPr>
                <w:rFonts w:hint="eastAsia"/>
                <w:noProof/>
              </w:rPr>
              <w:t>“全部”</w:t>
            </w:r>
          </w:p>
          <w:p w:rsidR="000C7EB8" w:rsidRP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课程状态：下拉框选项</w:t>
            </w:r>
            <w:r>
              <w:rPr>
                <w:rFonts w:hint="eastAsia"/>
                <w:noProof/>
              </w:rPr>
              <w:t>{</w:t>
            </w:r>
            <w:r w:rsidR="00F744F2">
              <w:rPr>
                <w:rFonts w:hint="eastAsia"/>
                <w:noProof/>
              </w:rPr>
              <w:t>进行中，已结束，未开始</w:t>
            </w:r>
            <w:r>
              <w:rPr>
                <w:rFonts w:hint="eastAsia"/>
                <w:noProof/>
              </w:rPr>
              <w:t>}</w:t>
            </w:r>
            <w:r w:rsidR="00F744F2">
              <w:rPr>
                <w:rFonts w:hint="eastAsia"/>
                <w:noProof/>
              </w:rPr>
              <w:t>，默认选中“进行中”</w:t>
            </w:r>
          </w:p>
        </w:tc>
      </w:tr>
      <w:tr w:rsidR="004A1267" w:rsidTr="00A66461">
        <w:trPr>
          <w:trHeight w:val="5216"/>
        </w:trPr>
        <w:tc>
          <w:tcPr>
            <w:tcW w:w="1809" w:type="dxa"/>
          </w:tcPr>
          <w:p w:rsidR="004A1267" w:rsidRDefault="004A1267" w:rsidP="0017203D"/>
        </w:tc>
        <w:tc>
          <w:tcPr>
            <w:tcW w:w="6713" w:type="dxa"/>
          </w:tcPr>
          <w:p w:rsidR="004A1267" w:rsidRDefault="00FE4014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付费</w:t>
            </w:r>
            <w:r w:rsidR="00B70905">
              <w:rPr>
                <w:rFonts w:hint="eastAsia"/>
                <w:noProof/>
              </w:rPr>
              <w:t>：下拉框选项</w:t>
            </w:r>
            <w:r w:rsidR="00B70905">
              <w:rPr>
                <w:rFonts w:hint="eastAsia"/>
                <w:noProof/>
              </w:rPr>
              <w:t>{</w:t>
            </w:r>
            <w:r w:rsidR="00B70905">
              <w:rPr>
                <w:rFonts w:hint="eastAsia"/>
                <w:noProof/>
              </w:rPr>
              <w:t>付费，免费</w:t>
            </w:r>
            <w:r w:rsidR="00B70905">
              <w:rPr>
                <w:rFonts w:hint="eastAsia"/>
                <w:noProof/>
              </w:rPr>
              <w:t>}</w:t>
            </w:r>
          </w:p>
          <w:p w:rsidR="00FB4EEC" w:rsidRDefault="00FB4EEC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搜索框</w:t>
            </w:r>
            <w:r>
              <w:rPr>
                <w:rFonts w:hint="eastAsia"/>
                <w:noProof/>
              </w:rPr>
              <w:t>：输入课程名称可搜索课程，支持模糊搜索，框内默认值为“课程名称，可模糊搜索”。</w:t>
            </w:r>
          </w:p>
          <w:p w:rsidR="00B70905" w:rsidRDefault="00B70905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【重置筛选】：</w:t>
            </w:r>
            <w:r w:rsidR="00E2341F">
              <w:rPr>
                <w:rFonts w:hint="eastAsia"/>
                <w:noProof/>
              </w:rPr>
              <w:t>点击</w:t>
            </w:r>
            <w:r w:rsidR="00935F31">
              <w:rPr>
                <w:rFonts w:hint="eastAsia"/>
                <w:noProof/>
              </w:rPr>
              <w:t>按钮，将所有筛选项重置为“全部”</w:t>
            </w:r>
            <w:r w:rsidR="00FB4EEC">
              <w:rPr>
                <w:rFonts w:hint="eastAsia"/>
                <w:noProof/>
              </w:rPr>
              <w:t>。</w:t>
            </w:r>
          </w:p>
          <w:p w:rsidR="00FB4EEC" w:rsidRPr="00B70905" w:rsidRDefault="00FB4EEC" w:rsidP="0017203D">
            <w:pPr>
              <w:rPr>
                <w:noProof/>
              </w:rPr>
            </w:pPr>
          </w:p>
        </w:tc>
      </w:tr>
    </w:tbl>
    <w:p w:rsidR="0017203D" w:rsidRPr="0017203D" w:rsidRDefault="0017203D" w:rsidP="0017203D"/>
    <w:p w:rsidR="00670250" w:rsidRPr="00670250" w:rsidRDefault="00670250" w:rsidP="00670250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2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="008F4093" w:rsidRPr="00B1398D">
        <w:rPr>
          <w:rFonts w:ascii="微软雅黑" w:hAnsi="微软雅黑" w:hint="eastAsia"/>
          <w:sz w:val="21"/>
          <w:szCs w:val="21"/>
        </w:rPr>
        <w:t>概览</w:t>
      </w:r>
      <w:r w:rsidR="00FB4EEC" w:rsidRPr="00B1398D">
        <w:rPr>
          <w:rFonts w:ascii="微软雅黑" w:hAnsi="微软雅黑" w:hint="eastAsia"/>
          <w:sz w:val="21"/>
          <w:szCs w:val="21"/>
        </w:rPr>
        <w:t>（筛选结果）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54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B4EEC" w:rsidRDefault="00881EF3" w:rsidP="00E1439D">
            <w:r>
              <w:rPr>
                <w:rFonts w:hint="eastAsia"/>
              </w:rPr>
              <w:t>进入课程页面（默认条件）或使用筛选组件进行筛选后</w:t>
            </w:r>
          </w:p>
        </w:tc>
      </w:tr>
      <w:tr w:rsidR="00FB4EEC" w:rsidRPr="00F95F44" w:rsidTr="00E1439D">
        <w:trPr>
          <w:trHeight w:val="770"/>
        </w:trPr>
        <w:tc>
          <w:tcPr>
            <w:tcW w:w="1809" w:type="dxa"/>
          </w:tcPr>
          <w:p w:rsidR="00FB4EEC" w:rsidRDefault="00881EF3" w:rsidP="00E1439D">
            <w:r>
              <w:rPr>
                <w:rFonts w:hint="eastAsia"/>
              </w:rPr>
              <w:t>筛选结果</w:t>
            </w:r>
          </w:p>
        </w:tc>
        <w:tc>
          <w:tcPr>
            <w:tcW w:w="6713" w:type="dxa"/>
          </w:tcPr>
          <w:p w:rsidR="006839AD" w:rsidRDefault="001215D3" w:rsidP="00D5567A">
            <w:pPr>
              <w:jc w:val="left"/>
            </w:pPr>
            <w:r w:rsidRPr="001215D3">
              <w:rPr>
                <w:rFonts w:hint="eastAsia"/>
                <w:b/>
                <w:bCs/>
              </w:rPr>
              <w:t>交互</w:t>
            </w:r>
            <w:r>
              <w:rPr>
                <w:rFonts w:hint="eastAsia"/>
              </w:rPr>
              <w:t>：</w:t>
            </w:r>
            <w:r w:rsidR="00D5567A">
              <w:rPr>
                <w:rFonts w:hint="eastAsia"/>
              </w:rPr>
              <w:t>鼠标</w:t>
            </w:r>
            <w:r w:rsidR="00D5567A">
              <w:rPr>
                <w:rFonts w:hint="eastAsia"/>
              </w:rPr>
              <w:t>hover</w:t>
            </w:r>
            <w:r w:rsidR="00D5567A">
              <w:rPr>
                <w:rFonts w:hint="eastAsia"/>
              </w:rPr>
              <w:t>时由</w:t>
            </w:r>
            <w:r w:rsidR="00D5567A">
              <w:rPr>
                <w:noProof/>
              </w:rPr>
              <w:drawing>
                <wp:inline distT="0" distB="0" distL="0" distR="0" wp14:anchorId="56FD8439" wp14:editId="39206024">
                  <wp:extent cx="4125595" cy="454660"/>
                  <wp:effectExtent l="0" t="0" r="8255" b="254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45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5567A">
              <w:rPr>
                <w:rFonts w:hint="eastAsia"/>
              </w:rPr>
              <w:t>变为</w:t>
            </w:r>
          </w:p>
          <w:p w:rsidR="00132515" w:rsidRDefault="00132515" w:rsidP="009F7A7E">
            <w:r>
              <w:rPr>
                <w:noProof/>
              </w:rPr>
              <w:drawing>
                <wp:inline distT="0" distB="0" distL="0" distR="0" wp14:anchorId="7CA48370" wp14:editId="58C3203A">
                  <wp:extent cx="4125595" cy="525780"/>
                  <wp:effectExtent l="0" t="0" r="825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2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4E9" w:rsidRPr="00B4628F" w:rsidRDefault="009F7A7E" w:rsidP="009F7A7E">
            <w:pPr>
              <w:rPr>
                <w:b/>
                <w:bCs/>
              </w:rPr>
            </w:pPr>
            <w:r w:rsidRPr="00B4628F">
              <w:rPr>
                <w:rFonts w:hint="eastAsia"/>
                <w:b/>
                <w:bCs/>
              </w:rPr>
              <w:t>排序</w:t>
            </w:r>
            <w:r w:rsidR="00D5567A">
              <w:rPr>
                <w:rFonts w:hint="eastAsia"/>
                <w:b/>
                <w:bCs/>
              </w:rPr>
              <w:t>规则</w:t>
            </w:r>
          </w:p>
          <w:p w:rsidR="000F6B44" w:rsidRDefault="009F7A7E" w:rsidP="009F7A7E">
            <w:r>
              <w:rPr>
                <w:rFonts w:hint="eastAsia"/>
              </w:rPr>
              <w:t>筛选结果默认按课程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由大到小排序。</w:t>
            </w:r>
            <w:r w:rsidR="00D5567A">
              <w:rPr>
                <w:rFonts w:hint="eastAsia"/>
              </w:rPr>
              <w:t>可按</w:t>
            </w:r>
            <w:r w:rsidR="00D5567A">
              <w:rPr>
                <w:rFonts w:hint="eastAsia"/>
              </w:rPr>
              <w:t xml:space="preserve"> </w:t>
            </w:r>
            <w:r w:rsidR="00D5567A">
              <w:rPr>
                <w:rFonts w:hint="eastAsia"/>
              </w:rPr>
              <w:t>以下方式排序</w:t>
            </w:r>
          </w:p>
          <w:p w:rsidR="00404790" w:rsidRDefault="00CC6D79" w:rsidP="009F7A7E">
            <w:r>
              <w:rPr>
                <w:rFonts w:hint="eastAsia"/>
                <w:b/>
                <w:bCs/>
              </w:rPr>
              <w:t>上</w:t>
            </w:r>
            <w:r w:rsidR="009F7A7E" w:rsidRPr="007A5B62">
              <w:rPr>
                <w:rFonts w:hint="eastAsia"/>
                <w:b/>
                <w:bCs/>
              </w:rPr>
              <w:t>一讲时间</w:t>
            </w:r>
            <w:r w:rsidR="009F7A7E">
              <w:rPr>
                <w:rFonts w:hint="eastAsia"/>
              </w:rPr>
              <w:t>：点击可按</w:t>
            </w:r>
            <w:r w:rsidR="00404790">
              <w:rPr>
                <w:rFonts w:hint="eastAsia"/>
              </w:rPr>
              <w:t>上</w:t>
            </w:r>
            <w:r w:rsidR="009F7A7E">
              <w:rPr>
                <w:rFonts w:hint="eastAsia"/>
              </w:rPr>
              <w:t>一讲时间由近及远排序，再次点击取消排序。</w:t>
            </w:r>
          </w:p>
          <w:p w:rsidR="00404790" w:rsidRDefault="00404790" w:rsidP="009F7A7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下一讲时间</w:t>
            </w:r>
            <w:r w:rsidRPr="00404790">
              <w:rPr>
                <w:rFonts w:hint="eastAsia"/>
              </w:rPr>
              <w:t>：</w:t>
            </w:r>
            <w:r>
              <w:rPr>
                <w:rFonts w:hint="eastAsia"/>
              </w:rPr>
              <w:t>点击可按下一讲时间由近及远排序，再次点击取消排序。</w:t>
            </w:r>
          </w:p>
          <w:p w:rsidR="00BC4953" w:rsidRDefault="000E04E9" w:rsidP="009F7A7E">
            <w:r w:rsidRPr="007A5B62">
              <w:rPr>
                <w:rFonts w:hint="eastAsia"/>
                <w:b/>
                <w:bCs/>
              </w:rPr>
              <w:t>开始时间</w:t>
            </w:r>
            <w:r>
              <w:rPr>
                <w:rFonts w:hint="eastAsia"/>
              </w:rPr>
              <w:t>：点击可按课程开始时间由近及远排序</w:t>
            </w:r>
            <w:r w:rsidR="001028B9">
              <w:rPr>
                <w:rFonts w:hint="eastAsia"/>
              </w:rPr>
              <w:t>，再次点击取消排序</w:t>
            </w:r>
            <w:r>
              <w:rPr>
                <w:rFonts w:hint="eastAsia"/>
              </w:rPr>
              <w:t>。</w:t>
            </w:r>
            <w:r w:rsidRPr="007A5B62">
              <w:rPr>
                <w:rFonts w:hint="eastAsia"/>
                <w:b/>
                <w:bCs/>
              </w:rPr>
              <w:t>结课时间</w:t>
            </w:r>
            <w:r>
              <w:rPr>
                <w:rFonts w:hint="eastAsia"/>
              </w:rPr>
              <w:t>：点击可按课程结束时间由近及远排序</w:t>
            </w:r>
            <w:r w:rsidR="00D50D62">
              <w:rPr>
                <w:rFonts w:hint="eastAsia"/>
              </w:rPr>
              <w:t>，再次点击取消排序</w:t>
            </w:r>
            <w:r>
              <w:rPr>
                <w:rFonts w:hint="eastAsia"/>
              </w:rPr>
              <w:t>。</w:t>
            </w:r>
            <w:r w:rsidR="00D32081" w:rsidRPr="007A5B62">
              <w:rPr>
                <w:rFonts w:hint="eastAsia"/>
                <w:b/>
                <w:bCs/>
              </w:rPr>
              <w:t>学员数</w:t>
            </w:r>
            <w:r w:rsidR="00D32081">
              <w:rPr>
                <w:rFonts w:hint="eastAsia"/>
              </w:rPr>
              <w:t>：点击可按课程在读人数由小到大排序，再次点击由大到小排序，再次点击取消排序。</w:t>
            </w:r>
          </w:p>
          <w:p w:rsidR="006839AD" w:rsidRDefault="006839AD" w:rsidP="00E1439D">
            <w:r w:rsidRPr="007A5B62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：每个课程卡片前有一个序号，</w:t>
            </w:r>
            <w:r w:rsidR="007F013E">
              <w:rPr>
                <w:rFonts w:hint="eastAsia"/>
              </w:rPr>
              <w:t>数字</w:t>
            </w:r>
            <w:r>
              <w:rPr>
                <w:rFonts w:hint="eastAsia"/>
              </w:rPr>
              <w:t>由小到大</w:t>
            </w:r>
            <w:r w:rsidR="00CB55DB">
              <w:rPr>
                <w:rFonts w:hint="eastAsia"/>
              </w:rPr>
              <w:t>。</w:t>
            </w:r>
          </w:p>
          <w:p w:rsidR="006839AD" w:rsidRPr="00E61535" w:rsidRDefault="006839AD" w:rsidP="00E1439D">
            <w:pPr>
              <w:rPr>
                <w:b/>
                <w:bCs/>
              </w:rPr>
            </w:pPr>
            <w:r w:rsidRPr="00E61535">
              <w:rPr>
                <w:rFonts w:hint="eastAsia"/>
                <w:b/>
                <w:bCs/>
              </w:rPr>
              <w:t>课程卡片内容：</w:t>
            </w:r>
          </w:p>
          <w:p w:rsidR="006839AD" w:rsidRDefault="00E61535" w:rsidP="00E1439D">
            <w:r>
              <w:rPr>
                <w:rFonts w:hint="eastAsia"/>
                <w:b/>
                <w:bCs/>
              </w:rPr>
              <w:t>老师、课程</w:t>
            </w:r>
            <w:r w:rsidRPr="00E61535">
              <w:rPr>
                <w:rFonts w:hint="eastAsia"/>
              </w:rPr>
              <w:t>：</w:t>
            </w:r>
            <w:r w:rsidR="006839AD" w:rsidRPr="00E61535">
              <w:rPr>
                <w:rFonts w:hint="eastAsia"/>
              </w:rPr>
              <w:t>{</w:t>
            </w:r>
            <w:r w:rsidRPr="00E61535">
              <w:rPr>
                <w:rFonts w:hint="eastAsia"/>
              </w:rPr>
              <w:t>【</w:t>
            </w:r>
            <w:r w:rsidR="006839AD" w:rsidRPr="00E61535">
              <w:rPr>
                <w:rFonts w:hint="eastAsia"/>
              </w:rPr>
              <w:t>主讲老师</w:t>
            </w:r>
            <w:r w:rsidRPr="00E61535">
              <w:rPr>
                <w:rFonts w:hint="eastAsia"/>
              </w:rPr>
              <w:t>】</w:t>
            </w:r>
            <w:r w:rsidR="006839AD" w:rsidRPr="00E61535">
              <w:rPr>
                <w:rFonts w:hint="eastAsia"/>
              </w:rPr>
              <w:t>}{</w:t>
            </w:r>
            <w:r w:rsidR="006839AD" w:rsidRPr="00E61535">
              <w:rPr>
                <w:rFonts w:hint="eastAsia"/>
              </w:rPr>
              <w:t>课程名称</w:t>
            </w:r>
            <w:r w:rsidR="006839AD" w:rsidRPr="00E61535"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839AD">
              <w:rPr>
                <w:rFonts w:hint="eastAsia"/>
              </w:rPr>
              <w:t>点击可新开页签，跳转至</w:t>
            </w:r>
            <w:r>
              <w:rPr>
                <w:rFonts w:hint="eastAsia"/>
              </w:rPr>
              <w:t>“购课学员”</w:t>
            </w:r>
            <w:r w:rsidR="006839AD">
              <w:rPr>
                <w:rFonts w:hint="eastAsia"/>
              </w:rPr>
              <w:t>页面，</w:t>
            </w:r>
            <w:r>
              <w:rPr>
                <w:rFonts w:hint="eastAsia"/>
              </w:rPr>
              <w:t>默认筛选出该课程的数据。</w:t>
            </w:r>
            <w:r>
              <w:t xml:space="preserve"> 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进度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当前已结束课时数</w:t>
            </w:r>
            <w:r>
              <w:rPr>
                <w:rFonts w:hint="eastAsia"/>
              </w:rPr>
              <w:t>}</w:t>
            </w:r>
            <w:r>
              <w:t>/{</w:t>
            </w:r>
            <w:r>
              <w:rPr>
                <w:rFonts w:hint="eastAsia"/>
              </w:rPr>
              <w:t>总课时数</w:t>
            </w:r>
            <w:r>
              <w:t>}</w:t>
            </w:r>
            <w:r w:rsidR="00D32081">
              <w:rPr>
                <w:rFonts w:hint="eastAsia"/>
              </w:rPr>
              <w:t>（课程已结束显示为“已结课”</w:t>
            </w:r>
            <w:r w:rsidR="00B4628F">
              <w:rPr>
                <w:noProof/>
              </w:rPr>
              <w:drawing>
                <wp:inline distT="0" distB="0" distL="0" distR="0" wp14:anchorId="7F03D172" wp14:editId="022620DB">
                  <wp:extent cx="495238" cy="200000"/>
                  <wp:effectExtent l="0" t="0" r="63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8" cy="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8F">
              <w:rPr>
                <w:rFonts w:hint="eastAsia"/>
              </w:rPr>
              <w:t>，课程未开始时显示为“未开始”</w:t>
            </w:r>
            <w:r w:rsidR="00D32081">
              <w:rPr>
                <w:rFonts w:hint="eastAsia"/>
              </w:rPr>
              <w:t>）</w:t>
            </w:r>
            <w:r>
              <w:rPr>
                <w:rFonts w:hint="eastAsia"/>
              </w:rPr>
              <w:t>，累计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</w:t>
            </w:r>
            <w:proofErr w:type="gramStart"/>
            <w:r>
              <w:rPr>
                <w:rFonts w:hint="eastAsia"/>
              </w:rPr>
              <w:t>人次</w:t>
            </w:r>
            <w:r>
              <w:rPr>
                <w:rFonts w:hint="eastAsia"/>
              </w:rPr>
              <w:t>}</w:t>
            </w:r>
            <w:proofErr w:type="gramEnd"/>
            <w:r>
              <w:rPr>
                <w:rFonts w:hint="eastAsia"/>
              </w:rPr>
              <w:t>人</w:t>
            </w:r>
            <w:r w:rsidR="00102428">
              <w:rPr>
                <w:rFonts w:hint="eastAsia"/>
              </w:rPr>
              <w:t>，续报率</w:t>
            </w:r>
            <w:r w:rsidR="00D32081">
              <w:rPr>
                <w:rFonts w:hint="eastAsia"/>
              </w:rPr>
              <w:t>：</w:t>
            </w:r>
            <w:r w:rsidR="00102428">
              <w:rPr>
                <w:rFonts w:hint="eastAsia"/>
              </w:rPr>
              <w:t>{</w:t>
            </w:r>
            <w:r w:rsidR="00102428">
              <w:rPr>
                <w:rFonts w:hint="eastAsia"/>
              </w:rPr>
              <w:t>续</w:t>
            </w:r>
            <w:proofErr w:type="gramStart"/>
            <w:r w:rsidR="00102428">
              <w:rPr>
                <w:rFonts w:hint="eastAsia"/>
              </w:rPr>
              <w:t>报人次</w:t>
            </w:r>
            <w:proofErr w:type="gramEnd"/>
            <w:r w:rsidR="00102428">
              <w:rPr>
                <w:rFonts w:hint="eastAsia"/>
              </w:rPr>
              <w:t>}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【展开</w:t>
            </w:r>
            <w:r w:rsidR="00EC1A1F" w:rsidRPr="006F1765">
              <w:rPr>
                <w:rFonts w:hint="eastAsia"/>
                <w:b/>
                <w:bCs/>
              </w:rPr>
              <w:t>/</w:t>
            </w:r>
            <w:r w:rsidR="00EC1A1F" w:rsidRPr="006F1765">
              <w:rPr>
                <w:rFonts w:hint="eastAsia"/>
                <w:b/>
                <w:bCs/>
              </w:rPr>
              <w:t>收起</w:t>
            </w:r>
            <w:r w:rsidRPr="006F1765"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</w:rPr>
              <w:t>按钮，点击下</w:t>
            </w:r>
            <w:proofErr w:type="gramStart"/>
            <w:r>
              <w:rPr>
                <w:rFonts w:hint="eastAsia"/>
              </w:rPr>
              <w:t>拉展开</w:t>
            </w:r>
            <w:proofErr w:type="gramEnd"/>
            <w:r>
              <w:rPr>
                <w:rFonts w:hint="eastAsia"/>
              </w:rPr>
              <w:t>课程数据详情，</w:t>
            </w:r>
            <w:hyperlink w:anchor="_4.5.3课程数据详情（展开状态）" w:history="1">
              <w:r w:rsidRPr="00102428">
                <w:rPr>
                  <w:rStyle w:val="a4"/>
                  <w:rFonts w:hint="eastAsia"/>
                </w:rPr>
                <w:t>参考</w:t>
              </w:r>
              <w:r w:rsidRPr="00102428">
                <w:rPr>
                  <w:rStyle w:val="a4"/>
                  <w:rFonts w:hint="eastAsia"/>
                </w:rPr>
                <w:t>4</w:t>
              </w:r>
              <w:r w:rsidRPr="00102428">
                <w:rPr>
                  <w:rStyle w:val="a4"/>
                </w:rPr>
                <w:t>.5.3</w:t>
              </w:r>
              <w:r w:rsidRPr="00102428">
                <w:rPr>
                  <w:rStyle w:val="a4"/>
                  <w:rFonts w:hint="eastAsia"/>
                </w:rPr>
                <w:t>课程数据详情（展开状态）</w:t>
              </w:r>
            </w:hyperlink>
            <w:r w:rsidR="00EC1A1F">
              <w:rPr>
                <w:rFonts w:hint="eastAsia"/>
              </w:rPr>
              <w:t>，点击【收起】，收起课程详情数据。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【复制链接】</w:t>
            </w:r>
            <w:r>
              <w:rPr>
                <w:rFonts w:hint="eastAsia"/>
              </w:rPr>
              <w:t>，点击按钮课复制课程详情页面的链接至剪切板。</w:t>
            </w:r>
          </w:p>
          <w:p w:rsidR="009D59C5" w:rsidRDefault="009D59C5" w:rsidP="009D59C5">
            <w:pPr>
              <w:pStyle w:val="a6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左侧的上</w:t>
            </w:r>
            <w:proofErr w:type="gramStart"/>
            <w:r>
              <w:rPr>
                <w:rFonts w:hint="eastAsia"/>
              </w:rPr>
              <w:t>讲数据</w:t>
            </w:r>
            <w:proofErr w:type="gramEnd"/>
            <w:r>
              <w:rPr>
                <w:rFonts w:hint="eastAsia"/>
              </w:rPr>
              <w:t>说明</w:t>
            </w:r>
          </w:p>
          <w:p w:rsidR="009D59C5" w:rsidRDefault="009D59C5" w:rsidP="009D59C5">
            <w:r>
              <w:rPr>
                <w:noProof/>
              </w:rPr>
              <w:drawing>
                <wp:inline distT="0" distB="0" distL="0" distR="0" wp14:anchorId="13ECF06F" wp14:editId="4B69898B">
                  <wp:extent cx="4125595" cy="691515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69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59C5" w:rsidRDefault="009D59C5" w:rsidP="00E1439D">
            <w:r w:rsidRPr="00717730">
              <w:rPr>
                <w:rFonts w:hint="eastAsia"/>
                <w:b/>
                <w:bCs/>
              </w:rPr>
              <w:t>上讲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上一讲课时名称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时间，时间格式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D5567A">
              <w:t xml:space="preserve"> </w:t>
            </w:r>
          </w:p>
          <w:p w:rsidR="00D5567A" w:rsidRDefault="0052095E" w:rsidP="00E1439D">
            <w:r w:rsidRPr="00717730">
              <w:rPr>
                <w:rFonts w:hint="eastAsia"/>
                <w:b/>
                <w:bCs/>
              </w:rPr>
              <w:t>缺勤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上讲缺勤人数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，请假：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上讲请假人数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Pr="00717730">
              <w:rPr>
                <w:rFonts w:hint="eastAsia"/>
                <w:b/>
                <w:bCs/>
              </w:rPr>
              <w:t>迟到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上讲迟到人数</w:t>
            </w:r>
            <w:r>
              <w:rPr>
                <w:rFonts w:hint="eastAsia"/>
              </w:rPr>
              <w:t>}</w:t>
            </w:r>
          </w:p>
          <w:p w:rsidR="0052095E" w:rsidRDefault="00B93934" w:rsidP="00E1439D">
            <w:r w:rsidRPr="00717730">
              <w:rPr>
                <w:rFonts w:hint="eastAsia"/>
                <w:b/>
                <w:bCs/>
              </w:rPr>
              <w:t>未交作业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，没有作业时不显示。</w:t>
            </w:r>
            <w:r w:rsidR="00ED7CC3">
              <w:rPr>
                <w:rFonts w:hint="eastAsia"/>
              </w:rPr>
              <w:t>以上五个色块点击跳转至“学情报告”页面。</w:t>
            </w:r>
          </w:p>
          <w:p w:rsidR="00717730" w:rsidRDefault="00717730" w:rsidP="00717730">
            <w:pPr>
              <w:pStyle w:val="a6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lastRenderedPageBreak/>
              <w:t>右侧的下</w:t>
            </w:r>
            <w:proofErr w:type="gramStart"/>
            <w:r>
              <w:rPr>
                <w:rFonts w:hint="eastAsia"/>
              </w:rPr>
              <w:t>讲数据</w:t>
            </w:r>
            <w:proofErr w:type="gramEnd"/>
            <w:r>
              <w:rPr>
                <w:rFonts w:hint="eastAsia"/>
              </w:rPr>
              <w:t>说明</w:t>
            </w:r>
          </w:p>
          <w:p w:rsidR="00717730" w:rsidRPr="0052095E" w:rsidRDefault="00717730" w:rsidP="00717730">
            <w:r>
              <w:rPr>
                <w:noProof/>
              </w:rPr>
              <w:drawing>
                <wp:inline distT="0" distB="0" distL="0" distR="0" wp14:anchorId="4B90272B" wp14:editId="60844528">
                  <wp:extent cx="4125595" cy="711200"/>
                  <wp:effectExtent l="0" t="0" r="825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7730" w:rsidRDefault="00A11819" w:rsidP="00717730">
            <w:r w:rsidRPr="00717730">
              <w:rPr>
                <w:rFonts w:hint="eastAsia"/>
                <w:b/>
                <w:bCs/>
              </w:rPr>
              <w:t>下讲</w:t>
            </w:r>
            <w:r w:rsidR="00951329">
              <w:rPr>
                <w:rFonts w:hint="eastAsia"/>
              </w:rPr>
              <w:t>：</w:t>
            </w:r>
            <w:r w:rsidR="00951329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下一讲课时名称</w:t>
            </w:r>
            <w:r w:rsidR="00951329">
              <w:rPr>
                <w:rFonts w:hint="eastAsia"/>
              </w:rPr>
              <w:t>}</w:t>
            </w:r>
            <w:r w:rsidR="00951329">
              <w:rPr>
                <w:rFonts w:hint="eastAsia"/>
              </w:rPr>
              <w:t>，</w:t>
            </w:r>
            <w:r w:rsidR="0069094C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时间</w:t>
            </w:r>
            <w:r w:rsidR="00717730">
              <w:rPr>
                <w:rFonts w:hint="eastAsia"/>
              </w:rPr>
              <w:t>，</w:t>
            </w:r>
            <w:r w:rsidR="00951329">
              <w:rPr>
                <w:rFonts w:hint="eastAsia"/>
              </w:rPr>
              <w:t>时间格式</w:t>
            </w:r>
            <w:r w:rsidR="009D59C5">
              <w:rPr>
                <w:rFonts w:hint="eastAsia"/>
              </w:rPr>
              <w:t>为</w:t>
            </w:r>
            <w:proofErr w:type="spellStart"/>
            <w:r w:rsidR="009D59C5">
              <w:rPr>
                <w:rFonts w:hint="eastAsia"/>
              </w:rPr>
              <w:t>yyyy</w:t>
            </w:r>
            <w:proofErr w:type="spellEnd"/>
            <w:r w:rsidR="009D59C5">
              <w:t xml:space="preserve">/mm/dd </w:t>
            </w:r>
            <w:proofErr w:type="spellStart"/>
            <w:r w:rsidR="009D59C5">
              <w:t>hh:mm</w:t>
            </w:r>
            <w:proofErr w:type="spellEnd"/>
            <w:r w:rsidR="00717730">
              <w:t>}</w:t>
            </w:r>
            <w:r w:rsidR="006C08F1" w:rsidRPr="006F1765">
              <w:rPr>
                <w:rFonts w:hint="eastAsia"/>
                <w:b/>
                <w:bCs/>
              </w:rPr>
              <w:t>学员</w:t>
            </w:r>
            <w:r w:rsidR="0031350F">
              <w:rPr>
                <w:rFonts w:hint="eastAsia"/>
              </w:rPr>
              <w:t>：</w:t>
            </w:r>
            <w:r w:rsidR="0031350F">
              <w:t>{</w:t>
            </w:r>
            <w:r w:rsidR="002B234B">
              <w:rPr>
                <w:rFonts w:hint="eastAsia"/>
              </w:rPr>
              <w:t>拥有下一讲课时权限的人数</w:t>
            </w:r>
            <w:r w:rsidR="0031350F">
              <w:rPr>
                <w:rFonts w:hint="eastAsia"/>
              </w:rPr>
              <w:t>}</w:t>
            </w:r>
            <w:r w:rsidR="0031350F">
              <w:rPr>
                <w:rFonts w:hint="eastAsia"/>
              </w:rPr>
              <w:t>，</w:t>
            </w:r>
            <w:r w:rsidR="0031350F" w:rsidRPr="006F1765">
              <w:rPr>
                <w:rFonts w:hint="eastAsia"/>
                <w:b/>
                <w:bCs/>
              </w:rPr>
              <w:t>新增</w:t>
            </w:r>
            <w:r w:rsidR="00B20EF0">
              <w:rPr>
                <w:rFonts w:hint="eastAsia"/>
              </w:rPr>
              <w:t>：</w:t>
            </w:r>
            <w:r w:rsidR="0031350F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后至该讲结束前报名的学员数</w:t>
            </w:r>
            <w:r w:rsidR="002B234B">
              <w:rPr>
                <w:rFonts w:hint="eastAsia"/>
              </w:rPr>
              <w:t xml:space="preserve"> +</w:t>
            </w:r>
            <w:r w:rsidR="002B234B">
              <w:t xml:space="preserve"> </w:t>
            </w:r>
            <w:r w:rsidR="002B234B">
              <w:rPr>
                <w:rFonts w:hint="eastAsia"/>
              </w:rPr>
              <w:t>转入学员人数</w:t>
            </w:r>
            <w:r w:rsidR="002B234B">
              <w:rPr>
                <w:rFonts w:hint="eastAsia"/>
              </w:rPr>
              <w:t xml:space="preserve"> -</w:t>
            </w:r>
            <w:r w:rsidR="002B234B">
              <w:rPr>
                <w:rFonts w:hint="eastAsia"/>
              </w:rPr>
              <w:t>转出学员人数</w:t>
            </w:r>
            <w:r w:rsidR="00E43A94">
              <w:rPr>
                <w:rFonts w:hint="eastAsia"/>
              </w:rPr>
              <w:t xml:space="preserve"> </w:t>
            </w:r>
            <w:r w:rsidR="009E78A1">
              <w:t xml:space="preserve">– </w:t>
            </w:r>
            <w:r w:rsidR="009E78A1">
              <w:rPr>
                <w:rFonts w:hint="eastAsia"/>
              </w:rPr>
              <w:t>退费学员人数</w:t>
            </w:r>
            <w:r w:rsidR="002B234B">
              <w:t xml:space="preserve"> </w:t>
            </w:r>
            <w:r w:rsidR="0031350F">
              <w:rPr>
                <w:rFonts w:hint="eastAsia"/>
              </w:rPr>
              <w:t>}</w:t>
            </w:r>
            <w:r w:rsidR="00E22707">
              <w:rPr>
                <w:rFonts w:hint="eastAsia"/>
              </w:rPr>
              <w:t>，</w:t>
            </w:r>
            <w:r w:rsidR="00E22707" w:rsidRPr="006F1765">
              <w:rPr>
                <w:rFonts w:hint="eastAsia"/>
                <w:b/>
                <w:bCs/>
              </w:rPr>
              <w:t>转入</w:t>
            </w:r>
            <w:r w:rsidR="00B20EF0">
              <w:rPr>
                <w:rFonts w:hint="eastAsia"/>
              </w:rPr>
              <w:t>：</w:t>
            </w:r>
            <w:r w:rsidR="00E22707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后至该讲结束前转入的学员</w:t>
            </w:r>
            <w:r w:rsidR="00E22707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，转出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后至该讲结束前转出的学员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退费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后至该讲结束前退费的学员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上进榜单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点击可</w:t>
            </w:r>
            <w:r w:rsidR="00EC1A1F">
              <w:rPr>
                <w:rFonts w:hint="eastAsia"/>
              </w:rPr>
              <w:t>查看上进榜单</w:t>
            </w:r>
            <w:r w:rsidR="00EC1A1F">
              <w:rPr>
                <w:rFonts w:hint="eastAsia"/>
              </w:rPr>
              <w:t>{</w:t>
            </w:r>
            <w:r w:rsidR="00EC1A1F">
              <w:rPr>
                <w:rFonts w:hint="eastAsia"/>
              </w:rPr>
              <w:t>待续，</w:t>
            </w:r>
            <w:proofErr w:type="gramStart"/>
            <w:r w:rsidR="00EC1A1F">
              <w:rPr>
                <w:rFonts w:hint="eastAsia"/>
              </w:rPr>
              <w:t>找规划师确</w:t>
            </w:r>
            <w:r w:rsidR="00EC1A1F">
              <w:rPr>
                <w:rFonts w:hint="eastAsia"/>
              </w:rPr>
              <w:t>}</w:t>
            </w:r>
            <w:proofErr w:type="gramEnd"/>
            <w:r w:rsidR="00EC1A1F">
              <w:rPr>
                <w:rFonts w:hint="eastAsia"/>
              </w:rPr>
              <w:t>，</w:t>
            </w:r>
            <w:r w:rsidR="00EC1A1F" w:rsidRPr="006F1765">
              <w:rPr>
                <w:rFonts w:hint="eastAsia"/>
                <w:b/>
                <w:bCs/>
              </w:rPr>
              <w:t>【进入教室】</w:t>
            </w:r>
            <w:r w:rsidR="00EC1A1F">
              <w:rPr>
                <w:rFonts w:hint="eastAsia"/>
              </w:rPr>
              <w:t>点击可使用协议调取客户端进入课堂。</w:t>
            </w:r>
            <w:r w:rsidR="00717730" w:rsidRPr="00717730">
              <w:rPr>
                <w:rFonts w:hint="eastAsia"/>
                <w:b/>
                <w:bCs/>
              </w:rPr>
              <w:t>讲义</w:t>
            </w:r>
            <w:r w:rsidR="00717730">
              <w:rPr>
                <w:rFonts w:hint="eastAsia"/>
              </w:rPr>
              <w:t>：已经关联讲义呈现</w:t>
            </w:r>
            <w:r w:rsidR="00717730" w:rsidRPr="00C04C4B">
              <w:rPr>
                <w:rFonts w:hint="eastAsia"/>
              </w:rPr>
              <w:t>为</w:t>
            </w:r>
            <w:r w:rsidR="00717730">
              <w:rPr>
                <w:rFonts w:hint="eastAsia"/>
              </w:rPr>
              <w:t>【讲义】</w:t>
            </w:r>
            <w:r w:rsidR="00717730" w:rsidRPr="00C04C4B">
              <w:rPr>
                <w:rFonts w:hint="eastAsia"/>
              </w:rPr>
              <w:t>绿色</w:t>
            </w:r>
            <w:r w:rsidR="00717730">
              <w:rPr>
                <w:rFonts w:hint="eastAsia"/>
              </w:rPr>
              <w:t>按钮，未关联讲义呈现【讲义】灰色按钮，不可点击。</w:t>
            </w:r>
            <w:r w:rsidR="00717730" w:rsidRPr="00717730">
              <w:rPr>
                <w:rFonts w:hint="eastAsia"/>
                <w:b/>
                <w:bCs/>
              </w:rPr>
              <w:t>课件</w:t>
            </w:r>
            <w:r w:rsidR="00717730">
              <w:rPr>
                <w:rFonts w:hint="eastAsia"/>
              </w:rPr>
              <w:t>：已经关联讲义呈现</w:t>
            </w:r>
            <w:r w:rsidR="00717730" w:rsidRPr="00C04C4B">
              <w:rPr>
                <w:rFonts w:hint="eastAsia"/>
              </w:rPr>
              <w:t>为</w:t>
            </w:r>
            <w:r w:rsidR="00717730">
              <w:rPr>
                <w:rFonts w:hint="eastAsia"/>
              </w:rPr>
              <w:t>【课件】</w:t>
            </w:r>
            <w:r w:rsidR="00717730" w:rsidRPr="00C04C4B">
              <w:rPr>
                <w:rFonts w:hint="eastAsia"/>
              </w:rPr>
              <w:t>绿色</w:t>
            </w:r>
            <w:r w:rsidR="00717730">
              <w:rPr>
                <w:rFonts w:hint="eastAsia"/>
              </w:rPr>
              <w:t>按钮，未关联课件呈现【课件】灰色按钮，不可点击。</w:t>
            </w:r>
          </w:p>
          <w:p w:rsidR="006C08F1" w:rsidRDefault="006C08F1" w:rsidP="00F95F44"/>
          <w:p w:rsidR="00EC1A1F" w:rsidRPr="00102428" w:rsidRDefault="00EC1A1F" w:rsidP="001215D3">
            <w:pPr>
              <w:jc w:val="left"/>
            </w:pPr>
          </w:p>
        </w:tc>
      </w:tr>
    </w:tbl>
    <w:p w:rsidR="00FB4EEC" w:rsidRPr="00FB4EEC" w:rsidRDefault="00FB4EEC" w:rsidP="00FB4EEC"/>
    <w:p w:rsidR="008967B4" w:rsidRPr="00B1398D" w:rsidRDefault="008967B4" w:rsidP="008967B4">
      <w:pPr>
        <w:pStyle w:val="3"/>
        <w:rPr>
          <w:rFonts w:ascii="微软雅黑" w:hAnsi="微软雅黑"/>
          <w:sz w:val="21"/>
          <w:szCs w:val="21"/>
        </w:rPr>
      </w:pPr>
      <w:bookmarkStart w:id="22" w:name="_4.5.3课程数据详情（展开状态）"/>
      <w:bookmarkEnd w:id="22"/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3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Pr="00B1398D">
        <w:rPr>
          <w:rFonts w:ascii="微软雅黑" w:hAnsi="微软雅黑"/>
          <w:sz w:val="21"/>
          <w:szCs w:val="21"/>
        </w:rPr>
        <w:t>详情</w:t>
      </w:r>
      <w:r w:rsidRPr="00B1398D">
        <w:rPr>
          <w:rFonts w:ascii="微软雅黑" w:hAnsi="微软雅黑" w:hint="eastAsia"/>
          <w:sz w:val="21"/>
          <w:szCs w:val="21"/>
        </w:rPr>
        <w:t>（</w:t>
      </w:r>
      <w:r w:rsidR="005E5A6F" w:rsidRPr="00B1398D">
        <w:rPr>
          <w:rFonts w:ascii="微软雅黑" w:hAnsi="微软雅黑" w:hint="eastAsia"/>
          <w:sz w:val="21"/>
          <w:szCs w:val="21"/>
        </w:rPr>
        <w:t>展开</w:t>
      </w:r>
      <w:r w:rsidR="008F4093" w:rsidRPr="00B1398D">
        <w:rPr>
          <w:rFonts w:ascii="微软雅黑" w:hAnsi="微软雅黑" w:hint="eastAsia"/>
          <w:sz w:val="21"/>
          <w:szCs w:val="21"/>
        </w:rPr>
        <w:t>状态</w:t>
      </w:r>
      <w:r w:rsidRPr="00B1398D">
        <w:rPr>
          <w:rFonts w:ascii="微软雅黑" w:hAnsi="微软雅黑" w:hint="eastAsia"/>
          <w:sz w:val="21"/>
          <w:szCs w:val="21"/>
        </w:rPr>
        <w:t>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32081" w:rsidTr="00E1439D">
        <w:trPr>
          <w:trHeight w:val="770"/>
        </w:trPr>
        <w:tc>
          <w:tcPr>
            <w:tcW w:w="8522" w:type="dxa"/>
            <w:gridSpan w:val="2"/>
          </w:tcPr>
          <w:p w:rsidR="00D32081" w:rsidRDefault="00D32081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32081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32081" w:rsidRPr="00080218" w:rsidRDefault="00D32081" w:rsidP="00D32081">
            <w:r>
              <w:rPr>
                <w:rFonts w:hint="eastAsia"/>
              </w:rPr>
              <w:t>点击课程卡片上的【展开】按钮</w:t>
            </w:r>
          </w:p>
        </w:tc>
      </w:tr>
      <w:tr w:rsidR="00D32081" w:rsidRPr="006F1765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内容</w:t>
            </w:r>
          </w:p>
        </w:tc>
        <w:tc>
          <w:tcPr>
            <w:tcW w:w="6713" w:type="dxa"/>
          </w:tcPr>
          <w:p w:rsidR="00D32081" w:rsidRDefault="00D32081" w:rsidP="00D32081">
            <w:r>
              <w:rPr>
                <w:noProof/>
              </w:rPr>
              <w:drawing>
                <wp:inline distT="0" distB="0" distL="0" distR="0" wp14:anchorId="1811743D" wp14:editId="49211A6E">
                  <wp:extent cx="4125595" cy="938530"/>
                  <wp:effectExtent l="0" t="0" r="825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09F" w:rsidRDefault="004E709F" w:rsidP="00D32081">
            <w:r>
              <w:rPr>
                <w:rFonts w:hint="eastAsia"/>
              </w:rPr>
              <w:lastRenderedPageBreak/>
              <w:t>以表格</w:t>
            </w:r>
            <w:r w:rsidR="00F75457">
              <w:rPr>
                <w:rFonts w:hint="eastAsia"/>
              </w:rPr>
              <w:t>形式</w:t>
            </w:r>
            <w:r>
              <w:rPr>
                <w:rFonts w:hint="eastAsia"/>
              </w:rPr>
              <w:t>呈现课程下的数据详情</w:t>
            </w:r>
          </w:p>
          <w:p w:rsidR="00DD2371" w:rsidRDefault="004E709F" w:rsidP="00D32081">
            <w:r w:rsidRPr="006F1765">
              <w:rPr>
                <w:rFonts w:hint="eastAsia"/>
                <w:b/>
                <w:bCs/>
              </w:rPr>
              <w:t>课时序号</w:t>
            </w:r>
            <w:r>
              <w:rPr>
                <w:rFonts w:hint="eastAsia"/>
              </w:rPr>
              <w:t>：已结束的课时序号倒序（由大到小），未结束的课时序号顺序（由小到大）。</w:t>
            </w:r>
            <w:r w:rsidR="00ED38A4">
              <w:rPr>
                <w:rFonts w:hint="eastAsia"/>
              </w:rPr>
              <w:t>引用</w:t>
            </w:r>
            <w:r w:rsidR="00C74134">
              <w:rPr>
                <w:rFonts w:hint="eastAsia"/>
              </w:rPr>
              <w:t>课</w:t>
            </w:r>
            <w:r w:rsidR="00ED38A4">
              <w:rPr>
                <w:rFonts w:hint="eastAsia"/>
              </w:rPr>
              <w:t>时，鼠标移至序号单元格，</w:t>
            </w:r>
            <w:proofErr w:type="gramStart"/>
            <w:r w:rsidR="00ED38A4">
              <w:rPr>
                <w:rFonts w:hint="eastAsia"/>
              </w:rPr>
              <w:t>弹层显示</w:t>
            </w:r>
            <w:proofErr w:type="gramEnd"/>
            <w:r w:rsidR="00ED38A4">
              <w:rPr>
                <w:rFonts w:hint="eastAsia"/>
              </w:rPr>
              <w:t>：引用自</w:t>
            </w:r>
            <w:r w:rsidR="00ED38A4">
              <w:rPr>
                <w:rFonts w:hint="eastAsia"/>
              </w:rPr>
              <w:t>{</w:t>
            </w:r>
            <w:r w:rsidR="00ED38A4">
              <w:rPr>
                <w:rFonts w:hint="eastAsia"/>
              </w:rPr>
              <w:t>《被引用的课程名称》</w:t>
            </w:r>
            <w:r w:rsidR="00ED38A4">
              <w:rPr>
                <w:rFonts w:hint="eastAsia"/>
              </w:rPr>
              <w:t>}</w:t>
            </w:r>
            <w:r w:rsidR="00ED38A4">
              <w:rPr>
                <w:rFonts w:hint="eastAsia"/>
              </w:rPr>
              <w:t>，第</w:t>
            </w:r>
            <w:r w:rsidR="00ED38A4">
              <w:rPr>
                <w:rFonts w:hint="eastAsia"/>
              </w:rPr>
              <w:t>{</w:t>
            </w:r>
            <w:r w:rsidR="00ED38A4">
              <w:rPr>
                <w:rFonts w:hint="eastAsia"/>
              </w:rPr>
              <w:t>被引用课时在源课程的序号</w:t>
            </w:r>
            <w:r w:rsidR="00ED38A4">
              <w:rPr>
                <w:rFonts w:hint="eastAsia"/>
              </w:rPr>
              <w:t>}</w:t>
            </w:r>
            <w:r w:rsidR="00ED38A4">
              <w:t>{</w:t>
            </w:r>
            <w:r w:rsidR="00ED38A4">
              <w:rPr>
                <w:rFonts w:hint="eastAsia"/>
              </w:rPr>
              <w:t>课时名称</w:t>
            </w:r>
            <w:r w:rsidR="00ED38A4"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课时名称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出勤</w:t>
            </w:r>
            <w:r w:rsidR="00AC0BCE">
              <w:rPr>
                <w:rFonts w:hint="eastAsia"/>
              </w:rPr>
              <w:t>：</w:t>
            </w:r>
            <w:r w:rsidR="00AC0BCE">
              <w:rPr>
                <w:rFonts w:hint="eastAsia"/>
              </w:rPr>
              <w:t>{</w:t>
            </w:r>
            <w:r w:rsidR="00AC0BCE">
              <w:rPr>
                <w:rFonts w:hint="eastAsia"/>
              </w:rPr>
              <w:t>出勤率</w:t>
            </w:r>
            <w:r w:rsidR="00D204F7">
              <w:rPr>
                <w:rFonts w:hint="eastAsia"/>
              </w:rPr>
              <w:t>=</w:t>
            </w:r>
            <w:r w:rsidR="00D204F7">
              <w:rPr>
                <w:rFonts w:hint="eastAsia"/>
              </w:rPr>
              <w:t>实际出勤人数</w:t>
            </w:r>
            <w:r w:rsidR="005B240B">
              <w:rPr>
                <w:rFonts w:hint="eastAsia"/>
              </w:rPr>
              <w:t xml:space="preserve"> </w:t>
            </w:r>
            <w:r w:rsidR="00D204F7">
              <w:rPr>
                <w:rFonts w:hint="eastAsia"/>
              </w:rPr>
              <w:t>/</w:t>
            </w:r>
            <w:r w:rsidR="005B240B">
              <w:t xml:space="preserve"> </w:t>
            </w:r>
            <w:r w:rsidR="00D204F7">
              <w:rPr>
                <w:rFonts w:hint="eastAsia"/>
              </w:rPr>
              <w:t>在读人数</w:t>
            </w:r>
            <w:r w:rsidR="00AC0BCE"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</w:p>
          <w:p w:rsidR="00D204F7" w:rsidRDefault="00D204F7" w:rsidP="00D32081">
            <w:r w:rsidRPr="006F1765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6B25CF">
              <w:rPr>
                <w:rFonts w:hint="eastAsia"/>
              </w:rPr>
              <w:t>该讲所有出勤人员的正确率总和</w:t>
            </w:r>
            <w:r w:rsidR="005B240B">
              <w:rPr>
                <w:rFonts w:hint="eastAsia"/>
              </w:rPr>
              <w:t xml:space="preserve"> </w:t>
            </w:r>
            <w:r w:rsidR="006B25CF">
              <w:rPr>
                <w:rFonts w:hint="eastAsia"/>
              </w:rPr>
              <w:t>/</w:t>
            </w:r>
            <w:r w:rsidR="005B240B">
              <w:t xml:space="preserve"> </w:t>
            </w:r>
            <w:r w:rsidR="006B25CF"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5A25EA" w:rsidRDefault="006B25CF" w:rsidP="005A25EA">
            <w:r w:rsidRPr="006F1765">
              <w:rPr>
                <w:rFonts w:hint="eastAsia"/>
                <w:b/>
                <w:bCs/>
              </w:rPr>
              <w:t>作业情况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提交率，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正确率</w:t>
            </w:r>
            <w:r w:rsidR="005A25EA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6B25CF" w:rsidRPr="005A25EA" w:rsidRDefault="00DB0478" w:rsidP="00D32081">
            <w:r w:rsidRPr="00DB0478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该讲下参与考试人员正确率总和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该讲</w:t>
            </w:r>
            <w:r w:rsidR="008861ED">
              <w:rPr>
                <w:rFonts w:hint="eastAsia"/>
              </w:rPr>
              <w:t>下参与考试人数</w:t>
            </w:r>
            <w:r>
              <w:rPr>
                <w:rFonts w:hint="eastAsia"/>
              </w:rPr>
              <w:t>}</w:t>
            </w:r>
          </w:p>
          <w:p w:rsidR="006F2267" w:rsidRDefault="006B25CF" w:rsidP="00D32081">
            <w:r w:rsidRPr="007A5B62">
              <w:rPr>
                <w:rFonts w:hint="eastAsia"/>
                <w:b/>
                <w:bCs/>
              </w:rPr>
              <w:t>课程评价</w:t>
            </w:r>
            <w:r>
              <w:rPr>
                <w:rFonts w:hint="eastAsia"/>
              </w:rPr>
              <w:t>：</w:t>
            </w:r>
            <w:r w:rsidR="005B240B">
              <w:rPr>
                <w:rFonts w:hint="eastAsia"/>
              </w:rPr>
              <w:t>{</w:t>
            </w:r>
            <w:r w:rsidR="005B240B">
              <w:rPr>
                <w:rFonts w:hint="eastAsia"/>
              </w:rPr>
              <w:t>该讲</w:t>
            </w:r>
            <w:r>
              <w:rPr>
                <w:rFonts w:hint="eastAsia"/>
              </w:rPr>
              <w:t>所有评价学员</w:t>
            </w:r>
            <w:r w:rsidR="008707C2">
              <w:rPr>
                <w:rFonts w:hint="eastAsia"/>
              </w:rPr>
              <w:t>的均</w:t>
            </w:r>
            <w:r w:rsidR="005B240B">
              <w:rPr>
                <w:rFonts w:hint="eastAsia"/>
              </w:rPr>
              <w:t>分</w:t>
            </w:r>
            <w:r w:rsidR="007E6B44">
              <w:rPr>
                <w:rFonts w:hint="eastAsia"/>
              </w:rPr>
              <w:t>（</w:t>
            </w:r>
            <w:r w:rsidR="005B240B">
              <w:rPr>
                <w:rFonts w:hint="eastAsia"/>
              </w:rPr>
              <w:t>学员评价各项（板书、语速、趣味、听懂）分数和</w:t>
            </w:r>
            <w:r w:rsidR="005B240B">
              <w:rPr>
                <w:rFonts w:hint="eastAsia"/>
              </w:rPr>
              <w:t xml:space="preserve"> </w:t>
            </w:r>
            <w:r w:rsidR="005B240B">
              <w:t>/ 4</w:t>
            </w:r>
            <w:r w:rsidR="005B240B">
              <w:rPr>
                <w:rFonts w:hint="eastAsia"/>
              </w:rPr>
              <w:t>）相加</w:t>
            </w:r>
            <w:r w:rsidR="007E6B44">
              <w:rPr>
                <w:rFonts w:hint="eastAsia"/>
              </w:rPr>
              <w:t xml:space="preserve"> / </w:t>
            </w:r>
            <w:r w:rsidR="007E6B44">
              <w:rPr>
                <w:rFonts w:hint="eastAsia"/>
              </w:rPr>
              <w:t>该讲评价学员人数</w:t>
            </w:r>
            <w:r w:rsidR="008707C2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7E6B44">
              <w:rPr>
                <w:rFonts w:hint="eastAsia"/>
              </w:rPr>
              <w:t>。</w:t>
            </w:r>
          </w:p>
          <w:p w:rsidR="006F2267" w:rsidRDefault="006F2267" w:rsidP="00D32081">
            <w:r>
              <w:rPr>
                <w:rFonts w:hint="eastAsia"/>
              </w:rPr>
              <w:t>交互</w:t>
            </w:r>
          </w:p>
          <w:p w:rsidR="006F2267" w:rsidRDefault="006F2267" w:rsidP="00D32081">
            <w:r>
              <w:rPr>
                <w:rFonts w:hint="eastAsia"/>
              </w:rPr>
              <w:t>点击</w:t>
            </w:r>
            <w:r w:rsidR="007A5B62">
              <w:rPr>
                <w:rFonts w:hint="eastAsia"/>
              </w:rPr>
              <w:t>“</w:t>
            </w:r>
            <w:r>
              <w:rPr>
                <w:rFonts w:hint="eastAsia"/>
              </w:rPr>
              <w:t>数字</w:t>
            </w:r>
            <w:r w:rsidR="007A5B62">
              <w:rPr>
                <w:noProof/>
              </w:rPr>
              <w:drawing>
                <wp:inline distT="0" distB="0" distL="0" distR="0" wp14:anchorId="6356C297" wp14:editId="060EDBE0">
                  <wp:extent cx="542857" cy="1171429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57" cy="1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B62">
              <w:rPr>
                <w:rFonts w:hint="eastAsia"/>
              </w:rPr>
              <w:t>”</w:t>
            </w:r>
            <w:r>
              <w:rPr>
                <w:rFonts w:hint="eastAsia"/>
              </w:rPr>
              <w:t>可</w:t>
            </w:r>
            <w:proofErr w:type="gramStart"/>
            <w:r w:rsidR="007A5B62">
              <w:rPr>
                <w:rFonts w:hint="eastAsia"/>
              </w:rPr>
              <w:t>新开页签</w:t>
            </w:r>
            <w:r>
              <w:rPr>
                <w:rFonts w:hint="eastAsia"/>
              </w:rPr>
              <w:t>跳转至</w:t>
            </w:r>
            <w:proofErr w:type="gramEnd"/>
            <w:r w:rsidR="007A5B62">
              <w:rPr>
                <w:rFonts w:hint="eastAsia"/>
              </w:rPr>
              <w:t>该课时</w:t>
            </w:r>
            <w:r>
              <w:rPr>
                <w:rFonts w:hint="eastAsia"/>
              </w:rPr>
              <w:t>评价</w:t>
            </w:r>
            <w:r w:rsidR="007A5B62">
              <w:rPr>
                <w:rFonts w:hint="eastAsia"/>
              </w:rPr>
              <w:t>详情页面。</w:t>
            </w:r>
          </w:p>
          <w:p w:rsidR="005A25EA" w:rsidRDefault="005A25EA" w:rsidP="00D32081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弹层，内容为</w:t>
            </w:r>
            <w:r w:rsidR="00715585">
              <w:rPr>
                <w:rFonts w:hint="eastAsia"/>
              </w:rPr>
              <w:t>：板书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该讲下学员对板书打分总和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，语速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该讲下学员对板书语速总和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，趣味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该讲下学员对板书趣味总和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，听懂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该讲下学员对板书听懂总和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6F2267">
              <w:rPr>
                <w:rFonts w:hint="eastAsia"/>
              </w:rPr>
              <w:t>。</w:t>
            </w:r>
          </w:p>
          <w:p w:rsidR="007A5B62" w:rsidRDefault="007A5B62" w:rsidP="00D32081">
            <w:r w:rsidRPr="007A5B62">
              <w:rPr>
                <w:rFonts w:hint="eastAsia"/>
                <w:b/>
                <w:bCs/>
              </w:rPr>
              <w:lastRenderedPageBreak/>
              <w:t>回放</w:t>
            </w:r>
            <w:r>
              <w:rPr>
                <w:rFonts w:hint="eastAsia"/>
              </w:rPr>
              <w:t>：</w:t>
            </w:r>
            <w:r w:rsidR="006F1765">
              <w:rPr>
                <w:rFonts w:hint="eastAsia"/>
              </w:rPr>
              <w:t>1</w:t>
            </w:r>
            <w:r w:rsidR="006F1765">
              <w:rPr>
                <w:rFonts w:hint="eastAsia"/>
              </w:rPr>
              <w:t>、有回放时，展示为“查看</w:t>
            </w:r>
            <w:r w:rsidR="006F1765">
              <w:rPr>
                <w:rFonts w:hint="eastAsia"/>
              </w:rPr>
              <w:t xml:space="preserve"> </w:t>
            </w:r>
            <w:r w:rsidR="006F1765">
              <w:t xml:space="preserve">/ </w:t>
            </w:r>
            <w:r w:rsidR="006F1765">
              <w:rPr>
                <w:rFonts w:hint="eastAsia"/>
              </w:rPr>
              <w:t>链接”</w:t>
            </w:r>
            <w:r w:rsidR="006F1765">
              <w:rPr>
                <w:noProof/>
              </w:rPr>
              <w:t xml:space="preserve"> </w:t>
            </w:r>
            <w:r w:rsidR="006F1765">
              <w:rPr>
                <w:rFonts w:hint="eastAsia"/>
              </w:rPr>
              <w:t>，点击“查看”可通过协议唤起客户端播放回放，点击“链接”，复制回放链接地址至剪切板。</w:t>
            </w:r>
          </w:p>
          <w:p w:rsidR="00D960B5" w:rsidRDefault="00E1439D" w:rsidP="00D32081">
            <w:r>
              <w:rPr>
                <w:rFonts w:hint="eastAsia"/>
                <w:b/>
                <w:bCs/>
              </w:rPr>
              <w:t>题目</w:t>
            </w:r>
            <w:r>
              <w:rPr>
                <w:rFonts w:hint="eastAsia"/>
              </w:rPr>
              <w:t>：“详情”，点击新开便签页，跳转至“</w:t>
            </w:r>
            <w:hyperlink w:anchor="_4.6学情报告" w:history="1">
              <w:r w:rsidR="00997A02" w:rsidRPr="00D13498">
                <w:rPr>
                  <w:rStyle w:val="a4"/>
                  <w:rFonts w:hint="eastAsia"/>
                </w:rPr>
                <w:t>学情报告</w:t>
              </w:r>
              <w:r w:rsidR="00DD361C" w:rsidRPr="00D13498">
                <w:rPr>
                  <w:rStyle w:val="a4"/>
                  <w:rFonts w:hint="eastAsia"/>
                </w:rPr>
                <w:t>页面</w:t>
              </w:r>
            </w:hyperlink>
            <w:r>
              <w:rPr>
                <w:rFonts w:hint="eastAsia"/>
              </w:rPr>
              <w:t>”</w:t>
            </w:r>
            <w:r w:rsidR="00DD361C">
              <w:rPr>
                <w:rFonts w:hint="eastAsia"/>
              </w:rPr>
              <w:t>，默认选中“课堂”选项。</w:t>
            </w:r>
          </w:p>
          <w:p w:rsidR="00D13498" w:rsidRPr="00E1439D" w:rsidRDefault="00D13498" w:rsidP="00D32081">
            <w:r w:rsidRPr="000431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：“详情”</w:t>
            </w:r>
            <w:r>
              <w:rPr>
                <w:rFonts w:hint="eastAsia"/>
              </w:rPr>
              <w:t>{</w:t>
            </w:r>
            <w:r w:rsidR="009234E7">
              <w:rPr>
                <w:rFonts w:hint="eastAsia"/>
              </w:rPr>
              <w:t>该讲下学员人数</w:t>
            </w:r>
            <w:r>
              <w:rPr>
                <w:rFonts w:hint="eastAsia"/>
              </w:rPr>
              <w:t>}</w:t>
            </w:r>
            <w:r w:rsidR="00771D55">
              <w:rPr>
                <w:rFonts w:hint="eastAsia"/>
              </w:rPr>
              <w:t>，点击新开标签页，跳转至“</w:t>
            </w:r>
            <w:hyperlink w:anchor="_4.6学情报告" w:history="1">
              <w:r w:rsidR="00771D55" w:rsidRPr="00D13498">
                <w:rPr>
                  <w:rStyle w:val="a4"/>
                  <w:rFonts w:hint="eastAsia"/>
                </w:rPr>
                <w:t>学情报告页面</w:t>
              </w:r>
            </w:hyperlink>
            <w:r w:rsidR="00771D55">
              <w:rPr>
                <w:rFonts w:hint="eastAsia"/>
              </w:rPr>
              <w:t>”，默认选中“学员”选项。</w:t>
            </w:r>
          </w:p>
          <w:p w:rsidR="006F1765" w:rsidRPr="006B25CF" w:rsidRDefault="006F1765" w:rsidP="00D32081"/>
        </w:tc>
      </w:tr>
    </w:tbl>
    <w:p w:rsidR="00D32081" w:rsidRPr="00D32081" w:rsidRDefault="00D32081" w:rsidP="00D32081"/>
    <w:p w:rsidR="00D32081" w:rsidRPr="00D32081" w:rsidRDefault="00D32081" w:rsidP="00D32081"/>
    <w:p w:rsidR="008967B4" w:rsidRPr="008967B4" w:rsidRDefault="008967B4" w:rsidP="008967B4"/>
    <w:p w:rsidR="00FB4EEC" w:rsidRPr="00B1398D" w:rsidRDefault="00FB4EEC" w:rsidP="00FB4EEC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Pr="00B1398D">
        <w:rPr>
          <w:rFonts w:ascii="微软雅黑" w:hAnsi="微软雅黑"/>
          <w:sz w:val="21"/>
          <w:szCs w:val="21"/>
        </w:rPr>
        <w:t>4</w:t>
      </w:r>
      <w:r w:rsidRPr="00B1398D">
        <w:rPr>
          <w:rFonts w:ascii="微软雅黑" w:hAnsi="微软雅黑" w:hint="eastAsia"/>
          <w:sz w:val="21"/>
          <w:szCs w:val="21"/>
        </w:rPr>
        <w:t>我的</w:t>
      </w:r>
      <w:r w:rsidRPr="00B1398D">
        <w:rPr>
          <w:rFonts w:ascii="微软雅黑" w:hAnsi="微软雅黑"/>
          <w:sz w:val="21"/>
          <w:szCs w:val="21"/>
        </w:rPr>
        <w:t>基本情况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216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FB4EEC" w:rsidRDefault="00FB4EEC" w:rsidP="00E1439D"/>
          <w:p w:rsidR="00FB4EEC" w:rsidRDefault="00FB4EEC" w:rsidP="00E1439D">
            <w:r>
              <w:rPr>
                <w:noProof/>
              </w:rPr>
              <w:drawing>
                <wp:inline distT="0" distB="0" distL="0" distR="0" wp14:anchorId="135A5C44" wp14:editId="0C926709">
                  <wp:extent cx="2200000" cy="203809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00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EEC" w:rsidRDefault="00FB4EEC" w:rsidP="00E1439D">
            <w:r w:rsidRPr="00043162">
              <w:rPr>
                <w:rFonts w:hint="eastAsia"/>
                <w:b/>
                <w:bCs/>
              </w:rPr>
              <w:t>免费课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该规划师名下在读活动课的学员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 w:rsidRPr="00043162">
              <w:rPr>
                <w:rFonts w:hint="eastAsia"/>
                <w:b/>
                <w:bCs/>
              </w:rPr>
              <w:t>长期班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该规划师名下在读长期班的学员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 w:rsidRPr="00043162">
              <w:rPr>
                <w:rFonts w:hint="eastAsia"/>
                <w:b/>
                <w:bCs/>
              </w:rPr>
              <w:t>续报率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续</w:t>
            </w:r>
            <w:proofErr w:type="gramStart"/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报人次</w:t>
            </w:r>
            <w:proofErr w:type="gramEnd"/>
            <w:r w:rsidR="005B240B"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/</w:t>
            </w:r>
            <w:r w:rsidR="005B240B">
              <w:rPr>
                <w:rFonts w:ascii="微软雅黑" w:hAnsi="微软雅黑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Default="00510122" w:rsidP="00E1439D">
            <w:proofErr w:type="gramStart"/>
            <w:r w:rsidRPr="00043162">
              <w:rPr>
                <w:rFonts w:hint="eastAsia"/>
                <w:b/>
                <w:bCs/>
              </w:rPr>
              <w:t>扩科</w:t>
            </w:r>
            <w:r w:rsidR="00FB4EEC" w:rsidRPr="00043162">
              <w:rPr>
                <w:rFonts w:hint="eastAsia"/>
                <w:b/>
                <w:bCs/>
              </w:rPr>
              <w:t>率</w:t>
            </w:r>
            <w:proofErr w:type="gramEnd"/>
            <w:r w:rsidR="00FB4EEC">
              <w:rPr>
                <w:rFonts w:hint="eastAsia"/>
              </w:rPr>
              <w:t>：</w:t>
            </w:r>
            <w:r w:rsidR="00FB4EEC">
              <w:rPr>
                <w:rFonts w:hint="eastAsia"/>
              </w:rPr>
              <w:t>{</w:t>
            </w:r>
            <w:r w:rsidR="00FB4EEC">
              <w:rPr>
                <w:rFonts w:hint="eastAsia"/>
              </w:rPr>
              <w:t>该规划师名下</w:t>
            </w:r>
            <w:proofErr w:type="gramStart"/>
            <w:r w:rsidR="00FB4EEC">
              <w:rPr>
                <w:rFonts w:hint="eastAsia"/>
              </w:rPr>
              <w:t>学员扩科人次</w:t>
            </w:r>
            <w:proofErr w:type="gramEnd"/>
            <w:r w:rsidR="005B240B">
              <w:rPr>
                <w:rFonts w:hint="eastAsia"/>
              </w:rPr>
              <w:t xml:space="preserve"> </w:t>
            </w:r>
            <w:r w:rsidR="00FB4EEC">
              <w:rPr>
                <w:rFonts w:hint="eastAsia"/>
              </w:rPr>
              <w:t>/</w:t>
            </w:r>
            <w:r w:rsidR="005B240B">
              <w:t xml:space="preserve"> </w:t>
            </w:r>
            <w:r w:rsidR="00FB4EEC">
              <w:rPr>
                <w:rFonts w:hint="eastAsia"/>
              </w:rPr>
              <w:t>该规划师名下学员长期班付费</w:t>
            </w:r>
            <w:r w:rsidR="00FB4EEC">
              <w:rPr>
                <w:rFonts w:hint="eastAsia"/>
              </w:rPr>
              <w:lastRenderedPageBreak/>
              <w:t>人次</w:t>
            </w:r>
            <w:r w:rsidR="00FB4EEC">
              <w:rPr>
                <w:rFonts w:hint="eastAsia"/>
              </w:rPr>
              <w:t>}</w:t>
            </w:r>
          </w:p>
          <w:p w:rsidR="00FB4EEC" w:rsidRPr="00080218" w:rsidRDefault="00FB4EEC" w:rsidP="00E1439D">
            <w:r w:rsidRPr="00043162">
              <w:rPr>
                <w:rFonts w:hint="eastAsia"/>
                <w:b/>
                <w:bCs/>
              </w:rPr>
              <w:t>付费率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该规划师名下学员付费人次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该规划师名下学员人数</w:t>
            </w:r>
            <w:r>
              <w:rPr>
                <w:rFonts w:hint="eastAsia"/>
              </w:rPr>
              <w:t>}</w:t>
            </w:r>
          </w:p>
        </w:tc>
      </w:tr>
    </w:tbl>
    <w:p w:rsidR="00FB4EEC" w:rsidRPr="0017203D" w:rsidRDefault="00FB4EEC" w:rsidP="00FB4EEC"/>
    <w:p w:rsidR="00122A49" w:rsidRPr="0036059E" w:rsidRDefault="00122A49" w:rsidP="00B9477E">
      <w:pPr>
        <w:pStyle w:val="2"/>
        <w:rPr>
          <w:rFonts w:ascii="微软雅黑" w:hAnsi="微软雅黑"/>
        </w:rPr>
      </w:pPr>
      <w:bookmarkStart w:id="23" w:name="_4.6学情报告"/>
      <w:bookmarkEnd w:id="23"/>
      <w:r w:rsidRPr="0036059E">
        <w:rPr>
          <w:rFonts w:ascii="微软雅黑" w:hAnsi="微软雅黑"/>
        </w:rPr>
        <w:t>4.6</w:t>
      </w:r>
      <w:r w:rsidR="00B9477E" w:rsidRPr="0036059E">
        <w:rPr>
          <w:rFonts w:ascii="微软雅黑" w:hAnsi="微软雅黑" w:hint="eastAsia"/>
        </w:rPr>
        <w:t>学</w:t>
      </w:r>
      <w:r w:rsidR="00DD361C" w:rsidRPr="0036059E">
        <w:rPr>
          <w:rFonts w:ascii="微软雅黑" w:hAnsi="微软雅黑" w:hint="eastAsia"/>
        </w:rPr>
        <w:t>情报告</w:t>
      </w:r>
    </w:p>
    <w:p w:rsidR="007831B2" w:rsidRDefault="007831B2" w:rsidP="007831B2">
      <w:r>
        <w:rPr>
          <w:rFonts w:hint="eastAsia"/>
        </w:rPr>
        <w:t>学情报告为二级页面，通过课程下的“题目详情”或“学员详情”进入。</w:t>
      </w:r>
    </w:p>
    <w:p w:rsidR="00A33626" w:rsidRDefault="00A33626" w:rsidP="007831B2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：学情报告</w:t>
      </w:r>
      <w:r>
        <w:rPr>
          <w:rFonts w:hint="eastAsia"/>
        </w:rPr>
        <w:t>-</w:t>
      </w:r>
      <w:r>
        <w:t>{</w:t>
      </w:r>
      <w:r>
        <w:rPr>
          <w:rFonts w:hint="eastAsia"/>
        </w:rPr>
        <w:t>课程名称</w:t>
      </w:r>
      <w:r>
        <w:t>}</w:t>
      </w:r>
    </w:p>
    <w:p w:rsidR="007831B2" w:rsidRDefault="007831B2" w:rsidP="007831B2">
      <w:r>
        <w:rPr>
          <w:rFonts w:hint="eastAsia"/>
        </w:rPr>
        <w:t>以下是设计稿</w:t>
      </w:r>
    </w:p>
    <w:p w:rsidR="007831B2" w:rsidRDefault="00830B49" w:rsidP="007831B2">
      <w:r>
        <w:rPr>
          <w:noProof/>
        </w:rPr>
        <w:drawing>
          <wp:inline distT="0" distB="0" distL="0" distR="0" wp14:anchorId="4578213E" wp14:editId="14BAC992">
            <wp:extent cx="5274310" cy="32943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1D8">
        <w:rPr>
          <w:noProof/>
        </w:rPr>
        <w:lastRenderedPageBreak/>
        <w:drawing>
          <wp:inline distT="0" distB="0" distL="0" distR="0" wp14:anchorId="1E6F9985" wp14:editId="58B1A0C1">
            <wp:extent cx="5274310" cy="32937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7E" w:rsidRPr="007831B2" w:rsidRDefault="00F6317E" w:rsidP="007831B2">
      <w:r>
        <w:rPr>
          <w:rFonts w:hint="eastAsia"/>
        </w:rPr>
        <w:t>可选规划师视角或教学视角。默认为规划师视角，导航定位到“学员”</w:t>
      </w:r>
      <w:r w:rsidR="00A33626">
        <w:rPr>
          <w:rFonts w:hint="eastAsia"/>
        </w:rPr>
        <w:t>栏</w:t>
      </w:r>
      <w:r>
        <w:rPr>
          <w:rFonts w:hint="eastAsia"/>
        </w:rPr>
        <w:t>。</w:t>
      </w:r>
    </w:p>
    <w:p w:rsidR="007831B2" w:rsidRDefault="00F7678A" w:rsidP="0004467F">
      <w:pPr>
        <w:pStyle w:val="3"/>
        <w:rPr>
          <w:rFonts w:ascii="微软雅黑" w:hAnsi="微软雅黑"/>
          <w:sz w:val="21"/>
          <w:szCs w:val="21"/>
        </w:rPr>
      </w:pPr>
      <w:r w:rsidRPr="00766711">
        <w:rPr>
          <w:rFonts w:ascii="微软雅黑" w:hAnsi="微软雅黑" w:hint="eastAsia"/>
          <w:sz w:val="21"/>
          <w:szCs w:val="21"/>
        </w:rPr>
        <w:t>4</w:t>
      </w:r>
      <w:r w:rsidRPr="00766711">
        <w:rPr>
          <w:rFonts w:ascii="微软雅黑" w:hAnsi="微软雅黑"/>
          <w:sz w:val="21"/>
          <w:szCs w:val="21"/>
        </w:rPr>
        <w:t>.6.1</w:t>
      </w:r>
      <w:r w:rsidR="009B40B5" w:rsidRPr="00766711">
        <w:rPr>
          <w:rFonts w:ascii="微软雅黑" w:hAnsi="微软雅黑" w:hint="eastAsia"/>
          <w:sz w:val="21"/>
          <w:szCs w:val="21"/>
        </w:rPr>
        <w:t>课程基本情况</w:t>
      </w:r>
      <w:r w:rsidR="00560E4C" w:rsidRPr="00766711">
        <w:rPr>
          <w:rFonts w:ascii="微软雅黑" w:hAnsi="微软雅黑" w:hint="eastAsia"/>
          <w:sz w:val="21"/>
          <w:szCs w:val="21"/>
        </w:rPr>
        <w:t>（左侧）</w:t>
      </w:r>
    </w:p>
    <w:p w:rsidR="00B121D8" w:rsidRPr="00B121D8" w:rsidRDefault="00B121D8" w:rsidP="00B121D8">
      <w:r>
        <w:rPr>
          <w:rFonts w:hint="eastAsia"/>
        </w:rPr>
        <w:t>此区域展示的是该课程的基本数据信息，以下是详细说明。</w:t>
      </w:r>
    </w:p>
    <w:p w:rsidR="00F6317E" w:rsidRPr="00F6317E" w:rsidRDefault="00F6317E" w:rsidP="00F6317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60E4C" w:rsidTr="0090005D">
        <w:trPr>
          <w:trHeight w:val="770"/>
        </w:trPr>
        <w:tc>
          <w:tcPr>
            <w:tcW w:w="8522" w:type="dxa"/>
            <w:gridSpan w:val="2"/>
          </w:tcPr>
          <w:p w:rsidR="00560E4C" w:rsidRDefault="00560E4C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60E4C" w:rsidRPr="00F31C09" w:rsidTr="00E85C17">
        <w:trPr>
          <w:trHeight w:val="1266"/>
        </w:trPr>
        <w:tc>
          <w:tcPr>
            <w:tcW w:w="1809" w:type="dxa"/>
          </w:tcPr>
          <w:p w:rsidR="00560E4C" w:rsidRDefault="00560E4C" w:rsidP="0090005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60E4C" w:rsidRDefault="00560E4C" w:rsidP="0090005D">
            <w:r>
              <w:rPr>
                <w:noProof/>
              </w:rPr>
              <w:drawing>
                <wp:inline distT="0" distB="0" distL="0" distR="0" wp14:anchorId="58C9B30E" wp14:editId="4CE70E3B">
                  <wp:extent cx="760934" cy="2890837"/>
                  <wp:effectExtent l="0" t="0" r="127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40" cy="293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E4C" w:rsidRDefault="00560E4C" w:rsidP="0090005D">
            <w:r w:rsidRPr="00043162">
              <w:rPr>
                <w:rFonts w:hint="eastAsia"/>
                <w:b/>
                <w:bCs/>
              </w:rPr>
              <w:lastRenderedPageBreak/>
              <w:t>课时</w:t>
            </w:r>
            <w:r w:rsidRPr="00043162">
              <w:rPr>
                <w:rFonts w:hint="eastAsia"/>
                <w:b/>
                <w:bCs/>
              </w:rPr>
              <w:t>-</w:t>
            </w:r>
            <w:r w:rsidRPr="00043162">
              <w:rPr>
                <w:rFonts w:hint="eastAsia"/>
                <w:b/>
                <w:bCs/>
              </w:rPr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课时类型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</w:t>
            </w:r>
            <w:r w:rsidR="0069094C">
              <w:rPr>
                <w:rFonts w:hint="eastAsia"/>
              </w:rPr>
              <w:t>名称</w:t>
            </w:r>
            <w:r>
              <w:t>}</w:t>
            </w:r>
            <w:r w:rsidR="0069094C">
              <w:t>{</w:t>
            </w:r>
            <w:r w:rsidR="0069094C">
              <w:rPr>
                <w:rFonts w:hint="eastAsia"/>
              </w:rPr>
              <w:t>课程名称</w:t>
            </w:r>
            <w:r w:rsidR="0069094C">
              <w:t>}</w:t>
            </w:r>
          </w:p>
          <w:p w:rsidR="0069094C" w:rsidRDefault="0069094C" w:rsidP="0090005D">
            <w:r w:rsidRPr="00043162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课时开始时间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</w:p>
          <w:p w:rsidR="008640DC" w:rsidRDefault="00766711" w:rsidP="0090005D">
            <w:r w:rsidRPr="00043162">
              <w:rPr>
                <w:rFonts w:hint="eastAsia"/>
                <w:b/>
                <w:bCs/>
              </w:rPr>
              <w:t>主讲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主讲老师姓名</w:t>
            </w:r>
            <w:r>
              <w:rPr>
                <w:rFonts w:hint="eastAsia"/>
              </w:rPr>
              <w:t>}</w:t>
            </w:r>
          </w:p>
          <w:p w:rsidR="00766711" w:rsidRDefault="00766711" w:rsidP="0090005D">
            <w:r w:rsidRPr="000431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该讲下的学员数，即</w:t>
            </w:r>
            <w:r w:rsidR="00536B3F">
              <w:rPr>
                <w:rFonts w:hint="eastAsia"/>
              </w:rPr>
              <w:t>拥有该讲权限的人数</w:t>
            </w:r>
            <w:r>
              <w:rPr>
                <w:rFonts w:hint="eastAsia"/>
              </w:rPr>
              <w:t>}</w:t>
            </w:r>
          </w:p>
          <w:p w:rsidR="00232EAE" w:rsidRDefault="00232EAE" w:rsidP="0090005D">
            <w:r w:rsidRPr="00043162">
              <w:rPr>
                <w:rFonts w:hint="eastAsia"/>
                <w:b/>
                <w:bCs/>
              </w:rPr>
              <w:t>转入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该讲转入学员的人数</w:t>
            </w:r>
            <w:r>
              <w:rPr>
                <w:rFonts w:hint="eastAsia"/>
              </w:rPr>
              <w:t>}</w:t>
            </w:r>
            <w:r w:rsidR="0019074A">
              <w:t>{</w:t>
            </w:r>
            <w:r w:rsidR="0019074A">
              <w:rPr>
                <w:rFonts w:hint="eastAsia"/>
              </w:rPr>
              <w:t>待续</w:t>
            </w:r>
            <w:r w:rsidR="0019074A">
              <w:t>}</w:t>
            </w:r>
          </w:p>
          <w:p w:rsidR="0019074A" w:rsidRDefault="0019074A" w:rsidP="0090005D">
            <w:r w:rsidRPr="00043162">
              <w:rPr>
                <w:rFonts w:hint="eastAsia"/>
                <w:b/>
                <w:bCs/>
              </w:rPr>
              <w:t>转出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转出学员的人数</w:t>
            </w:r>
            <w:r>
              <w:rPr>
                <w:rFonts w:hint="eastAsia"/>
              </w:rPr>
              <w:t>}</w:t>
            </w:r>
            <w:r w:rsidR="001F1129">
              <w:t>{</w:t>
            </w:r>
            <w:r w:rsidR="001F1129">
              <w:rPr>
                <w:rFonts w:hint="eastAsia"/>
              </w:rPr>
              <w:t>待续</w:t>
            </w:r>
            <w:r w:rsidR="001F1129">
              <w:t>}</w:t>
            </w:r>
          </w:p>
          <w:p w:rsidR="001F1129" w:rsidRDefault="001F1129" w:rsidP="0090005D">
            <w:r w:rsidRPr="00043162">
              <w:rPr>
                <w:rFonts w:hint="eastAsia"/>
                <w:b/>
                <w:bCs/>
              </w:rPr>
              <w:t>退费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退费人数</w:t>
            </w:r>
            <w:r>
              <w:t>}{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1F1129" w:rsidRDefault="001F1129" w:rsidP="0090005D">
            <w:r w:rsidRPr="00043162">
              <w:rPr>
                <w:rFonts w:hint="eastAsia"/>
                <w:b/>
                <w:bCs/>
              </w:rPr>
              <w:t>出勤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出勤率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出勤人数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 w:rsidRPr="00043162">
              <w:rPr>
                <w:rFonts w:hint="eastAsia"/>
                <w:b/>
                <w:bCs/>
              </w:rPr>
              <w:t>课堂题目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课上老师出题数量</w:t>
            </w:r>
            <w:r>
              <w:t>}</w:t>
            </w:r>
            <w:r>
              <w:rPr>
                <w:rFonts w:hint="eastAsia"/>
              </w:rPr>
              <w:t>道，没有时显示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 w:rsidRPr="00043162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该讲所有出勤人员的正确率总和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 w:rsidRPr="00043162">
              <w:rPr>
                <w:rFonts w:hint="eastAsia"/>
                <w:b/>
                <w:bCs/>
              </w:rPr>
              <w:t>作业题目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 w:rsidRPr="00043162">
              <w:rPr>
                <w:rFonts w:hint="eastAsia"/>
                <w:b/>
                <w:bCs/>
              </w:rPr>
              <w:t>作业提交率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80465B">
              <w:rPr>
                <w:rFonts w:hint="eastAsia"/>
              </w:rPr>
              <w:t>该讲提交作业人数</w:t>
            </w:r>
            <w:r w:rsidR="0080465B">
              <w:rPr>
                <w:rFonts w:hint="eastAsia"/>
              </w:rPr>
              <w:t xml:space="preserve"> /</w:t>
            </w:r>
            <w:r w:rsidR="0080465B">
              <w:t xml:space="preserve"> </w:t>
            </w:r>
            <w:r w:rsidR="0080465B"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 w:rsidR="0080465B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0465B">
              <w:rPr>
                <w:rFonts w:hint="eastAsia"/>
              </w:rPr>
              <w:t>。</w:t>
            </w:r>
          </w:p>
          <w:p w:rsidR="0019074A" w:rsidRDefault="00DB0478" w:rsidP="0090005D">
            <w:r w:rsidRPr="00043162">
              <w:rPr>
                <w:rFonts w:hint="eastAsia"/>
                <w:b/>
                <w:bCs/>
              </w:rPr>
              <w:t>作业正确率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8707C2" w:rsidRDefault="00DB0478" w:rsidP="008707C2">
            <w:r w:rsidRPr="00043162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 w:rsidR="008707C2">
              <w:rPr>
                <w:rFonts w:hint="eastAsia"/>
              </w:rPr>
              <w:t>{</w:t>
            </w:r>
            <w:r w:rsidR="008707C2">
              <w:rPr>
                <w:rFonts w:hint="eastAsia"/>
              </w:rPr>
              <w:t>该讲下参与考试人员正确率总和</w:t>
            </w:r>
            <w:r w:rsidR="008707C2">
              <w:rPr>
                <w:rFonts w:hint="eastAsia"/>
              </w:rPr>
              <w:t xml:space="preserve"> </w:t>
            </w:r>
            <w:r w:rsidR="008707C2">
              <w:t xml:space="preserve">/ </w:t>
            </w:r>
            <w:r w:rsidR="008707C2">
              <w:rPr>
                <w:rFonts w:hint="eastAsia"/>
              </w:rPr>
              <w:t>该讲下参与考试人数</w:t>
            </w:r>
            <w:r w:rsidR="008707C2">
              <w:rPr>
                <w:rFonts w:hint="eastAsia"/>
              </w:rPr>
              <w:t>}</w:t>
            </w:r>
            <w:r w:rsidR="008707C2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707C2">
              <w:rPr>
                <w:rFonts w:hint="eastAsia"/>
              </w:rPr>
              <w:t>。</w:t>
            </w:r>
          </w:p>
          <w:p w:rsidR="008707C2" w:rsidRDefault="008707C2" w:rsidP="008707C2">
            <w:r w:rsidRPr="00043162">
              <w:rPr>
                <w:rFonts w:hint="eastAsia"/>
                <w:b/>
                <w:bCs/>
              </w:rPr>
              <w:t>评价</w:t>
            </w:r>
            <w:r>
              <w:rPr>
                <w:rFonts w:hint="eastAsia"/>
              </w:rPr>
              <w:t>：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该讲所有评价学员的均分（学员评价各项（板书、语速、趣味、听懂）分数和</w:t>
            </w:r>
            <w:r w:rsidR="001D383E">
              <w:rPr>
                <w:rFonts w:hint="eastAsia"/>
              </w:rPr>
              <w:t xml:space="preserve"> </w:t>
            </w:r>
            <w:r w:rsidR="001D383E">
              <w:t>/ 4</w:t>
            </w:r>
            <w:r w:rsidR="001D383E">
              <w:rPr>
                <w:rFonts w:hint="eastAsia"/>
              </w:rPr>
              <w:t>）相加</w:t>
            </w:r>
            <w:r w:rsidR="001D383E">
              <w:rPr>
                <w:rFonts w:hint="eastAsia"/>
              </w:rPr>
              <w:t xml:space="preserve"> / </w:t>
            </w:r>
            <w:r w:rsidR="001D383E">
              <w:rPr>
                <w:rFonts w:hint="eastAsia"/>
              </w:rPr>
              <w:t>该讲评价学员人数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，来自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该讲下参与评价的人数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人，没有时显示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1D383E">
              <w:rPr>
                <w:rFonts w:hint="eastAsia"/>
              </w:rPr>
              <w:t>。</w:t>
            </w:r>
          </w:p>
          <w:p w:rsidR="001D383E" w:rsidRDefault="001D383E" w:rsidP="008707C2">
            <w:r w:rsidRPr="00043162">
              <w:rPr>
                <w:rFonts w:hint="eastAsia"/>
                <w:b/>
                <w:bCs/>
              </w:rPr>
              <w:t>板书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该讲下学员对板书打分总和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 w:rsidRPr="00043162">
              <w:rPr>
                <w:rFonts w:hint="eastAsia"/>
                <w:b/>
                <w:bCs/>
              </w:rPr>
              <w:lastRenderedPageBreak/>
              <w:t>语速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该讲下学员对板书语速总和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 w:rsidRPr="00043162">
              <w:rPr>
                <w:rFonts w:hint="eastAsia"/>
                <w:b/>
                <w:bCs/>
              </w:rPr>
              <w:t>趣味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 w:rsidRPr="00043162">
              <w:rPr>
                <w:rFonts w:hint="eastAsia"/>
                <w:b/>
                <w:bCs/>
              </w:rPr>
              <w:t>听懂</w:t>
            </w:r>
            <w:r w:rsidRPr="00043162">
              <w:rPr>
                <w:rFonts w:hint="eastAsia"/>
                <w:b/>
                <w:bCs/>
              </w:rP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该讲下学员对板书听懂总和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DB0478" w:rsidRPr="0019074A" w:rsidRDefault="00F31C09" w:rsidP="0090005D">
            <w:r w:rsidRPr="00043162">
              <w:rPr>
                <w:rFonts w:hint="eastAsia"/>
                <w:b/>
                <w:bCs/>
              </w:rPr>
              <w:t>查看回放</w:t>
            </w:r>
            <w:r w:rsidR="00331296">
              <w:rPr>
                <w:rFonts w:hint="eastAsia"/>
              </w:rPr>
              <w:t>：点击通过协议唤起客户端播放该讲的回放。复制回放链接：点击将回放链接地址复制到剪切板。</w:t>
            </w:r>
          </w:p>
        </w:tc>
      </w:tr>
    </w:tbl>
    <w:p w:rsidR="00560E4C" w:rsidRPr="00560E4C" w:rsidRDefault="00560E4C" w:rsidP="007831B2"/>
    <w:p w:rsidR="00956C95" w:rsidRDefault="00331296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.6.2</w:t>
      </w:r>
      <w:r w:rsidR="00A63147" w:rsidRPr="00956C95">
        <w:rPr>
          <w:rFonts w:ascii="微软雅黑" w:hAnsi="微软雅黑" w:hint="eastAsia"/>
          <w:sz w:val="21"/>
          <w:szCs w:val="21"/>
        </w:rPr>
        <w:t>学</w:t>
      </w:r>
      <w:r w:rsidR="00956C95" w:rsidRPr="00956C95">
        <w:rPr>
          <w:rFonts w:ascii="微软雅黑" w:hAnsi="微软雅黑" w:hint="eastAsia"/>
          <w:sz w:val="21"/>
          <w:szCs w:val="21"/>
        </w:rPr>
        <w:t>员</w:t>
      </w:r>
    </w:p>
    <w:p w:rsidR="00D02625" w:rsidRPr="00D02625" w:rsidRDefault="004A7F29" w:rsidP="00D02625">
      <w:r>
        <w:rPr>
          <w:rFonts w:hint="eastAsia"/>
        </w:rPr>
        <w:t>此处的“学员”页面是以规划</w:t>
      </w:r>
      <w:proofErr w:type="gramStart"/>
      <w:r>
        <w:rPr>
          <w:rFonts w:hint="eastAsia"/>
        </w:rPr>
        <w:t>师角度</w:t>
      </w:r>
      <w:proofErr w:type="gramEnd"/>
      <w:r>
        <w:rPr>
          <w:rFonts w:hint="eastAsia"/>
        </w:rPr>
        <w:t>呈现课时下学员的数据。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0005D" w:rsidTr="0090005D">
        <w:trPr>
          <w:trHeight w:val="770"/>
        </w:trPr>
        <w:tc>
          <w:tcPr>
            <w:tcW w:w="8522" w:type="dxa"/>
            <w:gridSpan w:val="2"/>
          </w:tcPr>
          <w:p w:rsidR="0090005D" w:rsidRDefault="0090005D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0005D" w:rsidRPr="00F31C09" w:rsidTr="0090005D">
        <w:trPr>
          <w:trHeight w:val="1266"/>
        </w:trPr>
        <w:tc>
          <w:tcPr>
            <w:tcW w:w="1809" w:type="dxa"/>
          </w:tcPr>
          <w:p w:rsidR="0090005D" w:rsidRDefault="0090005D" w:rsidP="0090005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0005D" w:rsidRDefault="0090005D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由课程页面下“学员详情”进入，学情报告页面，默认选中“学员”</w:t>
            </w:r>
            <w:r w:rsidR="003D5D3B">
              <w:rPr>
                <w:rFonts w:hint="eastAsia"/>
                <w:noProof/>
              </w:rPr>
              <w:t>。</w:t>
            </w:r>
          </w:p>
        </w:tc>
      </w:tr>
      <w:tr w:rsidR="00E25726" w:rsidRPr="006B590E" w:rsidTr="0090005D">
        <w:trPr>
          <w:trHeight w:val="1266"/>
        </w:trPr>
        <w:tc>
          <w:tcPr>
            <w:tcW w:w="1809" w:type="dxa"/>
          </w:tcPr>
          <w:p w:rsidR="00E25726" w:rsidRDefault="00E25726" w:rsidP="0090005D">
            <w:r>
              <w:rPr>
                <w:rFonts w:hint="eastAsia"/>
              </w:rPr>
              <w:t>提前规则</w:t>
            </w:r>
          </w:p>
        </w:tc>
        <w:tc>
          <w:tcPr>
            <w:tcW w:w="6713" w:type="dxa"/>
          </w:tcPr>
          <w:p w:rsidR="00E25726" w:rsidRDefault="00E25726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提前该课时下所有学员，即拥有该课时权限的学员。</w:t>
            </w:r>
            <w:r w:rsidR="0076789B">
              <w:rPr>
                <w:rFonts w:hint="eastAsia"/>
                <w:noProof/>
              </w:rPr>
              <w:t>默认按学员</w:t>
            </w:r>
            <w:r w:rsidR="0076789B">
              <w:rPr>
                <w:rFonts w:hint="eastAsia"/>
                <w:noProof/>
              </w:rPr>
              <w:t>id</w:t>
            </w:r>
            <w:r w:rsidR="0076789B">
              <w:rPr>
                <w:rFonts w:hint="eastAsia"/>
                <w:noProof/>
              </w:rPr>
              <w:t>由小到大排列。</w:t>
            </w:r>
            <w:r w:rsidR="00E72F9F">
              <w:rPr>
                <w:rFonts w:hint="eastAsia"/>
                <w:noProof/>
              </w:rPr>
              <w:t>没有</w:t>
            </w:r>
            <w:r w:rsidR="009E7D30">
              <w:rPr>
                <w:rFonts w:hint="eastAsia"/>
                <w:noProof/>
              </w:rPr>
              <w:t>学员</w:t>
            </w:r>
            <w:r w:rsidR="00E72F9F">
              <w:rPr>
                <w:rFonts w:hint="eastAsia"/>
                <w:noProof/>
              </w:rPr>
              <w:t>时显示“暂无数据”。</w:t>
            </w:r>
          </w:p>
        </w:tc>
      </w:tr>
      <w:tr w:rsidR="00D363A6" w:rsidRPr="006B590E" w:rsidTr="0090005D">
        <w:trPr>
          <w:trHeight w:val="1266"/>
        </w:trPr>
        <w:tc>
          <w:tcPr>
            <w:tcW w:w="1809" w:type="dxa"/>
          </w:tcPr>
          <w:p w:rsidR="00D363A6" w:rsidRDefault="00D363A6" w:rsidP="0090005D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D363A6" w:rsidRDefault="00D363A6" w:rsidP="00D363A6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D363A6" w:rsidRDefault="00D363A6" w:rsidP="00D363A6">
            <w:r>
              <w:rPr>
                <w:rFonts w:hint="eastAsia"/>
              </w:rPr>
              <w:t>前端交互：</w:t>
            </w:r>
          </w:p>
          <w:p w:rsidR="00D363A6" w:rsidRPr="000B0EF4" w:rsidRDefault="00D363A6" w:rsidP="00D363A6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D363A6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Case2.1：Y&lt;=6时，呈现：上一页1,2,3,4,5,6,7,8,9,10下一页；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D363A6" w:rsidRDefault="00D363A6" w:rsidP="00D363A6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90005D" w:rsidRPr="006B590E" w:rsidTr="0090005D">
        <w:trPr>
          <w:trHeight w:val="1266"/>
        </w:trPr>
        <w:tc>
          <w:tcPr>
            <w:tcW w:w="1809" w:type="dxa"/>
          </w:tcPr>
          <w:p w:rsidR="0090005D" w:rsidRDefault="00D363A6" w:rsidP="0090005D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0005D" w:rsidRPr="0090005D" w:rsidRDefault="00C41598" w:rsidP="0090005D">
            <w:r>
              <w:rPr>
                <w:noProof/>
              </w:rPr>
              <w:drawing>
                <wp:inline distT="0" distB="0" distL="0" distR="0" wp14:anchorId="3FB98F10" wp14:editId="78D6EF2E">
                  <wp:extent cx="4125595" cy="2591435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05D" w:rsidRDefault="0033206A" w:rsidP="0090005D">
            <w:r w:rsidRPr="00043162">
              <w:rPr>
                <w:rFonts w:hint="eastAsia"/>
                <w:b/>
                <w:bCs/>
              </w:rPr>
              <w:t>底部统计</w:t>
            </w:r>
            <w:r>
              <w:rPr>
                <w:rFonts w:hint="eastAsia"/>
              </w:rPr>
              <w:t>：找到符合条件的学员共</w:t>
            </w:r>
            <w:r>
              <w:t>{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名（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F0583A" w:rsidRDefault="00F0583A" w:rsidP="0090005D">
            <w:r>
              <w:rPr>
                <w:rFonts w:hint="eastAsia"/>
              </w:rPr>
              <w:t>学员数据用表格呈现，</w:t>
            </w:r>
            <w:r w:rsidR="0033206A">
              <w:rPr>
                <w:rFonts w:hint="eastAsia"/>
              </w:rPr>
              <w:t>以下是</w:t>
            </w:r>
            <w:r>
              <w:rPr>
                <w:rFonts w:hint="eastAsia"/>
              </w:rPr>
              <w:t>名列属性</w:t>
            </w:r>
            <w:r w:rsidR="0033206A">
              <w:rPr>
                <w:rFonts w:hint="eastAsia"/>
              </w:rPr>
              <w:t>说明</w:t>
            </w:r>
          </w:p>
          <w:p w:rsidR="00F0583A" w:rsidRDefault="00F0583A" w:rsidP="0090005D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：每个学员前有一个序号，序号</w:t>
            </w:r>
            <w:r>
              <w:rPr>
                <w:rFonts w:hint="eastAsia"/>
              </w:rPr>
              <w:t>1</w:t>
            </w:r>
            <w:r w:rsidR="00C7549B">
              <w:rPr>
                <w:rFonts w:hint="eastAsia"/>
              </w:rPr>
              <w:t>，</w:t>
            </w:r>
            <w:r>
              <w:t>2</w:t>
            </w:r>
            <w:r w:rsidR="00C7549B">
              <w:rPr>
                <w:rFonts w:hint="eastAsia"/>
              </w:rPr>
              <w:t>，</w:t>
            </w:r>
            <w:r>
              <w:t>3</w:t>
            </w:r>
            <w:r w:rsidR="00C7549B">
              <w:rPr>
                <w:rFonts w:hint="eastAsia"/>
              </w:rPr>
              <w:t>，</w:t>
            </w:r>
            <w:r w:rsidR="00C7549B">
              <w:rPr>
                <w:rFonts w:hint="eastAsia"/>
              </w:rPr>
              <w:t>4</w:t>
            </w:r>
            <w:r w:rsidR="00C7549B" w:rsidRPr="00C7549B">
              <w:rPr>
                <w:rFonts w:hint="eastAsia"/>
              </w:rPr>
              <w:t>…</w:t>
            </w:r>
          </w:p>
          <w:p w:rsidR="00C7549B" w:rsidRDefault="00C7549B" w:rsidP="00C7549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AA2F55">
              <w:rPr>
                <w:rFonts w:hint="eastAsia"/>
                <w:b/>
                <w:bCs/>
              </w:rPr>
              <w:t>学员</w:t>
            </w:r>
            <w:r w:rsidR="00AA2F55">
              <w:rPr>
                <w:rFonts w:hint="eastAsia"/>
                <w:b/>
                <w:bCs/>
              </w:rPr>
              <w:t>I</w:t>
            </w:r>
            <w:r w:rsidR="00AA2F55">
              <w:rPr>
                <w:b/>
                <w:bCs/>
              </w:rPr>
              <w:t>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 w:rsidR="00BC1925">
              <w:rPr>
                <w:rFonts w:hint="eastAsia"/>
              </w:rPr>
              <w:t>学员</w:t>
            </w:r>
            <w:r w:rsidR="00BC1925">
              <w:t>id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</w:t>
            </w:r>
            <w:r w:rsidR="009648B4">
              <w:rPr>
                <w:rFonts w:hint="eastAsia"/>
              </w:rPr>
              <w:t>“</w:t>
            </w:r>
            <w:r w:rsidR="000E11C6">
              <w:rPr>
                <w:rFonts w:hint="eastAsia"/>
              </w:rPr>
              <w:t>学员详情</w:t>
            </w:r>
            <w:r w:rsidR="009648B4">
              <w:rPr>
                <w:rFonts w:hint="eastAsia"/>
              </w:rPr>
              <w:t>”</w:t>
            </w:r>
            <w:r>
              <w:rPr>
                <w:rFonts w:hint="eastAsia"/>
              </w:rPr>
              <w:t>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D56A17" w:rsidRPr="00376FE6" w:rsidRDefault="00C7549B" w:rsidP="0090005D">
            <w:pPr>
              <w:rPr>
                <w:color w:val="FF0000"/>
              </w:rPr>
            </w:pPr>
            <w:r w:rsidRPr="00921695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</w:t>
            </w:r>
            <w:r w:rsidR="00582652">
              <w:rPr>
                <w:rFonts w:hint="eastAsia"/>
              </w:rPr>
              <w:t>设</w:t>
            </w:r>
            <w:r w:rsidR="00D56A17">
              <w:rPr>
                <w:rFonts w:hint="eastAsia"/>
              </w:rPr>
              <w:t>x</w:t>
            </w:r>
            <w:r w:rsidR="00D56A17">
              <w:t>={</w:t>
            </w:r>
            <w:r w:rsidR="00D56A17">
              <w:rPr>
                <w:rFonts w:hint="eastAsia"/>
              </w:rPr>
              <w:t>开始上课时间</w:t>
            </w:r>
            <w:r w:rsidR="00D56A17">
              <w:rPr>
                <w:rFonts w:hint="eastAsia"/>
              </w:rPr>
              <w:t xml:space="preserve"> </w:t>
            </w:r>
            <w:r w:rsidR="00D56A17">
              <w:t xml:space="preserve">- </w:t>
            </w:r>
            <w:r w:rsidR="00D56A17">
              <w:rPr>
                <w:rFonts w:hint="eastAsia"/>
              </w:rPr>
              <w:t>进入教室时间</w:t>
            </w:r>
            <w:r w:rsidR="00D56A17">
              <w:t>}</w:t>
            </w:r>
            <w:r w:rsidR="00D56A17">
              <w:rPr>
                <w:rFonts w:hint="eastAsia"/>
              </w:rPr>
              <w:t>，</w:t>
            </w:r>
            <w:r w:rsidR="00D56A17" w:rsidRPr="00D56A17">
              <w:rPr>
                <w:rFonts w:hint="eastAsia"/>
              </w:rPr>
              <w:t>①</w:t>
            </w:r>
            <w:r w:rsidR="00D56A17">
              <w:rPr>
                <w:rFonts w:hint="eastAsia"/>
              </w:rPr>
              <w:t>x&gt;</w:t>
            </w:r>
            <w:r w:rsidR="00D56A17">
              <w:t>=0,</w:t>
            </w:r>
            <w:r w:rsidR="00D56A17">
              <w:rPr>
                <w:rFonts w:hint="eastAsia"/>
              </w:rPr>
              <w:t>正常，显示为</w:t>
            </w:r>
            <w:r w:rsidR="00D56A17">
              <w:t>{</w:t>
            </w:r>
            <w:r w:rsidR="00D56A17">
              <w:rPr>
                <w:rFonts w:hint="eastAsia"/>
              </w:rPr>
              <w:t>正常</w:t>
            </w:r>
            <w:r w:rsidR="00D56A17">
              <w:rPr>
                <w:rFonts w:hint="eastAsia"/>
              </w:rPr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t>}</w:t>
            </w:r>
            <w:r w:rsidR="00D56A17">
              <w:rPr>
                <w:rFonts w:hint="eastAsia"/>
              </w:rPr>
              <w:t>，绿色字体。</w:t>
            </w:r>
            <w:r w:rsidR="00D56A17" w:rsidRPr="00D56A17">
              <w:rPr>
                <w:rFonts w:hint="eastAsia"/>
              </w:rPr>
              <w:t>②</w:t>
            </w:r>
            <w:r w:rsidR="00D56A17">
              <w:rPr>
                <w:rFonts w:hint="eastAsia"/>
              </w:rPr>
              <w:t>x&lt;</w:t>
            </w:r>
            <w:r w:rsidR="00D56A17">
              <w:t>0,</w:t>
            </w:r>
            <w:r w:rsidR="00D56A17">
              <w:rPr>
                <w:rFonts w:hint="eastAsia"/>
              </w:rPr>
              <w:t>迟到，显示为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迟到</w:t>
            </w:r>
            <w:r w:rsidR="00D56A17">
              <w:rPr>
                <w:rFonts w:hint="eastAsia"/>
              </w:rPr>
              <w:t>-</w:t>
            </w:r>
            <w:r w:rsidR="00D56A17"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，红色字体。</w:t>
            </w:r>
            <w:r w:rsidR="00D56A17" w:rsidRPr="00D56A17">
              <w:rPr>
                <w:rFonts w:hint="eastAsia"/>
              </w:rPr>
              <w:t>③</w:t>
            </w:r>
            <w:r w:rsidR="00D56A17">
              <w:rPr>
                <w:rFonts w:hint="eastAsia"/>
              </w:rPr>
              <w:t>进入教室时间为空，显示为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缺勤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</w:t>
            </w:r>
            <w:r w:rsidR="00582652">
              <w:rPr>
                <w:rFonts w:hint="eastAsia"/>
              </w:rPr>
              <w:t>红</w:t>
            </w:r>
            <w:r w:rsidR="00D56A17">
              <w:rPr>
                <w:rFonts w:hint="eastAsia"/>
              </w:rPr>
              <w:t>色字体。</w:t>
            </w:r>
            <w:r w:rsidR="00D56A17" w:rsidRPr="00D56A17">
              <w:rPr>
                <w:rFonts w:hint="eastAsia"/>
              </w:rPr>
              <w:t>④</w:t>
            </w:r>
            <w:r w:rsidR="00D56A17" w:rsidRPr="00D56A17">
              <w:rPr>
                <w:rFonts w:hint="eastAsia"/>
                <w:color w:val="FF0000"/>
              </w:rPr>
              <w:t>请假，待续，</w:t>
            </w:r>
            <w:r w:rsidR="00BF6CB7">
              <w:rPr>
                <w:rFonts w:hint="eastAsia"/>
                <w:color w:val="FF0000"/>
              </w:rPr>
              <w:t>下期迭代内容</w:t>
            </w:r>
          </w:p>
          <w:p w:rsidR="00A95B93" w:rsidRDefault="00376FE6" w:rsidP="0090005D">
            <w:r w:rsidRPr="00921695">
              <w:rPr>
                <w:rFonts w:hint="eastAsia"/>
                <w:b/>
                <w:bCs/>
              </w:rPr>
              <w:lastRenderedPageBreak/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</w:t>
            </w:r>
            <w:r w:rsidR="00922013">
              <w:rPr>
                <w:rFonts w:hint="eastAsia"/>
              </w:rPr>
              <w:t>学员在本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 w:rsidR="00967B84">
              <w:rPr>
                <w:rFonts w:hint="eastAsia"/>
              </w:rPr>
              <w:t>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讲所有出勤人员的正确率总和</w:t>
            </w:r>
            <w:r w:rsidR="00922013">
              <w:rPr>
                <w:rFonts w:hint="eastAsia"/>
              </w:rPr>
              <w:t xml:space="preserve"> /</w:t>
            </w:r>
            <w:r w:rsidR="00922013">
              <w:t xml:space="preserve"> 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讲出勤人数</w:t>
            </w:r>
            <w:r>
              <w:t>}</w:t>
            </w:r>
            <w:r>
              <w:rPr>
                <w:rFonts w:hint="eastAsia"/>
              </w:rPr>
              <w:t>）</w:t>
            </w:r>
            <w:r w:rsidR="000C33CF">
              <w:rPr>
                <w:rFonts w:hint="eastAsia"/>
              </w:rPr>
              <w:t>，</w:t>
            </w:r>
            <w:r w:rsidR="00967B84">
              <w:rPr>
                <w:rFonts w:hint="eastAsia"/>
              </w:rPr>
              <w:t>排名</w:t>
            </w:r>
            <w:r w:rsidR="00967B84">
              <w:rPr>
                <w:rFonts w:hint="eastAsia"/>
              </w:rPr>
              <w:t>{</w:t>
            </w:r>
            <w:r w:rsidR="00967B84">
              <w:rPr>
                <w:rFonts w:hint="eastAsia"/>
              </w:rPr>
              <w:t>学生正确率排名</w:t>
            </w:r>
            <w:r w:rsidR="00967B84">
              <w:rPr>
                <w:rFonts w:hint="eastAsia"/>
              </w:rPr>
              <w:t>}</w:t>
            </w:r>
            <w:r w:rsidR="00967B84">
              <w:t xml:space="preserve"> “/” {</w:t>
            </w:r>
            <w:r w:rsidR="00967B84">
              <w:rPr>
                <w:rFonts w:hint="eastAsia"/>
              </w:rPr>
              <w:t>本讲人数</w:t>
            </w:r>
            <w:r w:rsidR="00967B84">
              <w:t>}</w:t>
            </w:r>
            <w:r w:rsidR="00967B84">
              <w:rPr>
                <w:rFonts w:hint="eastAsia"/>
              </w:rPr>
              <w:t>，进步（</w:t>
            </w:r>
            <w:r w:rsidR="00967B84">
              <w:rPr>
                <w:rFonts w:hint="eastAsia"/>
              </w:rPr>
              <w:t>x</w:t>
            </w:r>
            <w:r w:rsidR="00967B84">
              <w:rPr>
                <w:rFonts w:hint="eastAsia"/>
              </w:rPr>
              <w:t>）</w:t>
            </w:r>
            <w:r w:rsidR="00967B84">
              <w:rPr>
                <w:rFonts w:hint="eastAsia"/>
              </w:rPr>
              <w:t>,</w:t>
            </w:r>
            <w:r w:rsidR="00967B84">
              <w:t>x</w:t>
            </w:r>
            <w:r w:rsidR="00967B84">
              <w:rPr>
                <w:rFonts w:hint="eastAsia"/>
              </w:rPr>
              <w:t>=</w:t>
            </w:r>
            <w:r w:rsidR="00967B84">
              <w:rPr>
                <w:rFonts w:hint="eastAsia"/>
              </w:rPr>
              <w:t>本讲排名</w:t>
            </w:r>
            <w:r w:rsidR="00967B84">
              <w:rPr>
                <w:rFonts w:hint="eastAsia"/>
              </w:rPr>
              <w:t>-</w:t>
            </w:r>
            <w:r w:rsidR="00967B84">
              <w:rPr>
                <w:rFonts w:hint="eastAsia"/>
              </w:rPr>
              <w:t>上讲排名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0D2237" w:rsidRDefault="00A95B93" w:rsidP="0090005D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该学员本讲作业下答对题数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</w:t>
            </w:r>
            <w:r w:rsidR="00921695">
              <w:rPr>
                <w:rFonts w:hint="eastAsia"/>
              </w:rPr>
              <w:t>次作业</w:t>
            </w:r>
            <w:r>
              <w:rPr>
                <w:rFonts w:hint="eastAsia"/>
              </w:rPr>
              <w:t>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上个有</w:t>
            </w:r>
            <w:r w:rsidR="00921695">
              <w:rPr>
                <w:rFonts w:hint="eastAsia"/>
              </w:rPr>
              <w:t>作业的</w:t>
            </w:r>
            <w:r>
              <w:rPr>
                <w:rFonts w:hint="eastAsia"/>
              </w:rPr>
              <w:t>讲</w:t>
            </w:r>
            <w:r w:rsidR="00921695">
              <w:rPr>
                <w:rFonts w:hint="eastAsia"/>
              </w:rPr>
              <w:t>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该学员考试答对题数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试卷题数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</w:t>
            </w:r>
            <w:r w:rsidR="00921695">
              <w:rPr>
                <w:rFonts w:hint="eastAsia"/>
              </w:rPr>
              <w:t>有考试的讲的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</w:p>
          <w:p w:rsidR="00FF6AB8" w:rsidRDefault="00921695" w:rsidP="00FF6AB8">
            <w:r w:rsidRPr="00CB68B6"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本讲纠正错题数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本讲错题数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921695" w:rsidRDefault="00921695" w:rsidP="00FF6AB8">
            <w:r w:rsidRPr="00CB68B6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Pr="00921695">
              <w:rPr>
                <w:rFonts w:hint="eastAsia"/>
              </w:rPr>
              <w:t>①</w:t>
            </w:r>
            <w:r>
              <w:rPr>
                <w:rFonts w:hint="eastAsia"/>
              </w:rPr>
              <w:t>没有回放学习记录展示为“未学习”</w:t>
            </w:r>
            <w:r w:rsidR="00812AD6">
              <w:rPr>
                <w:rFonts w:hint="eastAsia"/>
              </w:rPr>
              <w:t>，有学习记录是展示“</w:t>
            </w:r>
            <w:r w:rsidR="00812AD6">
              <w:rPr>
                <w:rFonts w:hint="eastAsia"/>
              </w:rPr>
              <w:t>x</w:t>
            </w:r>
            <w:r w:rsidR="00812AD6">
              <w:rPr>
                <w:rFonts w:hint="eastAsia"/>
              </w:rPr>
              <w:t>分钟”</w:t>
            </w:r>
            <w:r w:rsidR="00812AD6">
              <w:t>(x</w:t>
            </w:r>
            <w:r w:rsidR="00812AD6">
              <w:rPr>
                <w:rFonts w:hint="eastAsia"/>
              </w:rPr>
              <w:t>为观看回放的总时长</w:t>
            </w:r>
            <w:r w:rsidR="00812AD6">
              <w:t>)</w:t>
            </w:r>
            <w:r w:rsidR="003D5D3B">
              <w:rPr>
                <w:rFonts w:hint="eastAsia"/>
              </w:rPr>
              <w:t>。</w:t>
            </w:r>
          </w:p>
          <w:p w:rsidR="00EB537F" w:rsidRDefault="00001995" w:rsidP="00FF6AB8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 w:rsidR="00EB537F">
              <w:rPr>
                <w:rFonts w:hint="eastAsia"/>
              </w:rPr>
              <w:t>{</w:t>
            </w:r>
            <w:r w:rsidR="00C7373A">
              <w:rPr>
                <w:rFonts w:hint="eastAsia"/>
              </w:rPr>
              <w:t>四项</w:t>
            </w:r>
            <w:r w:rsidR="00EB537F">
              <w:rPr>
                <w:rFonts w:hint="eastAsia"/>
              </w:rPr>
              <w:t>评价</w:t>
            </w:r>
            <w:r w:rsidR="00C7373A">
              <w:rPr>
                <w:rFonts w:hint="eastAsia"/>
              </w:rPr>
              <w:t>的平均分</w:t>
            </w:r>
            <w:r w:rsidR="00EB537F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A05F4B" w:rsidRDefault="00F555D4" w:rsidP="00FF6AB8">
            <w:r w:rsidRPr="00CB68B6">
              <w:rPr>
                <w:rFonts w:hint="eastAsia"/>
                <w:b/>
                <w:bCs/>
              </w:rPr>
              <w:lastRenderedPageBreak/>
              <w:t>查看</w:t>
            </w:r>
            <w:r>
              <w:rPr>
                <w:rFonts w:hint="eastAsia"/>
              </w:rPr>
              <w:t>：“报告”</w:t>
            </w:r>
            <w:r w:rsidR="002310F7">
              <w:rPr>
                <w:rFonts w:hint="eastAsia"/>
              </w:rPr>
              <w:t>，点击</w:t>
            </w:r>
            <w:r w:rsidR="006B590E">
              <w:rPr>
                <w:rFonts w:hint="eastAsia"/>
              </w:rPr>
              <w:t>从系统右侧滑出一个弹层。</w:t>
            </w:r>
          </w:p>
          <w:p w:rsidR="006B590E" w:rsidRDefault="006B590E" w:rsidP="00FF6AB8">
            <w:proofErr w:type="gramStart"/>
            <w:r>
              <w:rPr>
                <w:rFonts w:hint="eastAsia"/>
              </w:rPr>
              <w:t>弹层包含</w:t>
            </w:r>
            <w:proofErr w:type="gramEnd"/>
            <w:r>
              <w:rPr>
                <w:rFonts w:hint="eastAsia"/>
              </w:rPr>
              <w:t>课堂报告、作业报告、考试报告、回放记录</w:t>
            </w:r>
            <w:r w:rsidR="003D5D3B">
              <w:rPr>
                <w:rFonts w:hint="eastAsia"/>
              </w:rPr>
              <w:t>。</w:t>
            </w:r>
          </w:p>
          <w:p w:rsidR="006B590E" w:rsidRPr="00001995" w:rsidRDefault="006B590E" w:rsidP="00FF6AB8">
            <w:r>
              <w:rPr>
                <w:noProof/>
              </w:rPr>
              <w:drawing>
                <wp:inline distT="0" distB="0" distL="0" distR="0" wp14:anchorId="2BDEE914" wp14:editId="24593BD3">
                  <wp:extent cx="1385887" cy="2598094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14" cy="26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90E" w:rsidRPr="00CB68B6" w:rsidRDefault="006B590E" w:rsidP="0090005D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课堂报告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415C37" w:rsidRDefault="006B590E" w:rsidP="0090005D">
            <w:r w:rsidRPr="00CB68B6">
              <w:rPr>
                <w:rFonts w:hint="eastAsia"/>
                <w:b/>
                <w:bCs/>
              </w:rPr>
              <w:t>题目详情</w:t>
            </w:r>
            <w:r w:rsidR="00415C37"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415C37">
              <w:rPr>
                <w:rFonts w:hint="eastAsia"/>
              </w:rPr>
              <w:t>序号</w:t>
            </w:r>
            <w:r w:rsidR="007A615C">
              <w:rPr>
                <w:rFonts w:hint="eastAsia"/>
              </w:rPr>
              <w:t>}</w:t>
            </w:r>
            <w:r w:rsidR="00415C37">
              <w:rPr>
                <w:rFonts w:hint="eastAsia"/>
              </w:rPr>
              <w:t>+</w:t>
            </w:r>
            <w:r w:rsidR="007A615C">
              <w:t>{</w:t>
            </w:r>
            <w:r w:rsidR="00415C37">
              <w:rPr>
                <w:rFonts w:hint="eastAsia"/>
              </w:rPr>
              <w:t>题干</w:t>
            </w:r>
            <w:r w:rsidR="007A615C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415C37" w:rsidRDefault="00415C37" w:rsidP="0090005D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</w:t>
            </w:r>
            <w:r w:rsidR="00B6150F">
              <w:rPr>
                <w:rFonts w:hint="eastAsia"/>
              </w:rPr>
              <w:t>的</w:t>
            </w:r>
            <w:r>
              <w:rPr>
                <w:rFonts w:hint="eastAsia"/>
              </w:rPr>
              <w:t>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415C37" w:rsidRDefault="00415C37" w:rsidP="0090005D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红色字体显示，（错误，</w:t>
            </w:r>
            <w:r>
              <w:rPr>
                <w:rFonts w:hint="eastAsia"/>
              </w:rPr>
              <w:t>+</w:t>
            </w:r>
            <w:r>
              <w:t>{</w:t>
            </w:r>
            <w:r w:rsidR="00B6150F"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6B590E" w:rsidRDefault="00415C37" w:rsidP="0090005D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2D46E3" w:rsidRDefault="002D46E3" w:rsidP="0090005D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7A615C">
              <w:rPr>
                <w:rFonts w:hint="eastAsia"/>
              </w:rPr>
              <w:t>题目解析</w:t>
            </w:r>
            <w:r w:rsidR="007A615C">
              <w:rPr>
                <w:rFonts w:hint="eastAsia"/>
              </w:rPr>
              <w:t>}</w:t>
            </w:r>
            <w:r w:rsidR="007A615C">
              <w:rPr>
                <w:rFonts w:hint="eastAsia"/>
              </w:rPr>
              <w:t>，没有解析显示“暂无解析”</w:t>
            </w:r>
            <w:r w:rsidR="003D5D3B">
              <w:rPr>
                <w:rFonts w:hint="eastAsia"/>
              </w:rPr>
              <w:t>。</w:t>
            </w:r>
          </w:p>
          <w:p w:rsidR="00760952" w:rsidRPr="00CB68B6" w:rsidRDefault="00760952" w:rsidP="00760952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作业报告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</w:t>
            </w:r>
            <w:r>
              <w:rPr>
                <w:rFonts w:hint="eastAsia"/>
              </w:rPr>
              <w:lastRenderedPageBreak/>
              <w:t>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760952" w:rsidP="0076095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760952" w:rsidRDefault="00760952" w:rsidP="00760952">
            <w:r>
              <w:t>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760952" w:rsidRDefault="00760952" w:rsidP="0076095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case</w:t>
            </w:r>
            <w:r w:rsidRPr="0019382F">
              <w:rPr>
                <w:rFonts w:hint="eastAsia"/>
              </w:rPr>
              <w:t>④</w:t>
            </w:r>
            <w:r>
              <w:rPr>
                <w:rFonts w:hint="eastAsia"/>
              </w:rPr>
              <w:t>简答题，提交答案未批改时显示“请等待老师批改”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学生提交的图片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提交答案已批改时显示，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正确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或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错误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老师批改后的图片的</w:t>
            </w:r>
            <w:proofErr w:type="gramStart"/>
            <w:r>
              <w:rPr>
                <w:rFonts w:hint="eastAsia"/>
              </w:rPr>
              <w:t>缩略图</w:t>
            </w:r>
            <w:proofErr w:type="gramEnd"/>
            <w:r>
              <w:t>}+{</w:t>
            </w:r>
            <w:r>
              <w:rPr>
                <w:rFonts w:hint="eastAsia"/>
              </w:rPr>
              <w:t>语音批改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t>}</w:t>
            </w:r>
            <w:r>
              <w:rPr>
                <w:rFonts w:hint="eastAsia"/>
              </w:rPr>
              <w:t>，点击可展开查看，与现有规则保持一致。</w:t>
            </w:r>
          </w:p>
          <w:p w:rsidR="0019382F" w:rsidRDefault="0019382F" w:rsidP="00760952">
            <w:pPr>
              <w:rPr>
                <w:rFonts w:hint="eastAsia"/>
              </w:rPr>
            </w:pPr>
            <w:r>
              <w:rPr>
                <w:rFonts w:hint="eastAsia"/>
              </w:rPr>
              <w:t>未答时</w:t>
            </w:r>
            <w:r w:rsidR="00EC2A71">
              <w:rPr>
                <w:rFonts w:hint="eastAsia"/>
              </w:rPr>
              <w:t>，显示</w:t>
            </w:r>
            <w:r w:rsidR="00DF5A01">
              <w:rPr>
                <w:rFonts w:hint="eastAsia"/>
              </w:rPr>
              <w:t>“</w:t>
            </w:r>
            <w:r w:rsidR="00EC2A71">
              <w:rPr>
                <w:rFonts w:hint="eastAsia"/>
              </w:rPr>
              <w:t>未答</w:t>
            </w:r>
            <w:r w:rsidR="00DF5A01">
              <w:rPr>
                <w:rFonts w:hint="eastAsia"/>
              </w:rPr>
              <w:t>”</w:t>
            </w:r>
            <w:r w:rsidR="00EC2A71">
              <w:rPr>
                <w:rFonts w:hint="eastAsia"/>
              </w:rPr>
              <w:t>+</w:t>
            </w:r>
            <w:r w:rsidR="00EC2A71">
              <w:t>{</w:t>
            </w:r>
            <w:r w:rsidR="00EC2A71">
              <w:rPr>
                <w:rFonts w:hint="eastAsia"/>
              </w:rPr>
              <w:t>参考答案</w:t>
            </w:r>
            <w:r w:rsidR="00EC2A71">
              <w:t>}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</w:t>
            </w:r>
          </w:p>
          <w:p w:rsidR="00385B27" w:rsidRPr="00CB68B6" w:rsidRDefault="00385B27" w:rsidP="00385B2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考试</w:t>
            </w:r>
            <w:r w:rsidRPr="00CB68B6">
              <w:rPr>
                <w:rFonts w:hint="eastAsia"/>
                <w:sz w:val="28"/>
                <w:szCs w:val="28"/>
              </w:rPr>
              <w:t>报告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考试</w:t>
            </w:r>
            <w:r>
              <w:rPr>
                <w:rFonts w:hint="eastAsia"/>
              </w:rPr>
              <w:t>正确率</w:t>
            </w:r>
            <w:r>
              <w:rPr>
                <w:rFonts w:hint="eastAsia"/>
              </w:rPr>
              <w:t>}</w:t>
            </w:r>
            <w:r>
              <w:t xml:space="preserve">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绿色字体显示，（正确）</w:t>
            </w:r>
          </w:p>
          <w:p w:rsidR="00385B27" w:rsidRDefault="00385B27" w:rsidP="00385B27">
            <w:r>
              <w:rPr>
                <w:rFonts w:hint="eastAsia"/>
              </w:rPr>
              <w:lastRenderedPageBreak/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385B27" w:rsidRDefault="00385B27" w:rsidP="00385B27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385B27" w:rsidRDefault="00385B27" w:rsidP="00760952">
            <w:pPr>
              <w:rPr>
                <w:sz w:val="28"/>
                <w:szCs w:val="28"/>
              </w:rPr>
            </w:pPr>
            <w:r w:rsidRPr="00385B27">
              <w:rPr>
                <w:rFonts w:hint="eastAsia"/>
                <w:sz w:val="28"/>
                <w:szCs w:val="28"/>
              </w:rPr>
              <w:t>回放记录</w:t>
            </w:r>
          </w:p>
          <w:p w:rsidR="007165D6" w:rsidRPr="00385B27" w:rsidRDefault="007165D6" w:rsidP="0076095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54CA50" wp14:editId="5A436013">
                  <wp:extent cx="2905697" cy="1681163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26" cy="168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512" w:rsidRDefault="00E16512" w:rsidP="00E16512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 w:rsidR="007165D6">
              <w:rPr>
                <w:rFonts w:hint="eastAsia"/>
              </w:rPr>
              <w:t>{</w:t>
            </w:r>
            <w:r w:rsidR="007165D6">
              <w:rPr>
                <w:rFonts w:hint="eastAsia"/>
              </w:rPr>
              <w:t>回放答题日期</w:t>
            </w:r>
            <w:r w:rsidR="007165D6">
              <w:rPr>
                <w:rFonts w:hint="eastAsia"/>
              </w:rPr>
              <w:t>}</w:t>
            </w:r>
            <w:r w:rsidR="007165D6">
              <w:t>+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课堂出的第几题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</w:t>
            </w:r>
            <w:r w:rsidR="007165D6">
              <w:rPr>
                <w:rFonts w:hint="eastAsia"/>
              </w:rPr>
              <w:t>，</w:t>
            </w:r>
            <w:r w:rsidR="007165D6">
              <w:rPr>
                <w:rFonts w:hint="eastAsia"/>
              </w:rPr>
              <w:t>+</w:t>
            </w:r>
            <w:r w:rsidR="007165D6">
              <w:t>{</w:t>
            </w:r>
            <w:r w:rsidR="007165D6">
              <w:rPr>
                <w:rFonts w:hint="eastAsia"/>
              </w:rPr>
              <w:t>获得的金币</w:t>
            </w:r>
            <w:r w:rsidR="007165D6">
              <w:t>}</w:t>
            </w:r>
            <w:r>
              <w:rPr>
                <w:rFonts w:hint="eastAsia"/>
              </w:rPr>
              <w:t>）</w:t>
            </w:r>
          </w:p>
          <w:p w:rsidR="00E16512" w:rsidRDefault="00E16512" w:rsidP="00E1651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E16512" w:rsidRDefault="00E16512" w:rsidP="00E1651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760952" w:rsidRPr="006B590E" w:rsidRDefault="00760952" w:rsidP="0090005D"/>
        </w:tc>
      </w:tr>
    </w:tbl>
    <w:p w:rsidR="0090005D" w:rsidRPr="0090005D" w:rsidRDefault="0090005D" w:rsidP="0090005D"/>
    <w:p w:rsidR="00B121D8" w:rsidRPr="00B121D8" w:rsidRDefault="00B121D8" w:rsidP="00B121D8"/>
    <w:p w:rsidR="00B121D8" w:rsidRPr="00B121D8" w:rsidRDefault="00B121D8" w:rsidP="00B121D8"/>
    <w:p w:rsidR="00F6317E" w:rsidRPr="00F6317E" w:rsidRDefault="00F6317E" w:rsidP="00F6317E"/>
    <w:p w:rsidR="00956C95" w:rsidRDefault="00956C95" w:rsidP="007831B2"/>
    <w:p w:rsidR="009B30E8" w:rsidRDefault="00A63147" w:rsidP="000E732B">
      <w:pPr>
        <w:pStyle w:val="3"/>
        <w:ind w:firstLine="420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.6.3</w:t>
      </w:r>
      <w:r w:rsidRPr="00956C95">
        <w:rPr>
          <w:rFonts w:ascii="微软雅黑" w:hAnsi="微软雅黑" w:hint="eastAsia"/>
          <w:sz w:val="21"/>
          <w:szCs w:val="21"/>
        </w:rPr>
        <w:t>课堂</w:t>
      </w:r>
    </w:p>
    <w:p w:rsidR="004A7F29" w:rsidRPr="004A7F29" w:rsidRDefault="004A7F29" w:rsidP="004A7F29">
      <w:r>
        <w:rPr>
          <w:rFonts w:hint="eastAsia"/>
        </w:rPr>
        <w:t>此处“课堂”页面是以教学角度呈现</w:t>
      </w:r>
      <w:r w:rsidR="00697F57">
        <w:rPr>
          <w:rFonts w:hint="eastAsia"/>
        </w:rPr>
        <w:t>各</w:t>
      </w:r>
      <w:r>
        <w:rPr>
          <w:rFonts w:hint="eastAsia"/>
        </w:rPr>
        <w:t>题的数据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02625" w:rsidTr="00C41598">
        <w:trPr>
          <w:trHeight w:val="770"/>
        </w:trPr>
        <w:tc>
          <w:tcPr>
            <w:tcW w:w="8522" w:type="dxa"/>
            <w:gridSpan w:val="2"/>
          </w:tcPr>
          <w:p w:rsidR="00D02625" w:rsidRDefault="00D02625" w:rsidP="00C4159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02625" w:rsidRPr="00F31C09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D02625" w:rsidRDefault="00BF3DBF" w:rsidP="00C4159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</w:t>
            </w:r>
            <w:r w:rsidR="004D2BA0">
              <w:rPr>
                <w:rFonts w:hint="eastAsia"/>
                <w:noProof/>
              </w:rPr>
              <w:t>，新开页签</w:t>
            </w:r>
            <w:r>
              <w:rPr>
                <w:rFonts w:hint="eastAsia"/>
                <w:noProof/>
              </w:rPr>
              <w:t>进入</w:t>
            </w:r>
            <w:r w:rsidR="0087300C"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学情报告</w:t>
            </w:r>
            <w:r w:rsidR="0087300C">
              <w:rPr>
                <w:rFonts w:hint="eastAsia"/>
                <w:noProof/>
              </w:rPr>
              <w:t>”</w:t>
            </w:r>
            <w:r>
              <w:rPr>
                <w:rFonts w:hint="eastAsia"/>
                <w:noProof/>
              </w:rPr>
              <w:t>页面，默认选中“</w:t>
            </w:r>
            <w:r w:rsidR="0087300C">
              <w:rPr>
                <w:rFonts w:hint="eastAsia"/>
                <w:noProof/>
              </w:rPr>
              <w:t>课堂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76789B" w:rsidRPr="006B590E" w:rsidTr="00C41598">
        <w:trPr>
          <w:trHeight w:val="1266"/>
        </w:trPr>
        <w:tc>
          <w:tcPr>
            <w:tcW w:w="1809" w:type="dxa"/>
          </w:tcPr>
          <w:p w:rsidR="0076789B" w:rsidRDefault="0076789B" w:rsidP="00C4159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76789B" w:rsidRPr="0090005D" w:rsidRDefault="0076789B" w:rsidP="00C4159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</w:t>
            </w:r>
            <w:r w:rsidR="00E72F9F">
              <w:rPr>
                <w:rFonts w:hint="eastAsia"/>
              </w:rPr>
              <w:t>没有</w:t>
            </w:r>
            <w:r w:rsidR="006F5D21">
              <w:rPr>
                <w:rFonts w:hint="eastAsia"/>
              </w:rPr>
              <w:t>课堂出题</w:t>
            </w:r>
            <w:r w:rsidR="00E72F9F">
              <w:rPr>
                <w:rFonts w:hint="eastAsia"/>
              </w:rPr>
              <w:t>时显示“暂无数据”。</w:t>
            </w:r>
          </w:p>
        </w:tc>
      </w:tr>
      <w:tr w:rsidR="00D02625" w:rsidRPr="006B590E" w:rsidTr="00C41598">
        <w:trPr>
          <w:trHeight w:val="1266"/>
        </w:trPr>
        <w:tc>
          <w:tcPr>
            <w:tcW w:w="1809" w:type="dxa"/>
          </w:tcPr>
          <w:p w:rsidR="00D02625" w:rsidRDefault="00BF3DBF" w:rsidP="00C4159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D02625" w:rsidRPr="0090005D" w:rsidRDefault="00D02625" w:rsidP="00C41598"/>
          <w:p w:rsidR="00D02625" w:rsidRDefault="00EF44D0" w:rsidP="00C41598">
            <w:r>
              <w:rPr>
                <w:noProof/>
              </w:rPr>
              <w:drawing>
                <wp:inline distT="0" distB="0" distL="0" distR="0" wp14:anchorId="50E2F76C" wp14:editId="004C949A">
                  <wp:extent cx="4125595" cy="2580640"/>
                  <wp:effectExtent l="0" t="0" r="825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488">
              <w:rPr>
                <w:rFonts w:hint="eastAsia"/>
              </w:rPr>
              <w:t>题目</w:t>
            </w:r>
            <w:r w:rsidR="00D02625">
              <w:rPr>
                <w:rFonts w:hint="eastAsia"/>
              </w:rPr>
              <w:t>数据用</w:t>
            </w:r>
            <w:r w:rsidR="00990488">
              <w:rPr>
                <w:rFonts w:hint="eastAsia"/>
              </w:rPr>
              <w:t>卡片</w:t>
            </w:r>
            <w:r w:rsidR="00D02625">
              <w:rPr>
                <w:rFonts w:hint="eastAsia"/>
              </w:rPr>
              <w:t>呈现，</w:t>
            </w:r>
            <w:r w:rsidR="00990488">
              <w:rPr>
                <w:rFonts w:hint="eastAsia"/>
              </w:rPr>
              <w:t>鼠标</w:t>
            </w:r>
            <w:r w:rsidR="00990488">
              <w:rPr>
                <w:rFonts w:hint="eastAsia"/>
              </w:rPr>
              <w:t>hover</w:t>
            </w:r>
            <w:r w:rsidR="00990488">
              <w:rPr>
                <w:rFonts w:hint="eastAsia"/>
              </w:rPr>
              <w:t>时四边阴影，标示被选中状态。</w:t>
            </w:r>
            <w:r w:rsidR="00990488">
              <w:t xml:space="preserve"> </w:t>
            </w:r>
          </w:p>
          <w:p w:rsidR="00E23076" w:rsidRDefault="00D07DEB" w:rsidP="00C41598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</w:t>
            </w:r>
            <w:r w:rsidR="00DA74E1">
              <w:rPr>
                <w:rFonts w:hint="eastAsia"/>
              </w:rPr>
              <w:t>（题目序号只能按</w:t>
            </w:r>
            <w:r w:rsidR="00E23076">
              <w:rPr>
                <w:rFonts w:hint="eastAsia"/>
              </w:rPr>
              <w:t>升序排序</w:t>
            </w:r>
            <w:r w:rsidR="00DA74E1">
              <w:rPr>
                <w:rFonts w:hint="eastAsia"/>
              </w:rPr>
              <w:t>）</w:t>
            </w:r>
            <w:r>
              <w:rPr>
                <w:rFonts w:hint="eastAsia"/>
              </w:rPr>
              <w:t>或“正确率”排序</w:t>
            </w:r>
            <w:r w:rsidR="006A7964">
              <w:rPr>
                <w:rFonts w:hint="eastAsia"/>
              </w:rPr>
              <w:t>（嵌套</w:t>
            </w:r>
            <w:proofErr w:type="gramStart"/>
            <w:r w:rsidR="006A7964">
              <w:rPr>
                <w:rFonts w:hint="eastAsia"/>
              </w:rPr>
              <w:t>题参与</w:t>
            </w:r>
            <w:proofErr w:type="gramEnd"/>
            <w:r w:rsidR="006A7964">
              <w:rPr>
                <w:rFonts w:hint="eastAsia"/>
              </w:rPr>
              <w:t>排序是按整道嵌套题的正确率）</w:t>
            </w:r>
            <w:r w:rsidR="00E23076">
              <w:rPr>
                <w:rFonts w:hint="eastAsia"/>
              </w:rPr>
              <w:t>，点击“正确率”可按升序、降序排序。</w:t>
            </w:r>
          </w:p>
          <w:p w:rsidR="00D07DEB" w:rsidRDefault="008D490F" w:rsidP="00C41598">
            <w:r>
              <w:rPr>
                <w:rFonts w:hint="eastAsia"/>
                <w:b/>
                <w:bCs/>
              </w:rPr>
              <w:t>总体</w:t>
            </w:r>
            <w:r w:rsidR="00D07DEB" w:rsidRPr="008D490F">
              <w:rPr>
                <w:rFonts w:hint="eastAsia"/>
                <w:b/>
                <w:bCs/>
              </w:rPr>
              <w:t>统计</w:t>
            </w:r>
            <w:r w:rsidR="00D07DEB">
              <w:rPr>
                <w:rFonts w:hint="eastAsia"/>
              </w:rPr>
              <w:t>：共有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题目数量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道题目，参与人数：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参与过答题的人数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，最高正确率：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最高正确率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，最低正确率：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最低正确率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，平均正确率：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所有答题人的正确率总和</w:t>
            </w:r>
            <w:r w:rsidR="00D07DEB">
              <w:rPr>
                <w:rFonts w:hint="eastAsia"/>
              </w:rPr>
              <w:t xml:space="preserve"> /</w:t>
            </w:r>
            <w:r w:rsidR="00D07DEB">
              <w:t xml:space="preserve"> </w:t>
            </w:r>
            <w:r w:rsidR="00D07DEB">
              <w:rPr>
                <w:rFonts w:hint="eastAsia"/>
              </w:rPr>
              <w:t>答题人数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。以上每项数据没有时显示“</w:t>
            </w:r>
            <w:r w:rsidR="00E72F9F">
              <w:t>-</w:t>
            </w:r>
            <w:r w:rsidR="00F44214">
              <w:t>-</w:t>
            </w:r>
            <w:r w:rsidR="00D07DEB">
              <w:rPr>
                <w:rFonts w:hint="eastAsia"/>
              </w:rPr>
              <w:t>”</w:t>
            </w:r>
            <w:r w:rsidR="00901B50">
              <w:rPr>
                <w:rFonts w:hint="eastAsia"/>
              </w:rPr>
              <w:t>。</w:t>
            </w:r>
          </w:p>
          <w:p w:rsidR="00901B50" w:rsidRDefault="0014198B" w:rsidP="00C41598">
            <w:r>
              <w:rPr>
                <w:rFonts w:hint="eastAsia"/>
              </w:rPr>
              <w:t>题目详情</w:t>
            </w:r>
            <w:r w:rsidR="00697F57">
              <w:rPr>
                <w:rFonts w:hint="eastAsia"/>
              </w:rPr>
              <w:t>（</w:t>
            </w:r>
            <w:r w:rsidR="00697F57">
              <w:rPr>
                <w:rFonts w:hint="eastAsia"/>
                <w:color w:val="FF0000"/>
              </w:rPr>
              <w:t>特殊情况：</w:t>
            </w:r>
            <w:r w:rsidR="00697F57" w:rsidRPr="00697F57">
              <w:rPr>
                <w:rFonts w:hint="eastAsia"/>
                <w:color w:val="FF0000"/>
              </w:rPr>
              <w:t>嵌套题</w:t>
            </w:r>
            <w:r w:rsidR="00697F57">
              <w:rPr>
                <w:rFonts w:hint="eastAsia"/>
              </w:rPr>
              <w:t>的</w:t>
            </w:r>
            <w:proofErr w:type="gramStart"/>
            <w:r w:rsidR="00697F57">
              <w:rPr>
                <w:rFonts w:hint="eastAsia"/>
              </w:rPr>
              <w:t>题干前有</w:t>
            </w:r>
            <w:proofErr w:type="gramEnd"/>
            <w:r w:rsidR="00697F57">
              <w:rPr>
                <w:rFonts w:hint="eastAsia"/>
              </w:rPr>
              <w:t>一个整体的正确率：</w:t>
            </w:r>
            <w:r w:rsidR="00697F57">
              <w:rPr>
                <w:rFonts w:hint="eastAsia"/>
              </w:rPr>
              <w:t>{</w:t>
            </w:r>
            <w:r w:rsidR="00697F57">
              <w:rPr>
                <w:rFonts w:hint="eastAsia"/>
              </w:rPr>
              <w:t>所有小题平均正确率总和</w:t>
            </w:r>
            <w:r w:rsidR="00697F57">
              <w:rPr>
                <w:rFonts w:hint="eastAsia"/>
              </w:rPr>
              <w:t xml:space="preserve"> </w:t>
            </w:r>
            <w:r w:rsidR="00697F57">
              <w:t xml:space="preserve">/ </w:t>
            </w:r>
            <w:r w:rsidR="00697F57">
              <w:rPr>
                <w:rFonts w:hint="eastAsia"/>
              </w:rPr>
              <w:t>小题数量</w:t>
            </w:r>
            <w:r w:rsidR="00697F57">
              <w:rPr>
                <w:rFonts w:hint="eastAsia"/>
              </w:rPr>
              <w:t>}</w:t>
            </w:r>
            <w:r w:rsidR="00697F57">
              <w:rPr>
                <w:rFonts w:hint="eastAsia"/>
              </w:rPr>
              <w:t>）</w:t>
            </w:r>
            <w:r w:rsidR="00494A45">
              <w:rPr>
                <w:rFonts w:hint="eastAsia"/>
              </w:rPr>
              <w:t>。</w:t>
            </w:r>
          </w:p>
          <w:p w:rsidR="005E5243" w:rsidRDefault="0014198B" w:rsidP="005E5243">
            <w:r>
              <w:rPr>
                <w:rFonts w:hint="eastAsia"/>
              </w:rPr>
              <w:t>每</w:t>
            </w:r>
            <w:r w:rsidR="005E5243">
              <w:rPr>
                <w:rFonts w:hint="eastAsia"/>
              </w:rPr>
              <w:t>道</w:t>
            </w:r>
            <w:r>
              <w:rPr>
                <w:rFonts w:hint="eastAsia"/>
              </w:rPr>
              <w:t>题前有一个序号，</w:t>
            </w:r>
            <w:r w:rsidR="005E5243" w:rsidRPr="008D490F">
              <w:rPr>
                <w:rFonts w:hint="eastAsia"/>
                <w:b/>
                <w:bCs/>
              </w:rPr>
              <w:t>序号</w:t>
            </w:r>
            <w:r w:rsidR="005E5243">
              <w:rPr>
                <w:rFonts w:hint="eastAsia"/>
              </w:rPr>
              <w:t>：</w:t>
            </w:r>
            <w:r w:rsidR="005E5243">
              <w:rPr>
                <w:rFonts w:hint="eastAsia"/>
              </w:rPr>
              <w:t>{</w:t>
            </w:r>
            <w:r w:rsidR="005E5243">
              <w:rPr>
                <w:rFonts w:hint="eastAsia"/>
              </w:rPr>
              <w:t>该小题在试卷中的排序</w:t>
            </w:r>
            <w:r w:rsidR="005E5243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697F57" w:rsidRDefault="008D490F" w:rsidP="0014198B">
            <w:r>
              <w:rPr>
                <w:rFonts w:hint="eastAsia"/>
              </w:rPr>
              <w:lastRenderedPageBreak/>
              <w:t>平均</w:t>
            </w:r>
            <w:r w:rsidR="0014198B">
              <w:rPr>
                <w:rFonts w:hint="eastAsia"/>
              </w:rPr>
              <w:t>正确</w:t>
            </w:r>
            <w:r w:rsidR="00817F2D">
              <w:rPr>
                <w:rFonts w:hint="eastAsia"/>
              </w:rPr>
              <w:t>率</w:t>
            </w:r>
            <w:r w:rsidR="0014198B">
              <w:rPr>
                <w:rFonts w:hint="eastAsia"/>
              </w:rPr>
              <w:t>：</w:t>
            </w:r>
            <w:r w:rsidR="0014198B">
              <w:rPr>
                <w:rFonts w:hint="eastAsia"/>
              </w:rPr>
              <w:t>{</w:t>
            </w:r>
            <w:r w:rsidR="00AF2A9D">
              <w:rPr>
                <w:rFonts w:hint="eastAsia"/>
              </w:rPr>
              <w:t>答对人数</w:t>
            </w:r>
            <w:r w:rsidR="00AF2A9D">
              <w:rPr>
                <w:rFonts w:hint="eastAsia"/>
              </w:rPr>
              <w:t>/</w:t>
            </w:r>
            <w:r w:rsidR="00AF2A9D">
              <w:rPr>
                <w:rFonts w:hint="eastAsia"/>
              </w:rPr>
              <w:t>参与答题人数</w:t>
            </w:r>
            <w:r w:rsidR="0014198B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817F2D">
              <w:rPr>
                <w:rFonts w:hint="eastAsia"/>
              </w:rPr>
              <w:t>（答对人数“</w:t>
            </w:r>
            <w:r w:rsidR="00817F2D">
              <w:t>/</w:t>
            </w:r>
            <w:r w:rsidR="00817F2D">
              <w:rPr>
                <w:rFonts w:hint="eastAsia"/>
              </w:rPr>
              <w:t>”答错人数）</w:t>
            </w:r>
            <w:r w:rsidR="009C7290">
              <w:rPr>
                <w:rFonts w:hint="eastAsia"/>
              </w:rPr>
              <w:t>，</w:t>
            </w:r>
            <w:r w:rsidR="009B22C7">
              <w:rPr>
                <w:rFonts w:hint="eastAsia"/>
              </w:rPr>
              <w:t>参与答题：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参与答题人数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，未答：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未答人数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【查看详情】，</w:t>
            </w:r>
          </w:p>
          <w:p w:rsidR="00697F57" w:rsidRDefault="009B22C7" w:rsidP="00697F57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</w:t>
            </w:r>
            <w:r w:rsidR="00697F57">
              <w:rPr>
                <w:rFonts w:hint="eastAsia"/>
              </w:rPr>
              <w:t>层</w:t>
            </w:r>
            <w:proofErr w:type="gramEnd"/>
            <w:r>
              <w:rPr>
                <w:noProof/>
              </w:rPr>
              <w:drawing>
                <wp:inline distT="0" distB="0" distL="0" distR="0" wp14:anchorId="475F5FB4" wp14:editId="46B0087C">
                  <wp:extent cx="2539751" cy="356706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22C7" w:rsidRDefault="009B22C7" w:rsidP="0014198B">
            <w:r>
              <w:rPr>
                <w:rFonts w:hint="eastAsia"/>
              </w:rPr>
              <w:t>答案分布表格呈现</w:t>
            </w:r>
          </w:p>
          <w:p w:rsidR="00B51EF9" w:rsidRDefault="009B22C7" w:rsidP="0014198B">
            <w:r w:rsidRPr="0085185B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E76643" w:rsidRDefault="00E76643" w:rsidP="00E76643">
            <w:r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E76643" w:rsidRDefault="00E76643" w:rsidP="00E76643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lastRenderedPageBreak/>
              <w:t>C</w:t>
            </w:r>
            <w:r>
              <w:rPr>
                <w:rFonts w:hint="eastAsia"/>
              </w:rPr>
              <w:t>的具体学员名称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B51EF9" w:rsidRDefault="00B51EF9" w:rsidP="0048579E">
            <w:r>
              <w:t>Case2</w:t>
            </w:r>
            <w:r>
              <w:rPr>
                <w:rFonts w:hint="eastAsia"/>
              </w:rPr>
              <w:t>、</w:t>
            </w:r>
          </w:p>
          <w:p w:rsidR="0017307F" w:rsidRDefault="00B51EF9" w:rsidP="0048579E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</w:t>
            </w:r>
            <w:r w:rsidR="0017307F">
              <w:rPr>
                <w:rFonts w:hint="eastAsia"/>
              </w:rPr>
              <w:t>分布项为所有不同答案的集合</w:t>
            </w:r>
            <w:r w:rsidR="0017307F">
              <w:rPr>
                <w:rFonts w:hint="eastAsia"/>
              </w:rPr>
              <w:t>,</w:t>
            </w:r>
            <w:r w:rsidR="007A37B9">
              <w:rPr>
                <w:rFonts w:hint="eastAsia"/>
              </w:rPr>
              <w:t>，正确答案后有一个绿色对号，</w:t>
            </w:r>
            <w:r w:rsidR="0017307F">
              <w:rPr>
                <w:rFonts w:hint="eastAsia"/>
              </w:rPr>
              <w:t>按正确率降序排序</w:t>
            </w:r>
            <w:r w:rsidR="00494A45">
              <w:rPr>
                <w:rFonts w:hint="eastAsia"/>
              </w:rPr>
              <w:t>。</w:t>
            </w:r>
          </w:p>
          <w:p w:rsidR="0017307F" w:rsidRPr="00CB7007" w:rsidRDefault="0002682A" w:rsidP="0048579E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E76643">
              <w:t>*100%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rPr>
                <w:rFonts w:hint="eastAsia"/>
              </w:rPr>
              <w:t>1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E76643" w:rsidRPr="00CB7007" w:rsidRDefault="0002682A" w:rsidP="00E76643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 xml:space="preserve">2 / </w:t>
            </w:r>
            <w:r w:rsidR="00E76643">
              <w:rPr>
                <w:rFonts w:hint="eastAsia"/>
              </w:rPr>
              <w:t>参与题的人数</w:t>
            </w:r>
            <w:r w:rsidR="00E76643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2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rPr>
                <w:rFonts w:hint="eastAsia"/>
              </w:rPr>
              <w:t>1</w:t>
            </w:r>
            <w:r w:rsidR="00E76643"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。</w:t>
            </w:r>
          </w:p>
          <w:p w:rsidR="00E76643" w:rsidRPr="00CB7007" w:rsidRDefault="0002682A" w:rsidP="00E76643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 xml:space="preserve">3 / </w:t>
            </w:r>
            <w:r w:rsidR="00E76643">
              <w:rPr>
                <w:rFonts w:hint="eastAsia"/>
              </w:rPr>
              <w:t>参与题的人数</w:t>
            </w:r>
            <w:r w:rsidR="00E76643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3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3</w:t>
            </w:r>
            <w:r w:rsidR="00E76643"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。</w:t>
            </w:r>
          </w:p>
          <w:p w:rsidR="00D02625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CB7DA5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697F57" w:rsidRPr="00697F57" w:rsidRDefault="0002682A" w:rsidP="00697F57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 w:rsidR="00C21F68">
              <w:rPr>
                <w:rFonts w:hint="eastAsia"/>
              </w:rPr>
              <w:t xml:space="preserve"> </w:t>
            </w:r>
            <w:r w:rsidR="00C21F68">
              <w:t xml:space="preserve">/ </w:t>
            </w:r>
            <w:r w:rsidR="00C21F68">
              <w:rPr>
                <w:rFonts w:hint="eastAsia"/>
              </w:rPr>
              <w:t>参与</w:t>
            </w:r>
            <w:proofErr w:type="gramStart"/>
            <w:r w:rsidR="00C21F68"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 w:rsidR="00C21F68">
              <w:rPr>
                <w:rFonts w:hint="eastAsia"/>
              </w:rPr>
              <w:t>，</w:t>
            </w:r>
            <w:r w:rsidR="00F84D2C">
              <w:rPr>
                <w:rFonts w:hint="eastAsia"/>
              </w:rPr>
              <w:t>{</w:t>
            </w:r>
            <w:r w:rsidR="00C21F68">
              <w:rPr>
                <w:rFonts w:hint="eastAsia"/>
              </w:rPr>
              <w:t>未答的具体学员</w:t>
            </w:r>
            <w:r w:rsidR="00366BF9">
              <w:rPr>
                <w:rFonts w:hint="eastAsia"/>
              </w:rPr>
              <w:t>名单</w:t>
            </w:r>
            <w:r w:rsidR="00F84D2C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</w:tc>
      </w:tr>
    </w:tbl>
    <w:p w:rsidR="00D02625" w:rsidRPr="00D02625" w:rsidRDefault="00D02625" w:rsidP="00D02625"/>
    <w:p w:rsidR="00A63147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.6.4</w:t>
      </w:r>
      <w:r w:rsidRPr="00956C95">
        <w:rPr>
          <w:rFonts w:ascii="微软雅黑" w:hAnsi="微软雅黑" w:hint="eastAsia"/>
          <w:sz w:val="21"/>
          <w:szCs w:val="21"/>
        </w:rPr>
        <w:t>作业</w:t>
      </w:r>
      <w:r w:rsidRPr="00B1398D">
        <w:rPr>
          <w:rFonts w:ascii="微软雅黑" w:hAnsi="微软雅黑" w:hint="eastAsia"/>
          <w:sz w:val="21"/>
          <w:szCs w:val="21"/>
        </w:rPr>
        <w:t xml:space="preserve"> 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90397" w:rsidTr="007A37B9">
        <w:trPr>
          <w:trHeight w:val="770"/>
        </w:trPr>
        <w:tc>
          <w:tcPr>
            <w:tcW w:w="8522" w:type="dxa"/>
            <w:gridSpan w:val="2"/>
          </w:tcPr>
          <w:p w:rsidR="00990397" w:rsidRDefault="00990397" w:rsidP="007A37B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90397" w:rsidRPr="00F31C09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90397" w:rsidRDefault="00990397" w:rsidP="007A37B9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由课程页面下“题目详情”，新开页签进入“学情报告”页面，选择“作业”。</w:t>
            </w:r>
          </w:p>
        </w:tc>
      </w:tr>
      <w:tr w:rsidR="00990397" w:rsidRPr="006B590E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990397" w:rsidRPr="0090005D" w:rsidRDefault="00990397" w:rsidP="007A37B9">
            <w:r>
              <w:rPr>
                <w:rFonts w:hint="eastAsia"/>
              </w:rPr>
              <w:t>提取该课时下作业的所有题，默认按题目顺序排序。没有作业时显示为“暂无数据”。</w:t>
            </w:r>
          </w:p>
        </w:tc>
      </w:tr>
      <w:tr w:rsidR="00990397" w:rsidRPr="006B590E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990397" w:rsidRPr="0090005D" w:rsidRDefault="00990397" w:rsidP="007A37B9"/>
          <w:p w:rsidR="00990397" w:rsidRDefault="00990397" w:rsidP="007A37B9"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990397" w:rsidRDefault="00990397" w:rsidP="007A37B9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：可按“题目序号”（题目序号只能按升序排序）或“正确率”排序（嵌套</w:t>
            </w:r>
            <w:proofErr w:type="gramStart"/>
            <w:r>
              <w:rPr>
                <w:rFonts w:hint="eastAsia"/>
              </w:rPr>
              <w:t>题参与</w:t>
            </w:r>
            <w:proofErr w:type="gramEnd"/>
            <w:r>
              <w:rPr>
                <w:rFonts w:hint="eastAsia"/>
              </w:rPr>
              <w:t>排序是按整道嵌套题的正确率），点击“正确率”可按升序、降序排序。</w:t>
            </w:r>
          </w:p>
          <w:p w:rsidR="00990397" w:rsidRDefault="00990397" w:rsidP="007A37B9">
            <w:r>
              <w:rPr>
                <w:rFonts w:hint="eastAsia"/>
                <w:b/>
                <w:bCs/>
              </w:rPr>
              <w:t>总体</w:t>
            </w:r>
            <w:r w:rsidRPr="008D490F">
              <w:rPr>
                <w:rFonts w:hint="eastAsia"/>
                <w:b/>
                <w:bCs/>
              </w:rPr>
              <w:t>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--</w:t>
            </w:r>
            <w:r>
              <w:rPr>
                <w:rFonts w:hint="eastAsia"/>
              </w:rPr>
              <w:t>”。</w:t>
            </w:r>
          </w:p>
          <w:p w:rsidR="00990397" w:rsidRDefault="00990397" w:rsidP="007A37B9">
            <w:r>
              <w:rPr>
                <w:rFonts w:hint="eastAsia"/>
              </w:rPr>
              <w:t>题目详情（</w:t>
            </w:r>
            <w:r>
              <w:rPr>
                <w:rFonts w:hint="eastAsia"/>
                <w:color w:val="FF0000"/>
              </w:rPr>
              <w:t>特殊情况：</w:t>
            </w:r>
            <w:r w:rsidRPr="00697F57">
              <w:rPr>
                <w:rFonts w:hint="eastAsia"/>
                <w:color w:val="FF0000"/>
              </w:rPr>
              <w:t>嵌套题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题干前有</w:t>
            </w:r>
            <w:proofErr w:type="gramEnd"/>
            <w:r>
              <w:rPr>
                <w:rFonts w:hint="eastAsia"/>
              </w:rPr>
              <w:t>一个整体的正确率：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所有小题平均正确率总和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小题数量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r>
              <w:rPr>
                <w:rFonts w:hint="eastAsia"/>
              </w:rPr>
              <w:t>每道题前有一个序号，</w:t>
            </w:r>
            <w:r w:rsidRPr="008D490F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该小题在试卷中的排序</w:t>
            </w:r>
            <w:r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r w:rsidRPr="0085185B">
              <w:rPr>
                <w:rFonts w:hint="eastAsia"/>
                <w:b/>
                <w:bCs/>
              </w:rPr>
              <w:t>平均正确率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（答对人数“</w:t>
            </w:r>
            <w:r>
              <w:t>/</w:t>
            </w:r>
            <w:r>
              <w:rPr>
                <w:rFonts w:hint="eastAsia"/>
              </w:rPr>
              <w:t>”答错人数），</w:t>
            </w:r>
            <w:r w:rsidRPr="0085185B">
              <w:rPr>
                <w:rFonts w:hint="eastAsia"/>
                <w:b/>
                <w:bCs/>
              </w:rPr>
              <w:t>参与答题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【查看详情】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右侧弹层</w:t>
            </w:r>
            <w:proofErr w:type="gramEnd"/>
            <w:r>
              <w:rPr>
                <w:noProof/>
              </w:rPr>
              <w:lastRenderedPageBreak/>
              <w:drawing>
                <wp:inline distT="0" distB="0" distL="0" distR="0" wp14:anchorId="57B09515" wp14:editId="2C542FE8">
                  <wp:extent cx="2539751" cy="3567066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0397" w:rsidRDefault="00990397" w:rsidP="007A37B9">
            <w:r>
              <w:rPr>
                <w:rFonts w:hint="eastAsia"/>
              </w:rPr>
              <w:t>答案分布表格呈现</w:t>
            </w:r>
          </w:p>
          <w:p w:rsidR="00990397" w:rsidRDefault="00990397" w:rsidP="007A37B9">
            <w:r w:rsidRPr="0085185B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366BF9" w:rsidRDefault="00366BF9" w:rsidP="00366BF9">
            <w:r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366BF9" w:rsidRDefault="00366BF9" w:rsidP="00366BF9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rPr>
                <w:rFonts w:hint="eastAsia"/>
              </w:rPr>
              <w:lastRenderedPageBreak/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Case2</w:t>
            </w:r>
            <w:r>
              <w:rPr>
                <w:rFonts w:hint="eastAsia"/>
              </w:rPr>
              <w:t>、</w:t>
            </w:r>
          </w:p>
          <w:p w:rsidR="00366BF9" w:rsidRDefault="00366BF9" w:rsidP="00366BF9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，分布项为所有不同答案的集合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，正确答案后有一个绿色对号，按正确率降序排序。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2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2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3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</w:t>
            </w:r>
            <w:proofErr w:type="gramStart"/>
            <w:r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7A37B9" w:rsidRDefault="007A37B9" w:rsidP="00366BF9">
            <w:r>
              <w:t>C</w:t>
            </w:r>
            <w:r>
              <w:rPr>
                <w:rFonts w:hint="eastAsia"/>
              </w:rPr>
              <w:t>ase</w:t>
            </w:r>
            <w:r>
              <w:t>3</w:t>
            </w:r>
            <w:r>
              <w:rPr>
                <w:rFonts w:hint="eastAsia"/>
              </w:rPr>
              <w:t>、</w:t>
            </w:r>
          </w:p>
          <w:p w:rsidR="007A37B9" w:rsidRDefault="007A37B9" w:rsidP="007A37B9">
            <w:r w:rsidRPr="00366BF9">
              <w:rPr>
                <w:rFonts w:hint="eastAsia"/>
                <w:b/>
                <w:bCs/>
              </w:rPr>
              <w:t>简答题</w:t>
            </w:r>
            <w:r>
              <w:rPr>
                <w:rFonts w:hint="eastAsia"/>
              </w:rPr>
              <w:t>，分布项为</w:t>
            </w:r>
            <w:r w:rsidR="00EC25F7">
              <w:rPr>
                <w:rFonts w:hint="eastAsia"/>
              </w:rPr>
              <w:t>“正确”“错误”“未批改”“未答”，</w:t>
            </w:r>
            <w:r w:rsidR="00DF666E">
              <w:rPr>
                <w:rFonts w:hint="eastAsia"/>
              </w:rPr>
              <w:t>“正确”绿色字体，“错误”红色字体，“未批改”橙色字体，“未答”灰色字体。</w:t>
            </w:r>
          </w:p>
          <w:p w:rsidR="00DF666E" w:rsidRDefault="00DF666E" w:rsidP="007A37B9">
            <w:r>
              <w:rPr>
                <w:rFonts w:hint="eastAsia"/>
              </w:rPr>
              <w:t>正确，</w:t>
            </w:r>
            <w:r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正确人数</w:t>
            </w:r>
            <w:r w:rsidR="00366BF9">
              <w:rPr>
                <w:rFonts w:hint="eastAsia"/>
              </w:rPr>
              <w:t xml:space="preserve"> /</w:t>
            </w:r>
            <w:r w:rsidR="00366BF9">
              <w:t xml:space="preserve"> </w:t>
            </w:r>
            <w:r w:rsidR="00366BF9"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366BF9">
              <w:t>*100%</w:t>
            </w:r>
            <w:r w:rsidR="00366BF9">
              <w:rPr>
                <w:rFonts w:hint="eastAsia"/>
              </w:rPr>
              <w:t>，</w:t>
            </w:r>
            <w:r w:rsidR="00366BF9"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正确的人数</w:t>
            </w:r>
            <w:r w:rsidR="00366BF9">
              <w:rPr>
                <w:rFonts w:hint="eastAsia"/>
              </w:rPr>
              <w:t>}</w:t>
            </w:r>
            <w:r w:rsidR="00366BF9">
              <w:rPr>
                <w:rFonts w:hint="eastAsia"/>
              </w:rPr>
              <w:t>，</w:t>
            </w:r>
            <w:r w:rsidR="00366BF9"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正确的具体人员名单</w:t>
            </w:r>
            <w:r w:rsidR="00366BF9">
              <w:rPr>
                <w:rFonts w:hint="eastAsia"/>
              </w:rPr>
              <w:t>}</w:t>
            </w:r>
            <w:r w:rsidR="00366BF9">
              <w:rPr>
                <w:rFonts w:hint="eastAsia"/>
              </w:rPr>
              <w:t>，学员名称可点击，点击后显示老师批改后的图片。</w:t>
            </w:r>
          </w:p>
          <w:p w:rsidR="00366BF9" w:rsidRDefault="00366BF9" w:rsidP="007A37B9">
            <w:r>
              <w:rPr>
                <w:rFonts w:hint="eastAsia"/>
              </w:rPr>
              <w:t>错误，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错误的具体人员名单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，学员名称可点击，点击后显示老师批改后的图片。</w:t>
            </w:r>
          </w:p>
          <w:p w:rsidR="000342A8" w:rsidRDefault="00366BF9" w:rsidP="000342A8">
            <w:r>
              <w:rPr>
                <w:rFonts w:hint="eastAsia"/>
              </w:rPr>
              <w:t>未批改，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</w:t>
            </w:r>
            <w:r>
              <w:rPr>
                <w:rFonts w:hint="eastAsia"/>
              </w:rPr>
              <w:lastRenderedPageBreak/>
              <w:t>的具体人员名单</w:t>
            </w:r>
            <w:r>
              <w:rPr>
                <w:rFonts w:hint="eastAsia"/>
              </w:rPr>
              <w:t>}</w:t>
            </w:r>
            <w:r w:rsidR="000342A8">
              <w:rPr>
                <w:rFonts w:hint="eastAsia"/>
              </w:rPr>
              <w:t>，学员名称可点击，点击后显示老师批改后的图片。</w:t>
            </w:r>
          </w:p>
          <w:p w:rsidR="00366BF9" w:rsidRDefault="00366BF9" w:rsidP="007A37B9"/>
          <w:p w:rsidR="000342A8" w:rsidRDefault="00366BF9" w:rsidP="000342A8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正未答的具体人员名单</w:t>
            </w:r>
            <w:r>
              <w:rPr>
                <w:rFonts w:hint="eastAsia"/>
              </w:rPr>
              <w:t>}</w:t>
            </w:r>
            <w:r w:rsidR="000342A8">
              <w:rPr>
                <w:rFonts w:hint="eastAsia"/>
              </w:rPr>
              <w:t>，学员名称可点击，点击后显示老师批改后的图片。</w:t>
            </w:r>
          </w:p>
          <w:p w:rsidR="00366BF9" w:rsidRPr="00697F57" w:rsidRDefault="00366BF9" w:rsidP="007A37B9"/>
        </w:tc>
      </w:tr>
    </w:tbl>
    <w:p w:rsidR="00A16FEB" w:rsidRPr="00990397" w:rsidRDefault="00A16FEB" w:rsidP="00A16FEB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.6.5</w:t>
      </w:r>
      <w:r w:rsidRPr="00956C95">
        <w:rPr>
          <w:rFonts w:ascii="微软雅黑" w:hAnsi="微软雅黑" w:hint="eastAsia"/>
          <w:sz w:val="21"/>
          <w:szCs w:val="21"/>
        </w:rPr>
        <w:t>考试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0342A8" w:rsidTr="00417BA8">
        <w:trPr>
          <w:trHeight w:val="770"/>
        </w:trPr>
        <w:tc>
          <w:tcPr>
            <w:tcW w:w="8522" w:type="dxa"/>
            <w:gridSpan w:val="2"/>
          </w:tcPr>
          <w:p w:rsidR="000342A8" w:rsidRDefault="000342A8" w:rsidP="00417BA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0342A8" w:rsidTr="00417BA8">
        <w:trPr>
          <w:trHeight w:val="1266"/>
        </w:trPr>
        <w:tc>
          <w:tcPr>
            <w:tcW w:w="1809" w:type="dxa"/>
          </w:tcPr>
          <w:p w:rsidR="000342A8" w:rsidRDefault="000342A8" w:rsidP="00417BA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0342A8" w:rsidRDefault="000342A8" w:rsidP="00417BA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由课程页面下“题目详情”，新开页签进入“学情报告”页面，选择“考试”。</w:t>
            </w:r>
          </w:p>
        </w:tc>
      </w:tr>
      <w:tr w:rsidR="000342A8" w:rsidRPr="0090005D" w:rsidTr="00417BA8">
        <w:trPr>
          <w:trHeight w:val="1266"/>
        </w:trPr>
        <w:tc>
          <w:tcPr>
            <w:tcW w:w="1809" w:type="dxa"/>
          </w:tcPr>
          <w:p w:rsidR="000342A8" w:rsidRDefault="000342A8" w:rsidP="00417BA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0342A8" w:rsidRPr="0090005D" w:rsidRDefault="000342A8" w:rsidP="00417BA8">
            <w:r>
              <w:rPr>
                <w:rFonts w:hint="eastAsia"/>
              </w:rPr>
              <w:t>提取该课时下课堂</w:t>
            </w:r>
            <w:r w:rsidR="009C01F2">
              <w:rPr>
                <w:rFonts w:hint="eastAsia"/>
              </w:rPr>
              <w:t>考试试卷</w:t>
            </w:r>
            <w:r>
              <w:rPr>
                <w:rFonts w:hint="eastAsia"/>
              </w:rPr>
              <w:t>的</w:t>
            </w:r>
            <w:r w:rsidR="009C01F2">
              <w:rPr>
                <w:rFonts w:hint="eastAsia"/>
              </w:rPr>
              <w:t>所有</w:t>
            </w:r>
            <w:r>
              <w:rPr>
                <w:rFonts w:hint="eastAsia"/>
              </w:rPr>
              <w:t>题，默认按</w:t>
            </w:r>
            <w:r w:rsidR="009C01F2">
              <w:rPr>
                <w:rFonts w:hint="eastAsia"/>
              </w:rPr>
              <w:t>试题</w:t>
            </w:r>
            <w:r>
              <w:rPr>
                <w:rFonts w:hint="eastAsia"/>
              </w:rPr>
              <w:t>顺序排序。没有课堂</w:t>
            </w:r>
            <w:r w:rsidR="009C01F2">
              <w:rPr>
                <w:rFonts w:hint="eastAsia"/>
              </w:rPr>
              <w:t>考试</w:t>
            </w:r>
            <w:r>
              <w:rPr>
                <w:rFonts w:hint="eastAsia"/>
              </w:rPr>
              <w:t>时显示“暂无数据”。</w:t>
            </w:r>
          </w:p>
        </w:tc>
      </w:tr>
      <w:tr w:rsidR="000342A8" w:rsidRPr="00697F57" w:rsidTr="00417BA8">
        <w:trPr>
          <w:trHeight w:val="1266"/>
        </w:trPr>
        <w:tc>
          <w:tcPr>
            <w:tcW w:w="1809" w:type="dxa"/>
          </w:tcPr>
          <w:p w:rsidR="000342A8" w:rsidRDefault="000342A8" w:rsidP="00417BA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0342A8" w:rsidRPr="0090005D" w:rsidRDefault="000342A8" w:rsidP="00417BA8"/>
          <w:p w:rsidR="000342A8" w:rsidRDefault="000342A8" w:rsidP="00417BA8">
            <w:r>
              <w:rPr>
                <w:noProof/>
              </w:rPr>
              <w:drawing>
                <wp:inline distT="0" distB="0" distL="0" distR="0" wp14:anchorId="023224E6" wp14:editId="58BE41F4">
                  <wp:extent cx="4125595" cy="2580640"/>
                  <wp:effectExtent l="0" t="0" r="825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0342A8" w:rsidRDefault="000342A8" w:rsidP="00417BA8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：可按“题目序号”（题目序号只能按升序排序）或“正确率”排序（嵌套</w:t>
            </w:r>
            <w:proofErr w:type="gramStart"/>
            <w:r>
              <w:rPr>
                <w:rFonts w:hint="eastAsia"/>
              </w:rPr>
              <w:t>题参与</w:t>
            </w:r>
            <w:proofErr w:type="gramEnd"/>
            <w:r>
              <w:rPr>
                <w:rFonts w:hint="eastAsia"/>
              </w:rPr>
              <w:t>排序是按整道嵌套题的正确率），点击“正确率”可按升序、</w:t>
            </w:r>
            <w:r>
              <w:rPr>
                <w:rFonts w:hint="eastAsia"/>
              </w:rPr>
              <w:lastRenderedPageBreak/>
              <w:t>降序排序。</w:t>
            </w:r>
          </w:p>
          <w:p w:rsidR="000342A8" w:rsidRDefault="000342A8" w:rsidP="00417BA8">
            <w:r>
              <w:rPr>
                <w:rFonts w:hint="eastAsia"/>
                <w:b/>
                <w:bCs/>
              </w:rPr>
              <w:t>总体</w:t>
            </w:r>
            <w:r w:rsidRPr="008D490F">
              <w:rPr>
                <w:rFonts w:hint="eastAsia"/>
                <w:b/>
                <w:bCs/>
              </w:rPr>
              <w:t>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Pr="0085185B">
              <w:rPr>
                <w:rFonts w:hint="eastAsia"/>
                <w:b/>
                <w:bCs/>
              </w:rPr>
              <w:t>最高正确率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Pr="0085185B">
              <w:rPr>
                <w:rFonts w:hint="eastAsia"/>
                <w:b/>
                <w:bCs/>
              </w:rPr>
              <w:t>最低正确率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Pr="0085185B">
              <w:rPr>
                <w:rFonts w:hint="eastAsia"/>
                <w:b/>
                <w:bCs/>
              </w:rPr>
              <w:t>平均正确率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--</w:t>
            </w:r>
            <w:r>
              <w:rPr>
                <w:rFonts w:hint="eastAsia"/>
              </w:rPr>
              <w:t>”。</w:t>
            </w:r>
          </w:p>
          <w:p w:rsidR="000342A8" w:rsidRDefault="000342A8" w:rsidP="00417BA8">
            <w:r>
              <w:rPr>
                <w:rFonts w:hint="eastAsia"/>
              </w:rPr>
              <w:t>题目详情（</w:t>
            </w:r>
            <w:r>
              <w:rPr>
                <w:rFonts w:hint="eastAsia"/>
                <w:color w:val="FF0000"/>
              </w:rPr>
              <w:t>特殊情况：</w:t>
            </w:r>
            <w:r w:rsidRPr="00697F57">
              <w:rPr>
                <w:rFonts w:hint="eastAsia"/>
                <w:color w:val="FF0000"/>
              </w:rPr>
              <w:t>嵌套题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题干前有</w:t>
            </w:r>
            <w:proofErr w:type="gramEnd"/>
            <w:r>
              <w:rPr>
                <w:rFonts w:hint="eastAsia"/>
              </w:rPr>
              <w:t>一个</w:t>
            </w:r>
            <w:r w:rsidRPr="0085185B">
              <w:rPr>
                <w:rFonts w:hint="eastAsia"/>
                <w:b/>
                <w:bCs/>
              </w:rPr>
              <w:t>整体的正确率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所有小题平均正确率总和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小题数量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0342A8" w:rsidRDefault="000342A8" w:rsidP="00417BA8">
            <w:r>
              <w:rPr>
                <w:rFonts w:hint="eastAsia"/>
              </w:rPr>
              <w:t>每道题前有一个序号，</w:t>
            </w:r>
            <w:r w:rsidRPr="008D490F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该小题在试卷中的排序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 w:rsidRPr="0085185B">
              <w:rPr>
                <w:rFonts w:hint="eastAsia"/>
                <w:b/>
                <w:bCs/>
              </w:rPr>
              <w:t>平均正确率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，（答对人数“</w:t>
            </w:r>
            <w:r>
              <w:t>/</w:t>
            </w:r>
            <w:r>
              <w:rPr>
                <w:rFonts w:hint="eastAsia"/>
              </w:rPr>
              <w:t>”答错人数），</w:t>
            </w:r>
            <w:r w:rsidRPr="0085185B">
              <w:rPr>
                <w:rFonts w:hint="eastAsia"/>
                <w:b/>
                <w:bCs/>
              </w:rPr>
              <w:t>参与答题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Pr="0085185B">
              <w:rPr>
                <w:rFonts w:hint="eastAsia"/>
                <w:b/>
                <w:bCs/>
              </w:rPr>
              <w:t>未答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【查看详情】，</w:t>
            </w:r>
          </w:p>
          <w:p w:rsidR="000342A8" w:rsidRDefault="000342A8" w:rsidP="00417BA8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右侧弹层</w:t>
            </w:r>
            <w:proofErr w:type="gramEnd"/>
            <w:r>
              <w:rPr>
                <w:noProof/>
              </w:rPr>
              <w:drawing>
                <wp:inline distT="0" distB="0" distL="0" distR="0" wp14:anchorId="15F5028A" wp14:editId="736F2AE4">
                  <wp:extent cx="2539751" cy="3567066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42A8" w:rsidRDefault="000342A8" w:rsidP="00417BA8">
            <w:r>
              <w:rPr>
                <w:rFonts w:hint="eastAsia"/>
              </w:rPr>
              <w:t>答案分布表格呈现</w:t>
            </w:r>
          </w:p>
          <w:p w:rsidR="000342A8" w:rsidRDefault="000342A8" w:rsidP="00417BA8">
            <w:r w:rsidRPr="0085185B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0342A8" w:rsidRDefault="000342A8" w:rsidP="00417BA8">
            <w:r>
              <w:lastRenderedPageBreak/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0342A8" w:rsidRDefault="000342A8" w:rsidP="00417BA8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的具体学员名称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t>Case2</w:t>
            </w:r>
            <w:r>
              <w:rPr>
                <w:rFonts w:hint="eastAsia"/>
              </w:rPr>
              <w:t>、</w:t>
            </w:r>
          </w:p>
          <w:p w:rsidR="000342A8" w:rsidRDefault="000342A8" w:rsidP="00417BA8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，分布项为所有不同答案的集合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，正确答案后有一个绿色对号，按正确率降序排序。</w:t>
            </w:r>
          </w:p>
          <w:p w:rsidR="000342A8" w:rsidRPr="00CB7007" w:rsidRDefault="000342A8" w:rsidP="00417BA8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Pr="00CB7007" w:rsidRDefault="000342A8" w:rsidP="00417BA8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2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2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Pr="00CB7007" w:rsidRDefault="000342A8" w:rsidP="00417BA8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3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342A8" w:rsidRDefault="000342A8" w:rsidP="00417BA8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342A8" w:rsidRDefault="000342A8" w:rsidP="00417BA8">
            <w:pPr>
              <w:ind w:firstLineChars="1650" w:firstLine="3465"/>
            </w:pPr>
            <w:r>
              <w:rPr>
                <w:rFonts w:hint="eastAsia"/>
              </w:rPr>
              <w:lastRenderedPageBreak/>
              <w:t>.</w:t>
            </w:r>
          </w:p>
          <w:p w:rsidR="000342A8" w:rsidRPr="00697F57" w:rsidRDefault="000342A8" w:rsidP="00417BA8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</w:t>
            </w:r>
            <w:proofErr w:type="gramStart"/>
            <w:r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</w:tc>
      </w:tr>
    </w:tbl>
    <w:p w:rsidR="005D73F0" w:rsidRPr="000342A8" w:rsidRDefault="005D73F0" w:rsidP="005D73F0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.6.6</w:t>
      </w:r>
      <w:r w:rsidRPr="00956C95">
        <w:rPr>
          <w:rFonts w:ascii="微软雅黑" w:hAnsi="微软雅黑" w:hint="eastAsia"/>
          <w:sz w:val="21"/>
          <w:szCs w:val="21"/>
        </w:rPr>
        <w:t>评价</w:t>
      </w:r>
    </w:p>
    <w:p w:rsidR="00A16FEB" w:rsidRPr="00A16FEB" w:rsidRDefault="00A16FEB" w:rsidP="00A16FE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07B6B" w:rsidTr="002A4FD3">
        <w:trPr>
          <w:trHeight w:val="770"/>
        </w:trPr>
        <w:tc>
          <w:tcPr>
            <w:tcW w:w="8522" w:type="dxa"/>
            <w:gridSpan w:val="2"/>
          </w:tcPr>
          <w:p w:rsidR="00A07B6B" w:rsidRDefault="00A07B6B" w:rsidP="002A4FD3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07B6B" w:rsidRPr="00F31C09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07B6B" w:rsidRDefault="00A07B6B" w:rsidP="002A4FD3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</w:t>
            </w:r>
            <w:r w:rsidR="0068138E">
              <w:rPr>
                <w:rFonts w:hint="eastAsia"/>
                <w:noProof/>
              </w:rPr>
              <w:t>选择</w:t>
            </w:r>
            <w:r w:rsidR="0068138E">
              <w:rPr>
                <w:noProof/>
              </w:rPr>
              <w:t>“</w:t>
            </w:r>
            <w:r w:rsidR="0068138E">
              <w:rPr>
                <w:rFonts w:hint="eastAsia"/>
                <w:noProof/>
              </w:rPr>
              <w:t>评价</w:t>
            </w:r>
            <w:r w:rsidR="0068138E">
              <w:rPr>
                <w:noProof/>
              </w:rPr>
              <w:t xml:space="preserve">” </w:t>
            </w:r>
          </w:p>
        </w:tc>
      </w:tr>
      <w:tr w:rsidR="00A07B6B" w:rsidRPr="006B590E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07B6B" w:rsidRPr="0090005D" w:rsidRDefault="00A07B6B" w:rsidP="002A4FD3">
            <w:r>
              <w:rPr>
                <w:rFonts w:hint="eastAsia"/>
              </w:rPr>
              <w:t>提取该课时</w:t>
            </w:r>
            <w:r w:rsidR="0008734B">
              <w:rPr>
                <w:rFonts w:hint="eastAsia"/>
              </w:rPr>
              <w:t>所有评价</w:t>
            </w:r>
            <w:r>
              <w:rPr>
                <w:rFonts w:hint="eastAsia"/>
              </w:rPr>
              <w:t>，默认</w:t>
            </w:r>
            <w:proofErr w:type="gramStart"/>
            <w:r>
              <w:rPr>
                <w:rFonts w:hint="eastAsia"/>
              </w:rPr>
              <w:t>按</w:t>
            </w:r>
            <w:r w:rsidR="0008734B">
              <w:rPr>
                <w:rFonts w:hint="eastAsia"/>
              </w:rPr>
              <w:t>评价</w:t>
            </w:r>
            <w:proofErr w:type="gramEnd"/>
            <w:r w:rsidR="0008734B">
              <w:rPr>
                <w:rFonts w:hint="eastAsia"/>
              </w:rPr>
              <w:t>时间倒序</w:t>
            </w:r>
            <w:r>
              <w:rPr>
                <w:rFonts w:hint="eastAsia"/>
              </w:rPr>
              <w:t>排序。没有数据时显示“暂无</w:t>
            </w:r>
            <w:r w:rsidR="00F65627">
              <w:rPr>
                <w:rFonts w:hint="eastAsia"/>
              </w:rPr>
              <w:t>评价</w:t>
            </w:r>
            <w:r>
              <w:rPr>
                <w:rFonts w:hint="eastAsia"/>
              </w:rPr>
              <w:t>”。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EE2F6B" w:rsidRDefault="00EE2F6B" w:rsidP="00EE2F6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E2F6B" w:rsidRDefault="00EE2F6B" w:rsidP="00EE2F6B">
            <w:r>
              <w:rPr>
                <w:rFonts w:hint="eastAsia"/>
              </w:rPr>
              <w:t>前端交互：</w:t>
            </w:r>
          </w:p>
          <w:p w:rsidR="00EE2F6B" w:rsidRPr="000B0EF4" w:rsidRDefault="00EE2F6B" w:rsidP="00EE2F6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E2F6B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E2F6B" w:rsidRDefault="00EE2F6B" w:rsidP="00EE2F6B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lastRenderedPageBreak/>
              <w:t>下一页。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EE2F6B" w:rsidRPr="0090005D" w:rsidRDefault="00EE2F6B" w:rsidP="00EE2F6B"/>
          <w:p w:rsidR="00EE2F6B" w:rsidRDefault="00EE2F6B" w:rsidP="00EE2F6B">
            <w:r>
              <w:rPr>
                <w:noProof/>
              </w:rPr>
              <w:drawing>
                <wp:inline distT="0" distB="0" distL="0" distR="0" wp14:anchorId="34224E84" wp14:editId="232AFFF6">
                  <wp:extent cx="4125595" cy="2595245"/>
                  <wp:effectExtent l="0" t="0" r="825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评价数据以表格呈现</w:t>
            </w:r>
          </w:p>
          <w:p w:rsidR="00EE2F6B" w:rsidRDefault="00EE2F6B" w:rsidP="00EE2F6B">
            <w:r w:rsidRPr="0085185B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本讲评价记录的条数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条评价，总分平均分</w:t>
            </w:r>
            <w:r>
              <w:rPr>
                <w:rFonts w:hint="eastAsia"/>
              </w:rPr>
              <w:t>{</w:t>
            </w:r>
            <w:r>
              <w:t>4</w:t>
            </w:r>
            <w:r>
              <w:rPr>
                <w:rFonts w:hint="eastAsia"/>
              </w:rPr>
              <w:t>项</w:t>
            </w:r>
            <w:r w:rsidR="00BD3E41">
              <w:rPr>
                <w:rFonts w:hint="eastAsia"/>
              </w:rPr>
              <w:t>评</w:t>
            </w:r>
            <w:r>
              <w:rPr>
                <w:rFonts w:hint="eastAsia"/>
              </w:rPr>
              <w:t>分平均分相加</w:t>
            </w:r>
            <w:r>
              <w:rPr>
                <w:rFonts w:hint="eastAsia"/>
              </w:rPr>
              <w:t xml:space="preserve"> /</w:t>
            </w:r>
            <w:r>
              <w:t xml:space="preserve"> 4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，板书平均分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，语速平均分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本讲参与评价学员语速评分总和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。趣味平均分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。听懂平均分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本讲参与评价学员听懂评分总和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。文字评论：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有文字评论的人数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E2F6B" w:rsidRDefault="00EE2F6B" w:rsidP="00EE2F6B">
            <w:r>
              <w:rPr>
                <w:rFonts w:hint="eastAsia"/>
              </w:rPr>
              <w:t>名列属性</w:t>
            </w:r>
            <w:r>
              <w:t xml:space="preserve"> </w:t>
            </w:r>
          </w:p>
          <w:p w:rsidR="00EE2F6B" w:rsidRDefault="00EE2F6B" w:rsidP="00EE2F6B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：每条评价前有一个序号，序号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1E156B" w:rsidRDefault="001E156B" w:rsidP="001E156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447D8F">
              <w:rPr>
                <w:rFonts w:hint="eastAsia"/>
                <w:b/>
                <w:bCs/>
              </w:rPr>
              <w:t>学员</w:t>
            </w:r>
            <w:r w:rsidR="00447D8F">
              <w:rPr>
                <w:rFonts w:hint="eastAsia"/>
                <w:b/>
                <w:bCs/>
              </w:rPr>
              <w:t>I</w:t>
            </w:r>
            <w:r w:rsidR="00447D8F">
              <w:rPr>
                <w:b/>
                <w:bCs/>
              </w:rPr>
              <w:t>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</w:t>
            </w:r>
            <w:r w:rsidR="00BC1925">
              <w:rPr>
                <w:rFonts w:hint="eastAsia"/>
              </w:rPr>
              <w:t>id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E2F6B" w:rsidRDefault="001E156B" w:rsidP="00EE2F6B">
            <w:r w:rsidRPr="0085185B">
              <w:rPr>
                <w:rFonts w:hint="eastAsia"/>
                <w:b/>
                <w:bCs/>
              </w:rPr>
              <w:t>总分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</w:t>
            </w:r>
            <w:r w:rsidR="00BD3E41">
              <w:rPr>
                <w:rFonts w:hint="eastAsia"/>
              </w:rPr>
              <w:t>评价四项评分相加</w:t>
            </w:r>
            <w:r w:rsidR="00BD3E41">
              <w:rPr>
                <w:rFonts w:hint="eastAsia"/>
              </w:rPr>
              <w:t xml:space="preserve"> /</w:t>
            </w:r>
            <w:r w:rsidR="00BD3E41">
              <w:t xml:space="preserve"> 4</w:t>
            </w:r>
            <w:r>
              <w:rPr>
                <w:rFonts w:hint="eastAsia"/>
              </w:rPr>
              <w:t>}</w:t>
            </w:r>
          </w:p>
          <w:p w:rsidR="00BD3E41" w:rsidRDefault="00BD3E41" w:rsidP="00EE2F6B">
            <w:r w:rsidRPr="0085185B">
              <w:rPr>
                <w:rFonts w:hint="eastAsia"/>
                <w:b/>
                <w:bCs/>
              </w:rPr>
              <w:lastRenderedPageBreak/>
              <w:t>板书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板书评分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 w:rsidRPr="0085185B">
              <w:rPr>
                <w:rFonts w:hint="eastAsia"/>
                <w:b/>
                <w:bCs/>
              </w:rPr>
              <w:t>语速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语速评分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 w:rsidRPr="0085185B">
              <w:rPr>
                <w:rFonts w:hint="eastAsia"/>
                <w:b/>
                <w:bCs/>
              </w:rPr>
              <w:t>趣味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趣味评分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 w:rsidRPr="0085185B">
              <w:rPr>
                <w:rFonts w:hint="eastAsia"/>
                <w:b/>
                <w:bCs/>
              </w:rPr>
              <w:t>听懂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听懂评分</w:t>
            </w:r>
            <w:r>
              <w:t>}</w:t>
            </w:r>
          </w:p>
          <w:p w:rsidR="00565CD1" w:rsidRDefault="00565CD1" w:rsidP="00EE2F6B">
            <w:r w:rsidRPr="0085185B">
              <w:rPr>
                <w:rFonts w:hint="eastAsia"/>
                <w:b/>
                <w:bCs/>
              </w:rPr>
              <w:t>评论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文字评论的内容</w:t>
            </w:r>
            <w:r>
              <w:rPr>
                <w:rFonts w:hint="eastAsia"/>
              </w:rPr>
              <w:t>}</w:t>
            </w:r>
          </w:p>
          <w:p w:rsidR="00565CD1" w:rsidRPr="00565CD1" w:rsidRDefault="00565CD1" w:rsidP="00EE2F6B">
            <w:r w:rsidRPr="0085185B">
              <w:rPr>
                <w:rFonts w:hint="eastAsia"/>
                <w:b/>
                <w:bCs/>
              </w:rPr>
              <w:t>提交时间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提交时间，</w:t>
            </w:r>
            <w:r w:rsidR="0085185B">
              <w:rPr>
                <w:rFonts w:hint="eastAsia"/>
              </w:rPr>
              <w:t>格式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EE2F6B" w:rsidRDefault="00710913" w:rsidP="00EE2F6B">
            <w:r w:rsidRPr="0085185B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</w:t>
            </w:r>
            <w:r w:rsidR="00026430">
              <w:rPr>
                <w:rFonts w:hint="eastAsia"/>
              </w:rPr>
              <w:t>“总分”“板书”“语速”“趣味”“听懂”“有无文字”排序。其中每项，点击后按升序排序，再次点击按降序排序。</w:t>
            </w:r>
          </w:p>
          <w:p w:rsidR="00EE2F6B" w:rsidRPr="006B590E" w:rsidRDefault="00EE2F6B" w:rsidP="00EE2F6B"/>
        </w:tc>
      </w:tr>
    </w:tbl>
    <w:p w:rsidR="00A07B6B" w:rsidRPr="00A07B6B" w:rsidRDefault="00A07B6B" w:rsidP="00A07B6B"/>
    <w:p w:rsidR="00A07B6B" w:rsidRPr="00A07B6B" w:rsidRDefault="00A07B6B" w:rsidP="00A07B6B"/>
    <w:p w:rsidR="00C77DE4" w:rsidRDefault="0036059E" w:rsidP="0036059E">
      <w:pPr>
        <w:pStyle w:val="2"/>
        <w:rPr>
          <w:rFonts w:ascii="微软雅黑" w:hAnsi="微软雅黑"/>
        </w:rPr>
      </w:pPr>
      <w:r w:rsidRPr="0036059E">
        <w:rPr>
          <w:rFonts w:ascii="微软雅黑" w:hAnsi="微软雅黑" w:hint="eastAsia"/>
        </w:rPr>
        <w:t>4</w:t>
      </w:r>
      <w:r w:rsidRPr="0036059E">
        <w:rPr>
          <w:rFonts w:ascii="微软雅黑" w:hAnsi="微软雅黑"/>
        </w:rPr>
        <w:t>.7</w:t>
      </w:r>
      <w:r w:rsidRPr="0036059E">
        <w:rPr>
          <w:rFonts w:ascii="微软雅黑" w:hAnsi="微软雅黑" w:hint="eastAsia"/>
        </w:rPr>
        <w:t>学员</w:t>
      </w:r>
    </w:p>
    <w:p w:rsidR="00E253AD" w:rsidRDefault="005A41F5" w:rsidP="00E253AD">
      <w:r>
        <w:rPr>
          <w:rFonts w:hint="eastAsia"/>
        </w:rPr>
        <w:t>“学员”页面</w:t>
      </w:r>
      <w:r w:rsidR="00E253AD">
        <w:rPr>
          <w:rFonts w:hint="eastAsia"/>
        </w:rPr>
        <w:t>提供的是学员查询入口，可按条件筛选出学员名单。</w:t>
      </w:r>
    </w:p>
    <w:p w:rsidR="00792820" w:rsidRDefault="00792820" w:rsidP="00E253AD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：学员</w:t>
      </w:r>
    </w:p>
    <w:p w:rsidR="00E253AD" w:rsidRPr="00E253AD" w:rsidRDefault="00E253AD" w:rsidP="00E253AD">
      <w:r>
        <w:rPr>
          <w:rFonts w:hint="eastAsia"/>
        </w:rPr>
        <w:t>以下是“学员”页面的设计稿</w:t>
      </w:r>
    </w:p>
    <w:p w:rsidR="00E253AD" w:rsidRDefault="00E253AD" w:rsidP="00E253AD">
      <w:r>
        <w:rPr>
          <w:noProof/>
        </w:rPr>
        <w:lastRenderedPageBreak/>
        <w:drawing>
          <wp:inline distT="0" distB="0" distL="0" distR="0" wp14:anchorId="0B0E8BF1" wp14:editId="62ECCBD9">
            <wp:extent cx="5274310" cy="3319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AD" w:rsidRDefault="00F46D32" w:rsidP="00E253AD">
      <w:r>
        <w:rPr>
          <w:noProof/>
        </w:rPr>
        <w:drawing>
          <wp:inline distT="0" distB="0" distL="0" distR="0" wp14:anchorId="792704A7" wp14:editId="413C40DE">
            <wp:extent cx="5274310" cy="3335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2" w:rsidRDefault="00F46D32" w:rsidP="00E253AD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46D32" w:rsidTr="00FB4284">
        <w:trPr>
          <w:trHeight w:val="770"/>
        </w:trPr>
        <w:tc>
          <w:tcPr>
            <w:tcW w:w="8522" w:type="dxa"/>
            <w:gridSpan w:val="2"/>
          </w:tcPr>
          <w:p w:rsidR="00F46D32" w:rsidRDefault="00F46D32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46D32" w:rsidRPr="00F31C09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46D32" w:rsidRDefault="00570200" w:rsidP="00FB4284">
            <w:pPr>
              <w:rPr>
                <w:noProof/>
              </w:rPr>
            </w:pPr>
            <w:r>
              <w:rPr>
                <w:rFonts w:hint="eastAsia"/>
              </w:rPr>
              <w:t>在“规划师首页”点击左上角导航栏【</w:t>
            </w:r>
            <w:r w:rsidR="005A41F5">
              <w:rPr>
                <w:rFonts w:hint="eastAsia"/>
              </w:rPr>
              <w:t>学员</w:t>
            </w:r>
            <w:r>
              <w:rPr>
                <w:rFonts w:hint="eastAsia"/>
              </w:rPr>
              <w:t>】按钮，新开页签，进入“</w:t>
            </w:r>
            <w:r w:rsidR="005A41F5">
              <w:rPr>
                <w:rFonts w:hint="eastAsia"/>
              </w:rPr>
              <w:t>学员</w:t>
            </w:r>
            <w:r>
              <w:rPr>
                <w:rFonts w:hint="eastAsia"/>
              </w:rPr>
              <w:t>”页面</w:t>
            </w:r>
          </w:p>
        </w:tc>
      </w:tr>
      <w:tr w:rsidR="00570200" w:rsidRPr="00F31C09" w:rsidTr="00FB4284">
        <w:trPr>
          <w:trHeight w:val="1266"/>
        </w:trPr>
        <w:tc>
          <w:tcPr>
            <w:tcW w:w="1809" w:type="dxa"/>
          </w:tcPr>
          <w:p w:rsidR="00570200" w:rsidRDefault="00570200" w:rsidP="00FB4284">
            <w:r>
              <w:rPr>
                <w:rFonts w:hint="eastAsia"/>
              </w:rPr>
              <w:lastRenderedPageBreak/>
              <w:t>筛选</w:t>
            </w:r>
            <w:r w:rsidR="005A5842">
              <w:rPr>
                <w:rFonts w:hint="eastAsia"/>
              </w:rPr>
              <w:t>组件</w:t>
            </w:r>
          </w:p>
        </w:tc>
        <w:tc>
          <w:tcPr>
            <w:tcW w:w="6713" w:type="dxa"/>
          </w:tcPr>
          <w:p w:rsidR="00B620E7" w:rsidRDefault="00B620E7" w:rsidP="00FB4284">
            <w:r>
              <w:rPr>
                <w:noProof/>
              </w:rPr>
              <w:drawing>
                <wp:inline distT="0" distB="0" distL="0" distR="0" wp14:anchorId="71966610" wp14:editId="657A1E9E">
                  <wp:extent cx="2257343" cy="3481388"/>
                  <wp:effectExtent l="0" t="0" r="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20" cy="3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20E7" w:rsidRDefault="00B620E7" w:rsidP="00B620E7">
            <w:r>
              <w:rPr>
                <w:rFonts w:hint="eastAsia"/>
              </w:rPr>
              <w:t>保留现有的筛选规则。</w:t>
            </w:r>
          </w:p>
          <w:p w:rsidR="00F37449" w:rsidRDefault="001E0A14" w:rsidP="00B620E7">
            <w:r>
              <w:rPr>
                <w:rFonts w:hint="eastAsia"/>
              </w:rPr>
              <w:t>保存条件：输入框，框内默认值为“条件名称”</w:t>
            </w:r>
            <w:r w:rsidR="003F0BA3">
              <w:rPr>
                <w:rFonts w:hint="eastAsia"/>
              </w:rPr>
              <w:t>，</w:t>
            </w:r>
            <w:r w:rsidR="000F1EA6">
              <w:rPr>
                <w:rFonts w:hint="eastAsia"/>
              </w:rPr>
              <w:t>超出区域换行</w:t>
            </w:r>
            <w:r w:rsidR="003F0BA3">
              <w:rPr>
                <w:rFonts w:hint="eastAsia"/>
              </w:rPr>
              <w:t>，</w:t>
            </w:r>
            <w:r w:rsidR="00F37449">
              <w:rPr>
                <w:rFonts w:hint="eastAsia"/>
              </w:rPr>
              <w:t>【保存条件】按钮的错误提示“</w:t>
            </w:r>
            <w:r w:rsidR="00F37449" w:rsidRPr="005A41F5">
              <w:rPr>
                <w:rFonts w:hint="eastAsia"/>
                <w:color w:val="FF0000"/>
              </w:rPr>
              <w:t>请输入条件名称”</w:t>
            </w:r>
            <w:r w:rsidR="005A41F5">
              <w:rPr>
                <w:rFonts w:hint="eastAsia"/>
              </w:rPr>
              <w:t>。</w:t>
            </w:r>
          </w:p>
          <w:p w:rsidR="00B620E7" w:rsidRDefault="00B620E7" w:rsidP="00FB4284"/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F46D32" w:rsidRPr="0090005D" w:rsidRDefault="00CE48C0" w:rsidP="00FB4284">
            <w:r>
              <w:rPr>
                <w:rFonts w:hint="eastAsia"/>
              </w:rPr>
              <w:t>默认提前今日注册的学员</w:t>
            </w:r>
            <w:r w:rsidR="009648B4">
              <w:rPr>
                <w:rFonts w:hint="eastAsia"/>
              </w:rPr>
              <w:t>，使用筛选组件时，提取符合筛选条件的学员</w:t>
            </w:r>
          </w:p>
        </w:tc>
      </w:tr>
      <w:tr w:rsidR="00F37449" w:rsidRPr="006B590E" w:rsidTr="00FB4284">
        <w:trPr>
          <w:trHeight w:val="1266"/>
        </w:trPr>
        <w:tc>
          <w:tcPr>
            <w:tcW w:w="1809" w:type="dxa"/>
          </w:tcPr>
          <w:p w:rsidR="00F37449" w:rsidRDefault="00F37449" w:rsidP="00FB4284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F37449" w:rsidRDefault="00F37449" w:rsidP="00F37449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37449" w:rsidRDefault="00F37449" w:rsidP="00F37449">
            <w:r>
              <w:rPr>
                <w:rFonts w:hint="eastAsia"/>
              </w:rPr>
              <w:t>前端交互：</w:t>
            </w:r>
          </w:p>
          <w:p w:rsidR="00F37449" w:rsidRPr="000B0EF4" w:rsidRDefault="00F37449" w:rsidP="00F37449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37449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Case2：X&gt;10；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37449" w:rsidRDefault="00F37449" w:rsidP="00F37449"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9648B4" w:rsidP="00FB428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8B5C5A" w:rsidRDefault="008B5C5A" w:rsidP="001A3EB7">
            <w:pPr>
              <w:rPr>
                <w:b/>
                <w:bCs/>
              </w:rPr>
            </w:pPr>
          </w:p>
          <w:p w:rsidR="008B5C5A" w:rsidRDefault="008B5C5A" w:rsidP="001A3EB7">
            <w:r>
              <w:rPr>
                <w:noProof/>
              </w:rPr>
              <w:drawing>
                <wp:inline distT="0" distB="0" distL="0" distR="0" wp14:anchorId="3F8434D3" wp14:editId="7CC5DB50">
                  <wp:extent cx="4125595" cy="811530"/>
                  <wp:effectExtent l="0" t="0" r="825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C5A">
              <w:rPr>
                <w:rFonts w:hint="eastAsia"/>
              </w:rPr>
              <w:t>筛选条件以标签的形式展示在表格</w:t>
            </w:r>
            <w:proofErr w:type="gramStart"/>
            <w:r w:rsidRPr="008B5C5A">
              <w:rPr>
                <w:rFonts w:hint="eastAsia"/>
              </w:rPr>
              <w:t>上方</w:t>
            </w:r>
            <w:r w:rsidR="00B75E4E">
              <w:rPr>
                <w:rFonts w:hint="eastAsia"/>
              </w:rPr>
              <w:t>{</w:t>
            </w:r>
            <w:proofErr w:type="gramEnd"/>
            <w:r w:rsidR="00B75E4E">
              <w:rPr>
                <w:rFonts w:hint="eastAsia"/>
              </w:rPr>
              <w:t>待续</w:t>
            </w:r>
            <w:r w:rsidR="00B75E4E">
              <w:rPr>
                <w:rFonts w:hint="eastAsia"/>
              </w:rPr>
              <w:t>}</w:t>
            </w:r>
          </w:p>
          <w:p w:rsidR="009A6301" w:rsidRDefault="009A6301" w:rsidP="001A3EB7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>每行学员数据前有一个复选框</w:t>
            </w:r>
            <w:r>
              <w:rPr>
                <w:rFonts w:hint="eastAsia"/>
              </w:rPr>
              <w:t>，点击可选中，再次点击取消。可用来给选中的学员发金币、复制姓名和复制手机号。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BC1925">
              <w:rPr>
                <w:rFonts w:hint="eastAsia"/>
                <w:b/>
                <w:bCs/>
              </w:rPr>
              <w:t>学员</w:t>
            </w:r>
            <w:r w:rsidR="00BC1925">
              <w:rPr>
                <w:rFonts w:hint="eastAsia"/>
                <w:b/>
                <w:bCs/>
              </w:rPr>
              <w:t>I</w:t>
            </w:r>
            <w:r w:rsidR="00BC1925">
              <w:rPr>
                <w:b/>
                <w:bCs/>
              </w:rPr>
              <w:t>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 w:rsidR="00BC1925">
              <w:rPr>
                <w:rFonts w:hint="eastAsia"/>
              </w:rPr>
              <w:t>学员</w:t>
            </w:r>
            <w:r w:rsidR="00BC1925">
              <w:rPr>
                <w:rFonts w:hint="eastAsia"/>
              </w:rPr>
              <w:t>id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1A3EB7" w:rsidRDefault="001A3EB7" w:rsidP="001A3EB7">
            <w:r w:rsidRPr="0085185B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该学员的城市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 w:rsidRPr="0085185B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该学员的年级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 w:rsidRPr="0085185B">
              <w:rPr>
                <w:rFonts w:hint="eastAsia"/>
                <w:b/>
                <w:bCs/>
              </w:rPr>
              <w:t>在读</w:t>
            </w:r>
            <w:r>
              <w:rPr>
                <w:rFonts w:hint="eastAsia"/>
              </w:rPr>
              <w:t>：“是”或“否”，该学员当前有正在进行的课程显示为“是”，该学员当前有正在进行的课程显示为“否”。</w:t>
            </w:r>
          </w:p>
          <w:p w:rsidR="00F46D32" w:rsidRPr="0090005D" w:rsidRDefault="00F62E83" w:rsidP="00FB4284">
            <w:r w:rsidRPr="0085185B">
              <w:rPr>
                <w:rFonts w:hint="eastAsia"/>
                <w:b/>
                <w:bCs/>
              </w:rPr>
              <w:t>注册时间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-mm-dd </w:t>
            </w:r>
            <w:proofErr w:type="spellStart"/>
            <w:r>
              <w:t>hh:mm:ss</w:t>
            </w:r>
            <w:proofErr w:type="spellEnd"/>
            <w:r>
              <w:rPr>
                <w:rFonts w:hint="eastAsia"/>
              </w:rPr>
              <w:t>}</w:t>
            </w:r>
          </w:p>
          <w:p w:rsidR="00F46D32" w:rsidRDefault="00D83C31" w:rsidP="00E00583">
            <w:r w:rsidRPr="0085185B">
              <w:rPr>
                <w:rFonts w:hint="eastAsia"/>
                <w:b/>
                <w:bCs/>
              </w:rPr>
              <w:t>免费课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0670BF">
              <w:rPr>
                <w:rFonts w:hint="eastAsia"/>
              </w:rPr>
              <w:t>购买免费课的数量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 w:rsidRPr="0085185B">
              <w:rPr>
                <w:rFonts w:hint="eastAsia"/>
                <w:b/>
                <w:bCs/>
              </w:rPr>
              <w:t>长期班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购买正价课的数量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 w:rsidRPr="0085185B">
              <w:rPr>
                <w:rFonts w:hint="eastAsia"/>
                <w:b/>
                <w:bCs/>
              </w:rPr>
              <w:t>累计消费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累计在好乐</w:t>
            </w:r>
            <w:proofErr w:type="gramStart"/>
            <w:r>
              <w:rPr>
                <w:rFonts w:hint="eastAsia"/>
              </w:rPr>
              <w:t>学消费</w:t>
            </w:r>
            <w:proofErr w:type="gramEnd"/>
            <w:r>
              <w:rPr>
                <w:rFonts w:hint="eastAsia"/>
              </w:rPr>
              <w:t>的金额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每个付费课订单金额相加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退费金</w:t>
            </w:r>
            <w:r>
              <w:rPr>
                <w:rFonts w:hint="eastAsia"/>
              </w:rPr>
              <w:lastRenderedPageBreak/>
              <w:t>额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 w:rsidRPr="0085185B">
              <w:rPr>
                <w:rFonts w:hint="eastAsia"/>
                <w:b/>
                <w:bCs/>
              </w:rPr>
              <w:t>退课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退课数量</w:t>
            </w:r>
            <w:proofErr w:type="gramEnd"/>
            <w:r>
              <w:rPr>
                <w:rFonts w:hint="eastAsia"/>
              </w:rPr>
              <w:t>}</w:t>
            </w:r>
          </w:p>
          <w:p w:rsidR="000670BF" w:rsidRDefault="000670BF" w:rsidP="00E00583">
            <w:r w:rsidRPr="0085185B">
              <w:rPr>
                <w:rFonts w:hint="eastAsia"/>
                <w:b/>
                <w:bCs/>
              </w:rPr>
              <w:t>规划师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该学员的规划师名称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 w:rsidRPr="0085185B">
              <w:rPr>
                <w:rFonts w:hint="eastAsia"/>
                <w:b/>
                <w:bCs/>
              </w:rPr>
              <w:t>用户类型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该学员的用户类型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，此处不可更改（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7C2EB5" w:rsidRPr="007C2EB5" w:rsidRDefault="007C2EB5" w:rsidP="00E00583">
            <w:pPr>
              <w:rPr>
                <w:rFonts w:hint="eastAsia"/>
                <w:b/>
                <w:bCs/>
              </w:rPr>
            </w:pPr>
            <w:r w:rsidRPr="007C2EB5">
              <w:rPr>
                <w:rFonts w:hint="eastAsia"/>
                <w:b/>
                <w:bCs/>
              </w:rPr>
              <w:t>全选</w:t>
            </w:r>
            <w:r w:rsidRPr="007C2EB5">
              <w:rPr>
                <w:rFonts w:hint="eastAsia"/>
              </w:rPr>
              <w:t>：</w:t>
            </w:r>
            <w:r>
              <w:rPr>
                <w:rFonts w:hint="eastAsia"/>
              </w:rPr>
              <w:t>复选框，点击勾选，选中全部学员前面的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复选框，再次点击</w:t>
            </w:r>
            <w:proofErr w:type="gramStart"/>
            <w:r>
              <w:rPr>
                <w:rFonts w:hint="eastAsia"/>
              </w:rPr>
              <w:t>取消全选</w:t>
            </w:r>
            <w:proofErr w:type="gramEnd"/>
            <w:r>
              <w:rPr>
                <w:rFonts w:hint="eastAsia"/>
              </w:rPr>
              <w:t>。</w:t>
            </w:r>
          </w:p>
          <w:p w:rsidR="007C2EB5" w:rsidRDefault="0085185B" w:rsidP="00E00583">
            <w:r>
              <w:rPr>
                <w:rFonts w:hint="eastAsia"/>
                <w:b/>
                <w:bCs/>
              </w:rPr>
              <w:t>发金币</w:t>
            </w:r>
            <w:r w:rsidR="007C577E">
              <w:rPr>
                <w:rFonts w:hint="eastAsia"/>
              </w:rPr>
              <w:t>：</w:t>
            </w:r>
            <w:r>
              <w:rPr>
                <w:rFonts w:hint="eastAsia"/>
              </w:rPr>
              <w:t>点击</w:t>
            </w:r>
            <w:r w:rsidR="007C577E">
              <w:rPr>
                <w:rFonts w:hint="eastAsia"/>
              </w:rPr>
              <w:t>【发金币】</w:t>
            </w:r>
            <w:r>
              <w:rPr>
                <w:rFonts w:hint="eastAsia"/>
              </w:rPr>
              <w:t>按钮，</w:t>
            </w:r>
            <w:proofErr w:type="gramStart"/>
            <w:r>
              <w:rPr>
                <w:rFonts w:hint="eastAsia"/>
              </w:rPr>
              <w:t>弹层</w:t>
            </w:r>
            <w:proofErr w:type="gramEnd"/>
            <w:r>
              <w:rPr>
                <w:noProof/>
              </w:rPr>
              <w:drawing>
                <wp:inline distT="0" distB="0" distL="0" distR="0" wp14:anchorId="217BFE31" wp14:editId="20F0E922">
                  <wp:extent cx="1223963" cy="663765"/>
                  <wp:effectExtent l="0" t="0" r="0" b="317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899" cy="67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r w:rsidR="007C2EB5">
              <w:rPr>
                <w:rFonts w:hint="eastAsia"/>
              </w:rPr>
              <w:t>输入框，只支持输入正整数。【取消】【确定】按钮，点击【取消】按钮，</w:t>
            </w:r>
            <w:proofErr w:type="gramStart"/>
            <w:r w:rsidR="007C2EB5">
              <w:rPr>
                <w:rFonts w:hint="eastAsia"/>
              </w:rPr>
              <w:t>弹层消失</w:t>
            </w:r>
            <w:proofErr w:type="gramEnd"/>
            <w:r w:rsidR="007C2EB5">
              <w:rPr>
                <w:rFonts w:hint="eastAsia"/>
              </w:rPr>
              <w:t>。点击【确定】按钮，发送金币给选中的学员。</w:t>
            </w:r>
          </w:p>
          <w:p w:rsidR="009A6301" w:rsidRPr="0085185B" w:rsidRDefault="009A6301" w:rsidP="00E00583">
            <w:pPr>
              <w:rPr>
                <w:rFonts w:hint="eastAsia"/>
              </w:rPr>
            </w:pPr>
            <w:r>
              <w:rPr>
                <w:rFonts w:hint="eastAsia"/>
              </w:rPr>
              <w:t>复制姓名：</w:t>
            </w:r>
            <w:r w:rsidR="00D35A09">
              <w:rPr>
                <w:rFonts w:hint="eastAsia"/>
              </w:rPr>
              <w:t>【复制姓名】，点击复制姓名</w:t>
            </w:r>
            <w:bookmarkStart w:id="24" w:name="_GoBack"/>
            <w:bookmarkEnd w:id="24"/>
            <w:r w:rsidR="00D35A09">
              <w:rPr>
                <w:rFonts w:hint="eastAsia"/>
              </w:rPr>
              <w:t>至剪切板，“</w:t>
            </w:r>
            <w:r w:rsidR="00D35A09">
              <w:rPr>
                <w:rFonts w:hint="eastAsia"/>
              </w:rPr>
              <w:t>,</w:t>
            </w:r>
            <w:r w:rsidR="00D35A09">
              <w:rPr>
                <w:rFonts w:hint="eastAsia"/>
              </w:rPr>
              <w:t>”每个姓名英文逗号隔开</w:t>
            </w:r>
            <w:r w:rsidR="00D35A09" w:rsidRPr="0085185B">
              <w:rPr>
                <w:rFonts w:hint="eastAsia"/>
              </w:rPr>
              <w:t xml:space="preserve"> </w:t>
            </w:r>
          </w:p>
          <w:p w:rsidR="00061297" w:rsidRPr="00F37449" w:rsidRDefault="007C577E" w:rsidP="00E00583">
            <w:proofErr w:type="gramStart"/>
            <w:r w:rsidRPr="0085185B">
              <w:rPr>
                <w:rFonts w:hint="eastAsia"/>
                <w:b/>
                <w:bCs/>
              </w:rPr>
              <w:t>【</w:t>
            </w:r>
            <w:proofErr w:type="gramEnd"/>
            <w:r w:rsidR="00061297">
              <w:rPr>
                <w:rFonts w:hint="eastAsia"/>
              </w:rPr>
              <w:t>在按钮上方弹出一个输入框</w:t>
            </w:r>
            <w:r w:rsidR="00B17930">
              <w:rPr>
                <w:rFonts w:hint="eastAsia"/>
              </w:rPr>
              <w:t>（默认值为“输入正整数”）</w:t>
            </w:r>
            <w:r w:rsidR="00061297">
              <w:rPr>
                <w:rFonts w:hint="eastAsia"/>
              </w:rPr>
              <w:t>+</w:t>
            </w:r>
            <w:r w:rsidR="00061297">
              <w:rPr>
                <w:rFonts w:hint="eastAsia"/>
              </w:rPr>
              <w:t>【取消】【确定】按钮。输入框只支持输入正整数。</w:t>
            </w:r>
          </w:p>
          <w:p w:rsidR="00F37449" w:rsidRDefault="00F37449" w:rsidP="00F37449">
            <w:r>
              <w:rPr>
                <w:rFonts w:hint="eastAsia"/>
              </w:rPr>
              <w:t>筛选结果统计：共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符合条件的学员数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名学员</w:t>
            </w:r>
            <w:r w:rsidR="00F819AF">
              <w:softHyphen/>
            </w:r>
            <w:r w:rsidR="00F819AF"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>
              <w:rPr>
                <w:rFonts w:hint="eastAsia"/>
              </w:rPr>
              <w:t>。</w:t>
            </w:r>
          </w:p>
          <w:p w:rsidR="000670BF" w:rsidRPr="000670BF" w:rsidRDefault="000670BF" w:rsidP="00E00583"/>
        </w:tc>
      </w:tr>
    </w:tbl>
    <w:p w:rsidR="00F46D32" w:rsidRPr="00F46D32" w:rsidRDefault="00F46D32" w:rsidP="00E253AD"/>
    <w:p w:rsidR="00E6555A" w:rsidRDefault="00057D99">
      <w:pPr>
        <w:pStyle w:val="2"/>
      </w:pPr>
      <w:r w:rsidRPr="003331AB">
        <w:rPr>
          <w:rFonts w:ascii="微软雅黑" w:hAnsi="微软雅黑" w:hint="eastAsia"/>
        </w:rPr>
        <w:t>4</w:t>
      </w:r>
      <w:r w:rsidRPr="003331AB">
        <w:rPr>
          <w:rFonts w:ascii="微软雅黑" w:hAnsi="微软雅黑"/>
        </w:rPr>
        <w:t>.</w:t>
      </w:r>
      <w:r w:rsidR="003331AB" w:rsidRPr="003331AB">
        <w:rPr>
          <w:rFonts w:ascii="微软雅黑" w:hAnsi="微软雅黑"/>
        </w:rPr>
        <w:t>8.</w:t>
      </w:r>
      <w:proofErr w:type="gramStart"/>
      <w:r>
        <w:rPr>
          <w:rFonts w:hint="eastAsia"/>
        </w:rPr>
        <w:t>购课学员</w:t>
      </w:r>
      <w:proofErr w:type="gramEnd"/>
    </w:p>
    <w:p w:rsidR="00397678" w:rsidRPr="001A1070" w:rsidRDefault="00397678" w:rsidP="00397678">
      <w:r>
        <w:rPr>
          <w:rFonts w:hint="eastAsia"/>
        </w:rPr>
        <w:t>以下是“购课用户”页面的设计稿</w:t>
      </w:r>
    </w:p>
    <w:p w:rsidR="00397678" w:rsidRPr="00A30B7B" w:rsidRDefault="00F1225E" w:rsidP="00397678">
      <w:r>
        <w:rPr>
          <w:noProof/>
        </w:rPr>
        <w:lastRenderedPageBreak/>
        <w:drawing>
          <wp:inline distT="0" distB="0" distL="0" distR="0" wp14:anchorId="77F3375E" wp14:editId="78AC30A2">
            <wp:extent cx="5274310" cy="32797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78" w:rsidRPr="00FC12B2" w:rsidRDefault="00397678" w:rsidP="00397678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E61535" w:rsidTr="00A80F82">
        <w:trPr>
          <w:trHeight w:val="770"/>
        </w:trPr>
        <w:tc>
          <w:tcPr>
            <w:tcW w:w="8522" w:type="dxa"/>
            <w:gridSpan w:val="2"/>
          </w:tcPr>
          <w:p w:rsidR="00E61535" w:rsidRDefault="00E61535" w:rsidP="00A80F82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E61535" w:rsidTr="00A80F82">
        <w:trPr>
          <w:trHeight w:val="554"/>
        </w:trPr>
        <w:tc>
          <w:tcPr>
            <w:tcW w:w="1869" w:type="dxa"/>
          </w:tcPr>
          <w:p w:rsidR="00E61535" w:rsidRDefault="00E61535" w:rsidP="00A80F82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E61535" w:rsidRDefault="001A3F1A" w:rsidP="00A80F8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65579C">
              <w:rPr>
                <w:rFonts w:hint="eastAsia"/>
              </w:rPr>
              <w:t>点击规划师首页的“长期班学员”</w:t>
            </w:r>
            <w:r w:rsidR="00301621">
              <w:rPr>
                <w:rFonts w:hint="eastAsia"/>
              </w:rPr>
              <w:t>卡片进入</w:t>
            </w:r>
            <w:r w:rsidR="00301621">
              <w:br/>
              <w:t>2</w:t>
            </w:r>
            <w:r w:rsidR="00301621">
              <w:rPr>
                <w:rFonts w:hint="eastAsia"/>
              </w:rPr>
              <w:t>、点击“课程”页面里的课程列表的课程名称进入</w:t>
            </w:r>
          </w:p>
        </w:tc>
      </w:tr>
      <w:tr w:rsidR="00E61535" w:rsidTr="00A80F82">
        <w:tc>
          <w:tcPr>
            <w:tcW w:w="1869" w:type="dxa"/>
          </w:tcPr>
          <w:p w:rsidR="00E61535" w:rsidRPr="006C4056" w:rsidRDefault="005579BA" w:rsidP="00A80F82">
            <w:pPr>
              <w:rPr>
                <w:rFonts w:ascii="微软雅黑" w:hAnsi="微软雅黑" w:cs="微软雅黑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sz w:val="24"/>
                <w:szCs w:val="24"/>
              </w:rPr>
              <w:t>上方</w:t>
            </w:r>
            <w:r w:rsidR="00E61535"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E61535" w:rsidRDefault="00E61535" w:rsidP="00A80F82"/>
        </w:tc>
        <w:tc>
          <w:tcPr>
            <w:tcW w:w="6653" w:type="dxa"/>
          </w:tcPr>
          <w:p w:rsidR="005579BA" w:rsidRDefault="005579BA" w:rsidP="00A80F82">
            <w:pPr>
              <w:rPr>
                <w:b/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26F6DEC" wp14:editId="335F60F2">
                  <wp:extent cx="4087495" cy="238760"/>
                  <wp:effectExtent l="0" t="0" r="8255" b="889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495" cy="23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1535" w:rsidRDefault="004E3A3E" w:rsidP="00A80F82">
            <w:r>
              <w:rPr>
                <w:rFonts w:hint="eastAsia"/>
                <w:b/>
                <w:bCs/>
                <w:szCs w:val="21"/>
              </w:rPr>
              <w:t>课程类型</w:t>
            </w:r>
            <w:r w:rsidR="00E61535">
              <w:rPr>
                <w:rFonts w:hint="eastAsia"/>
              </w:rPr>
              <w:t>：下拉框</w:t>
            </w:r>
            <w:r w:rsidR="0036463B">
              <w:rPr>
                <w:rFonts w:hint="eastAsia"/>
              </w:rPr>
              <w:t>选项“课程类型”</w:t>
            </w:r>
            <w:r w:rsidR="00E61535">
              <w:rPr>
                <w:rFonts w:hint="eastAsia"/>
              </w:rPr>
              <w:t>“</w:t>
            </w:r>
            <w:r>
              <w:rPr>
                <w:rFonts w:hint="eastAsia"/>
              </w:rPr>
              <w:t>长期班</w:t>
            </w:r>
            <w:r w:rsidR="00E61535">
              <w:rPr>
                <w:rFonts w:hint="eastAsia"/>
              </w:rPr>
              <w:t>”“</w:t>
            </w:r>
            <w:r>
              <w:rPr>
                <w:rFonts w:hint="eastAsia"/>
              </w:rPr>
              <w:t>活动课</w:t>
            </w:r>
            <w:r w:rsidR="00E61535">
              <w:rPr>
                <w:rFonts w:hint="eastAsia"/>
              </w:rPr>
              <w:t>”</w:t>
            </w:r>
            <w:r w:rsidR="0036463B">
              <w:rPr>
                <w:rFonts w:hint="eastAsia"/>
              </w:rPr>
              <w:t>，默认显示“课程类型”，</w:t>
            </w:r>
            <w:r w:rsidR="000E5C1F">
              <w:rPr>
                <w:rFonts w:hint="eastAsia"/>
              </w:rPr>
              <w:t>默认条件提取的是</w:t>
            </w:r>
            <w:r w:rsidR="00DD18DE">
              <w:rPr>
                <w:rFonts w:hint="eastAsia"/>
              </w:rPr>
              <w:t>该属性</w:t>
            </w:r>
            <w:r w:rsidR="000E5C1F">
              <w:rPr>
                <w:rFonts w:hint="eastAsia"/>
              </w:rPr>
              <w:t>全部数据</w:t>
            </w:r>
            <w:r w:rsidR="0036463B">
              <w:rPr>
                <w:rFonts w:hint="eastAsia"/>
              </w:rPr>
              <w:t>。</w:t>
            </w:r>
          </w:p>
          <w:p w:rsidR="00E61535" w:rsidRDefault="0037615D" w:rsidP="00A80F82">
            <w:r>
              <w:rPr>
                <w:rFonts w:hint="eastAsia"/>
                <w:b/>
                <w:bCs/>
                <w:szCs w:val="21"/>
              </w:rPr>
              <w:t>上次课出勤</w:t>
            </w:r>
            <w:r w:rsidR="00E61535">
              <w:rPr>
                <w:rFonts w:hint="eastAsia"/>
              </w:rPr>
              <w:t>：</w:t>
            </w:r>
            <w:r w:rsidR="00E61535">
              <w:t>下拉框</w:t>
            </w:r>
            <w:r w:rsidR="00E61535">
              <w:rPr>
                <w:rFonts w:hint="eastAsia"/>
              </w:rPr>
              <w:t>选项</w:t>
            </w:r>
            <w:r w:rsidR="00E61535">
              <w:t>为</w:t>
            </w:r>
            <w:r w:rsidR="00E61535">
              <w:t>“</w:t>
            </w:r>
            <w:r>
              <w:rPr>
                <w:rFonts w:hint="eastAsia"/>
              </w:rPr>
              <w:t>正常</w:t>
            </w:r>
            <w:r w:rsidR="00E61535">
              <w:t>”</w:t>
            </w:r>
            <w:r>
              <w:t>“</w:t>
            </w:r>
            <w:r>
              <w:rPr>
                <w:rFonts w:hint="eastAsia"/>
              </w:rPr>
              <w:t>迟到</w:t>
            </w:r>
            <w:r>
              <w:t>”“</w:t>
            </w:r>
            <w:r>
              <w:rPr>
                <w:rFonts w:hint="eastAsia"/>
              </w:rPr>
              <w:t>缺勤</w:t>
            </w:r>
            <w:r>
              <w:t>”“</w:t>
            </w:r>
            <w:r>
              <w:rPr>
                <w:rFonts w:hint="eastAsia"/>
              </w:rPr>
              <w:t>请假</w:t>
            </w:r>
            <w:r>
              <w:t>”</w:t>
            </w:r>
            <w:r w:rsidR="000E5C1F">
              <w:rPr>
                <w:rFonts w:hint="eastAsia"/>
              </w:rPr>
              <w:t>，</w:t>
            </w:r>
            <w:r w:rsidR="00E61535">
              <w:rPr>
                <w:rFonts w:hint="eastAsia"/>
              </w:rPr>
              <w:t>默认</w:t>
            </w:r>
            <w:r w:rsidR="000E5C1F">
              <w:rPr>
                <w:rFonts w:hint="eastAsia"/>
              </w:rPr>
              <w:t>显示“上次课出勤”，默认条件提取的是</w:t>
            </w:r>
            <w:r w:rsidR="00DD18DE">
              <w:rPr>
                <w:rFonts w:hint="eastAsia"/>
              </w:rPr>
              <w:t>该属性</w:t>
            </w:r>
            <w:r w:rsidR="000E5C1F">
              <w:rPr>
                <w:rFonts w:hint="eastAsia"/>
              </w:rPr>
              <w:t>全部数据。</w:t>
            </w:r>
          </w:p>
          <w:p w:rsidR="000E5C1F" w:rsidRDefault="000E5C1F" w:rsidP="000E5C1F">
            <w:r>
              <w:rPr>
                <w:rFonts w:hint="eastAsia"/>
                <w:b/>
                <w:bCs/>
                <w:szCs w:val="21"/>
              </w:rPr>
              <w:t>近三次作业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完成</w:t>
            </w:r>
            <w:r>
              <w:t>0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</w:t>
            </w:r>
            <w:r>
              <w:t>”</w:t>
            </w:r>
            <w:r>
              <w:rPr>
                <w:rFonts w:hint="eastAsia"/>
              </w:rPr>
              <w:t>，默认显示“近三次作业”，默认条件提取的</w:t>
            </w:r>
            <w:r w:rsidR="00DD18DE">
              <w:rPr>
                <w:rFonts w:hint="eastAsia"/>
              </w:rPr>
              <w:t>该属性</w:t>
            </w:r>
            <w:r>
              <w:rPr>
                <w:rFonts w:hint="eastAsia"/>
              </w:rPr>
              <w:t>是全部数据。</w:t>
            </w:r>
          </w:p>
          <w:p w:rsidR="000E5C1F" w:rsidRDefault="000E5C1F" w:rsidP="000E5C1F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 w:rsidR="00FB0346">
              <w:rPr>
                <w:rFonts w:hint="eastAsia"/>
              </w:rPr>
              <w:t>在读</w:t>
            </w:r>
            <w:r>
              <w:t>”“</w:t>
            </w:r>
            <w:r w:rsidR="00FB0346">
              <w:rPr>
                <w:rFonts w:hint="eastAsia"/>
              </w:rPr>
              <w:t>转入</w:t>
            </w:r>
            <w:r>
              <w:t>”“</w:t>
            </w:r>
            <w:r w:rsidR="00FB0346">
              <w:rPr>
                <w:rFonts w:hint="eastAsia"/>
              </w:rPr>
              <w:t>转出</w:t>
            </w:r>
            <w:r>
              <w:t>”“</w:t>
            </w:r>
            <w:r w:rsidR="00FB0346"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</w:t>
            </w:r>
            <w:r w:rsidR="00C92D4A">
              <w:rPr>
                <w:rFonts w:hint="eastAsia"/>
              </w:rPr>
              <w:t>在读状态</w:t>
            </w:r>
            <w:r>
              <w:rPr>
                <w:rFonts w:hint="eastAsia"/>
              </w:rPr>
              <w:t>”，默认条件提取的是</w:t>
            </w:r>
            <w:r w:rsidR="00DD18DE">
              <w:rPr>
                <w:rFonts w:hint="eastAsia"/>
              </w:rPr>
              <w:t>该属性</w:t>
            </w:r>
            <w:r>
              <w:rPr>
                <w:rFonts w:hint="eastAsia"/>
              </w:rPr>
              <w:t>全部数据。</w:t>
            </w:r>
          </w:p>
          <w:p w:rsidR="00DD18DE" w:rsidRDefault="00DD18DE" w:rsidP="00DD18DE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在读</w:t>
            </w:r>
            <w:r>
              <w:t>”“</w:t>
            </w:r>
            <w:r>
              <w:rPr>
                <w:rFonts w:hint="eastAsia"/>
              </w:rPr>
              <w:t>转入</w:t>
            </w:r>
            <w:r>
              <w:t>”“</w:t>
            </w:r>
            <w:r>
              <w:rPr>
                <w:rFonts w:hint="eastAsia"/>
              </w:rPr>
              <w:t>转出</w:t>
            </w:r>
            <w:r>
              <w:t>”“</w:t>
            </w:r>
            <w:r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，默认显示“在读状</w:t>
            </w:r>
            <w:r>
              <w:rPr>
                <w:rFonts w:hint="eastAsia"/>
              </w:rPr>
              <w:lastRenderedPageBreak/>
              <w:t>态”，默认条件提取的是</w:t>
            </w:r>
            <w:r w:rsidR="00397A73">
              <w:rPr>
                <w:rFonts w:hint="eastAsia"/>
              </w:rPr>
              <w:t>该属性</w:t>
            </w:r>
            <w:r>
              <w:rPr>
                <w:rFonts w:hint="eastAsia"/>
              </w:rPr>
              <w:t>全部数据。</w:t>
            </w:r>
          </w:p>
          <w:p w:rsidR="00DD18DE" w:rsidRDefault="00DD18DE" w:rsidP="00DD18DE">
            <w:r>
              <w:rPr>
                <w:rFonts w:hint="eastAsia"/>
                <w:b/>
                <w:bCs/>
                <w:szCs w:val="21"/>
              </w:rPr>
              <w:t>用户类型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类（意向用户）</w:t>
            </w:r>
            <w:r>
              <w:t>”“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类（挖掘需求）</w:t>
            </w:r>
            <w:r>
              <w:t>”“C</w:t>
            </w:r>
            <w:r>
              <w:rPr>
                <w:rFonts w:hint="eastAsia"/>
              </w:rPr>
              <w:t>类（注册用户）</w:t>
            </w:r>
            <w:r>
              <w:t>”“D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>
              <w:rPr>
                <w:rFonts w:hint="eastAsia"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稳定用户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</w:t>
            </w:r>
            <w:r>
              <w:rPr>
                <w:rFonts w:hint="eastAsia"/>
              </w:rPr>
              <w:t>，默认显示“用户类型”，默认条件提取的是</w:t>
            </w:r>
            <w:r w:rsidR="00397A73">
              <w:rPr>
                <w:rFonts w:hint="eastAsia"/>
              </w:rPr>
              <w:t>该属性</w:t>
            </w:r>
            <w:r>
              <w:rPr>
                <w:rFonts w:hint="eastAsia"/>
              </w:rPr>
              <w:t>全部数据。</w:t>
            </w:r>
          </w:p>
          <w:p w:rsidR="00397A73" w:rsidRDefault="00397A73" w:rsidP="00397A73">
            <w:r>
              <w:rPr>
                <w:rFonts w:hint="eastAsia"/>
                <w:b/>
                <w:bCs/>
                <w:szCs w:val="21"/>
              </w:rPr>
              <w:t>上次沟通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今日</w:t>
            </w:r>
            <w:r>
              <w:t>”“</w:t>
            </w:r>
            <w:r>
              <w:rPr>
                <w:rFonts w:hint="eastAsia"/>
              </w:rPr>
              <w:t>近一周</w:t>
            </w:r>
            <w:r>
              <w:t>”“</w:t>
            </w:r>
            <w:r>
              <w:rPr>
                <w:rFonts w:hint="eastAsia"/>
              </w:rPr>
              <w:t>近两周</w:t>
            </w:r>
            <w:r>
              <w:t>”“</w:t>
            </w:r>
            <w:r>
              <w:rPr>
                <w:rFonts w:hint="eastAsia"/>
              </w:rPr>
              <w:t>近一个月</w:t>
            </w:r>
            <w:r>
              <w:t>”</w:t>
            </w:r>
            <w:r>
              <w:rPr>
                <w:rFonts w:hint="eastAsia"/>
              </w:rPr>
              <w:t>，默认显示“上次沟通”，默认条件提取的是该属性全部数据。</w:t>
            </w:r>
          </w:p>
          <w:p w:rsidR="00E61535" w:rsidRDefault="0086109A" w:rsidP="00A80F82">
            <w:r w:rsidRPr="0086109A">
              <w:rPr>
                <w:rFonts w:hint="eastAsia"/>
                <w:b/>
                <w:bCs/>
              </w:rPr>
              <w:t>续报情况</w:t>
            </w:r>
            <w:r>
              <w:rPr>
                <w:rFonts w:hint="eastAsia"/>
              </w:rPr>
              <w:t>：下拉框选项为“已续报”“未续报”，默认显示“续报情况”，默认条件提取的是该属性全部数据。</w:t>
            </w:r>
          </w:p>
        </w:tc>
      </w:tr>
      <w:tr w:rsidR="005579BA" w:rsidTr="008E6E64">
        <w:tc>
          <w:tcPr>
            <w:tcW w:w="1869" w:type="dxa"/>
          </w:tcPr>
          <w:p w:rsidR="005579BA" w:rsidRPr="006C4056" w:rsidRDefault="005579BA" w:rsidP="008E6E64">
            <w:pPr>
              <w:rPr>
                <w:rFonts w:ascii="微软雅黑" w:hAnsi="微软雅黑" w:cs="微软雅黑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右侧</w:t>
            </w: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5579BA" w:rsidRDefault="005579BA" w:rsidP="008E6E64"/>
        </w:tc>
        <w:tc>
          <w:tcPr>
            <w:tcW w:w="6653" w:type="dxa"/>
          </w:tcPr>
          <w:p w:rsidR="005579BA" w:rsidRPr="005579BA" w:rsidRDefault="005579BA" w:rsidP="008E6E64">
            <w:pPr>
              <w:rPr>
                <w:szCs w:val="21"/>
              </w:rPr>
            </w:pPr>
            <w:r w:rsidRPr="005579BA">
              <w:rPr>
                <w:rFonts w:hint="eastAsia"/>
                <w:szCs w:val="21"/>
              </w:rPr>
              <w:t>{</w:t>
            </w:r>
            <w:r w:rsidRPr="005579BA">
              <w:rPr>
                <w:rFonts w:hint="eastAsia"/>
                <w:szCs w:val="21"/>
              </w:rPr>
              <w:t>待续</w:t>
            </w:r>
            <w:r w:rsidRPr="005579BA">
              <w:rPr>
                <w:rFonts w:hint="eastAsia"/>
                <w:szCs w:val="21"/>
              </w:rPr>
              <w:t>}</w:t>
            </w:r>
          </w:p>
          <w:p w:rsidR="005579BA" w:rsidRDefault="005579BA" w:rsidP="008E6E64">
            <w:r>
              <w:rPr>
                <w:rFonts w:hint="eastAsia"/>
                <w:b/>
                <w:bCs/>
                <w:szCs w:val="21"/>
              </w:rPr>
              <w:t>课程类型</w:t>
            </w:r>
            <w:r>
              <w:rPr>
                <w:rFonts w:hint="eastAsia"/>
              </w:rPr>
              <w:t>：下拉框选项“课程类型”“长期班”“活动课”，默认显示“课程类型</w:t>
            </w:r>
            <w:proofErr w:type="gramStart"/>
            <w:r>
              <w:rPr>
                <w:rFonts w:hint="eastAsia"/>
              </w:rPr>
              <w:t>”</w:t>
            </w:r>
            <w:proofErr w:type="gramEnd"/>
            <w:r>
              <w:rPr>
                <w:rFonts w:hint="eastAsia"/>
              </w:rPr>
              <w:t>，默认条件提取的是该属性全部数据。</w:t>
            </w:r>
          </w:p>
          <w:p w:rsidR="005579BA" w:rsidRDefault="005579BA" w:rsidP="008E6E64">
            <w:r>
              <w:rPr>
                <w:rFonts w:hint="eastAsia"/>
                <w:b/>
                <w:bCs/>
                <w:szCs w:val="21"/>
              </w:rPr>
              <w:t>上次课出勤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正常</w:t>
            </w:r>
            <w:r>
              <w:t>”“</w:t>
            </w:r>
            <w:r>
              <w:rPr>
                <w:rFonts w:hint="eastAsia"/>
              </w:rPr>
              <w:t>迟到</w:t>
            </w:r>
            <w:r>
              <w:t>”“</w:t>
            </w:r>
            <w:r>
              <w:rPr>
                <w:rFonts w:hint="eastAsia"/>
              </w:rPr>
              <w:t>缺勤</w:t>
            </w:r>
            <w:r>
              <w:t>”“</w:t>
            </w:r>
            <w:r>
              <w:rPr>
                <w:rFonts w:hint="eastAsia"/>
              </w:rPr>
              <w:t>请假</w:t>
            </w:r>
            <w:r>
              <w:t>”</w:t>
            </w:r>
            <w:r>
              <w:rPr>
                <w:rFonts w:hint="eastAsia"/>
              </w:rPr>
              <w:t>，默认显示“上次课出勤”，默认条件提取的是该属性全部数据。</w:t>
            </w:r>
          </w:p>
          <w:p w:rsidR="005579BA" w:rsidRDefault="005579BA" w:rsidP="008E6E64">
            <w:r>
              <w:rPr>
                <w:rFonts w:hint="eastAsia"/>
                <w:b/>
                <w:bCs/>
                <w:szCs w:val="21"/>
              </w:rPr>
              <w:t>近三次作业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完成</w:t>
            </w:r>
            <w:r>
              <w:t>0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</w:t>
            </w:r>
            <w:r>
              <w:t>”</w:t>
            </w:r>
            <w:r>
              <w:rPr>
                <w:rFonts w:hint="eastAsia"/>
              </w:rPr>
              <w:t>，默认显示“近三次作业”，默认条件提取的该属性是全部数据。</w:t>
            </w:r>
          </w:p>
          <w:p w:rsidR="005579BA" w:rsidRDefault="005579BA" w:rsidP="008E6E64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在读</w:t>
            </w:r>
            <w:r>
              <w:t>”“</w:t>
            </w:r>
            <w:r>
              <w:rPr>
                <w:rFonts w:hint="eastAsia"/>
              </w:rPr>
              <w:t>转入</w:t>
            </w:r>
            <w:r>
              <w:t>”“</w:t>
            </w:r>
            <w:r>
              <w:rPr>
                <w:rFonts w:hint="eastAsia"/>
              </w:rPr>
              <w:t>转出</w:t>
            </w:r>
            <w:r>
              <w:t>”“</w:t>
            </w:r>
            <w:r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，默认显示“在读状态”，默认条件提取的是该属性全部数据。</w:t>
            </w:r>
          </w:p>
          <w:p w:rsidR="005579BA" w:rsidRDefault="005579BA" w:rsidP="008E6E64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在读</w:t>
            </w:r>
            <w:r>
              <w:t>”“</w:t>
            </w:r>
            <w:r>
              <w:rPr>
                <w:rFonts w:hint="eastAsia"/>
              </w:rPr>
              <w:t>转入</w:t>
            </w:r>
            <w:r>
              <w:t>”“</w:t>
            </w:r>
            <w:r>
              <w:rPr>
                <w:rFonts w:hint="eastAsia"/>
              </w:rPr>
              <w:t>转出</w:t>
            </w:r>
            <w:r>
              <w:t>”“</w:t>
            </w:r>
            <w:r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，默认显示“在读状态”，默认条件提取的是该属性全部数据。</w:t>
            </w:r>
          </w:p>
          <w:p w:rsidR="005579BA" w:rsidRDefault="005579BA" w:rsidP="008E6E64">
            <w:r>
              <w:rPr>
                <w:rFonts w:hint="eastAsia"/>
                <w:b/>
                <w:bCs/>
                <w:szCs w:val="21"/>
              </w:rPr>
              <w:t>用户类型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类（意向用户）</w:t>
            </w:r>
            <w:r>
              <w:t>”“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类（挖掘需求）</w:t>
            </w:r>
            <w:r>
              <w:t>”“C</w:t>
            </w:r>
            <w:r>
              <w:rPr>
                <w:rFonts w:hint="eastAsia"/>
              </w:rPr>
              <w:t>类（注册用户）</w:t>
            </w:r>
            <w:r>
              <w:t>”“D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>
              <w:rPr>
                <w:rFonts w:hint="eastAsia"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稳定用户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</w:t>
            </w:r>
            <w:r>
              <w:rPr>
                <w:rFonts w:hint="eastAsia"/>
              </w:rPr>
              <w:t>，默认显示“用户类型”，默认条件提取的是该属性全部数据。</w:t>
            </w:r>
          </w:p>
          <w:p w:rsidR="005579BA" w:rsidRDefault="005579BA" w:rsidP="008E6E64">
            <w:r>
              <w:rPr>
                <w:rFonts w:hint="eastAsia"/>
                <w:b/>
                <w:bCs/>
                <w:szCs w:val="21"/>
              </w:rPr>
              <w:lastRenderedPageBreak/>
              <w:t>上次沟通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今日</w:t>
            </w:r>
            <w:r>
              <w:t>”“</w:t>
            </w:r>
            <w:r>
              <w:rPr>
                <w:rFonts w:hint="eastAsia"/>
              </w:rPr>
              <w:t>近一周</w:t>
            </w:r>
            <w:r>
              <w:t>”“</w:t>
            </w:r>
            <w:r>
              <w:rPr>
                <w:rFonts w:hint="eastAsia"/>
              </w:rPr>
              <w:t>近两周</w:t>
            </w:r>
            <w:r>
              <w:t>”“</w:t>
            </w:r>
            <w:r>
              <w:rPr>
                <w:rFonts w:hint="eastAsia"/>
              </w:rPr>
              <w:t>近一个月</w:t>
            </w:r>
            <w:r>
              <w:t>”</w:t>
            </w:r>
            <w:r>
              <w:rPr>
                <w:rFonts w:hint="eastAsia"/>
              </w:rPr>
              <w:t>，默认显示“上次沟通”，默认条件提取的是该属性全部数据。</w:t>
            </w:r>
          </w:p>
          <w:p w:rsidR="005579BA" w:rsidRDefault="005579BA" w:rsidP="008E6E64">
            <w:r w:rsidRPr="0086109A">
              <w:rPr>
                <w:rFonts w:hint="eastAsia"/>
                <w:b/>
                <w:bCs/>
              </w:rPr>
              <w:t>续报情况</w:t>
            </w:r>
            <w:r>
              <w:rPr>
                <w:rFonts w:hint="eastAsia"/>
              </w:rPr>
              <w:t>：下拉框选项为“已续报”“未续报”，默认显示“续报情况”，默认条件提取的是该属性全部数据。</w:t>
            </w:r>
          </w:p>
        </w:tc>
      </w:tr>
      <w:tr w:rsidR="005579BA" w:rsidTr="00A80F82">
        <w:tc>
          <w:tcPr>
            <w:tcW w:w="1869" w:type="dxa"/>
          </w:tcPr>
          <w:p w:rsidR="005579BA" w:rsidRPr="005579BA" w:rsidRDefault="005579BA" w:rsidP="00A80F82">
            <w:pPr>
              <w:rPr>
                <w:rFonts w:ascii="微软雅黑" w:hAnsi="微软雅黑" w:cs="微软雅黑" w:hint="eastAsia"/>
                <w:sz w:val="24"/>
                <w:szCs w:val="24"/>
              </w:rPr>
            </w:pPr>
          </w:p>
        </w:tc>
        <w:tc>
          <w:tcPr>
            <w:tcW w:w="6653" w:type="dxa"/>
          </w:tcPr>
          <w:p w:rsidR="005579BA" w:rsidRDefault="005579BA" w:rsidP="00A80F82">
            <w:pPr>
              <w:rPr>
                <w:rFonts w:hint="eastAsia"/>
                <w:b/>
                <w:bCs/>
                <w:szCs w:val="21"/>
              </w:rPr>
            </w:pPr>
          </w:p>
        </w:tc>
      </w:tr>
      <w:tr w:rsidR="00E61535" w:rsidTr="00A80F82">
        <w:tc>
          <w:tcPr>
            <w:tcW w:w="1869" w:type="dxa"/>
          </w:tcPr>
          <w:p w:rsidR="00E61535" w:rsidRDefault="00E61535" w:rsidP="00A80F82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01621" w:rsidRDefault="00301621" w:rsidP="00301621">
            <w:r>
              <w:rPr>
                <w:rFonts w:hint="eastAsia"/>
              </w:rPr>
              <w:t>提取当期的全部同步课程下有</w:t>
            </w:r>
            <w:proofErr w:type="gramStart"/>
            <w:r>
              <w:rPr>
                <w:rFonts w:hint="eastAsia"/>
              </w:rPr>
              <w:t>过购课记录</w:t>
            </w:r>
            <w:proofErr w:type="gramEnd"/>
            <w:r>
              <w:rPr>
                <w:rFonts w:hint="eastAsia"/>
              </w:rPr>
              <w:t>的学员数据</w:t>
            </w:r>
          </w:p>
          <w:p w:rsidR="00301621" w:rsidRPr="00301621" w:rsidRDefault="00F134FD" w:rsidP="00301621">
            <w:pPr>
              <w:rPr>
                <w:rFonts w:ascii="微软雅黑" w:hAnsi="微软雅黑" w:cs="微软雅黑"/>
                <w:sz w:val="28"/>
                <w:szCs w:val="28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E019D7">
              <w:rPr>
                <w:rFonts w:hint="eastAsia"/>
              </w:rPr>
              <w:t>从首页进来默认</w:t>
            </w:r>
            <w:r>
              <w:rPr>
                <w:rFonts w:hint="eastAsia"/>
              </w:rPr>
              <w:t>展示的是：</w:t>
            </w:r>
            <w:r w:rsidR="00E019D7">
              <w:rPr>
                <w:rFonts w:hint="eastAsia"/>
              </w:rPr>
              <w:t>当期</w:t>
            </w:r>
            <w:r w:rsidR="00301621">
              <w:rPr>
                <w:rFonts w:hint="eastAsia"/>
              </w:rPr>
              <w:t>的全部</w:t>
            </w:r>
            <w:r w:rsidR="00E019D7">
              <w:rPr>
                <w:rFonts w:hint="eastAsia"/>
              </w:rPr>
              <w:t>同步课程下</w:t>
            </w:r>
            <w:r w:rsidR="00666F1E">
              <w:rPr>
                <w:rFonts w:hint="eastAsia"/>
              </w:rPr>
              <w:t>未沟通</w:t>
            </w:r>
            <w:r w:rsidR="00E019D7">
              <w:rPr>
                <w:rFonts w:hint="eastAsia"/>
              </w:rPr>
              <w:t>的在读学员。</w:t>
            </w:r>
          </w:p>
          <w:p w:rsidR="00301621" w:rsidRPr="00301621" w:rsidRDefault="00F134FD" w:rsidP="00301621">
            <w:pPr>
              <w:rPr>
                <w:rFonts w:ascii="微软雅黑" w:hAnsi="微软雅黑" w:cs="微软雅黑" w:hint="eastAsia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2、</w:t>
            </w:r>
            <w:r w:rsidR="00301621" w:rsidRPr="00301621">
              <w:rPr>
                <w:rFonts w:ascii="微软雅黑" w:hAnsi="微软雅黑" w:cs="微软雅黑" w:hint="eastAsia"/>
                <w:szCs w:val="21"/>
              </w:rPr>
              <w:t>从“课程”的课程列表的课程名称进入时，</w:t>
            </w:r>
            <w:r>
              <w:rPr>
                <w:rFonts w:ascii="微软雅黑" w:hAnsi="微软雅黑" w:cs="微软雅黑" w:hint="eastAsia"/>
                <w:szCs w:val="21"/>
              </w:rPr>
              <w:t>默认展示的是：</w:t>
            </w:r>
            <w:r w:rsidR="00301621" w:rsidRPr="00301621">
              <w:rPr>
                <w:rFonts w:ascii="微软雅黑" w:hAnsi="微软雅黑" w:cs="微软雅黑" w:hint="eastAsia"/>
                <w:szCs w:val="21"/>
              </w:rPr>
              <w:t>该课程下的有</w:t>
            </w:r>
            <w:proofErr w:type="gramStart"/>
            <w:r w:rsidR="00301621" w:rsidRPr="00301621">
              <w:rPr>
                <w:rFonts w:ascii="微软雅黑" w:hAnsi="微软雅黑" w:cs="微软雅黑" w:hint="eastAsia"/>
                <w:szCs w:val="21"/>
              </w:rPr>
              <w:t>过购课记录</w:t>
            </w:r>
            <w:proofErr w:type="gramEnd"/>
            <w:r w:rsidR="00301621" w:rsidRPr="00301621">
              <w:rPr>
                <w:rFonts w:ascii="微软雅黑" w:hAnsi="微软雅黑" w:cs="微软雅黑" w:hint="eastAsia"/>
                <w:szCs w:val="21"/>
              </w:rPr>
              <w:t>的学员数据。</w:t>
            </w:r>
          </w:p>
        </w:tc>
      </w:tr>
      <w:tr w:rsidR="00E61535" w:rsidTr="00A80F82">
        <w:tc>
          <w:tcPr>
            <w:tcW w:w="1869" w:type="dxa"/>
          </w:tcPr>
          <w:p w:rsidR="00E61535" w:rsidRPr="00382C58" w:rsidRDefault="00E61535" w:rsidP="00A80F82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E61535" w:rsidRDefault="00E61535" w:rsidP="00A80F82"/>
        </w:tc>
        <w:tc>
          <w:tcPr>
            <w:tcW w:w="6653" w:type="dxa"/>
          </w:tcPr>
          <w:p w:rsidR="00E61535" w:rsidRDefault="00E61535" w:rsidP="00A80F82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E61535" w:rsidRDefault="00E61535" w:rsidP="00A80F82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BC1925">
              <w:rPr>
                <w:rFonts w:hint="eastAsia"/>
                <w:b/>
                <w:bCs/>
              </w:rPr>
              <w:t>学员</w:t>
            </w:r>
            <w:r w:rsidR="00551917">
              <w:rPr>
                <w:rFonts w:hint="eastAsia"/>
                <w:b/>
                <w:bCs/>
              </w:rPr>
              <w:t>I</w:t>
            </w:r>
            <w:r w:rsidR="00551917">
              <w:rPr>
                <w:b/>
                <w:bCs/>
              </w:rPr>
              <w:t>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 w:rsidR="00BC1925">
              <w:rPr>
                <w:rFonts w:hint="eastAsia"/>
              </w:rPr>
              <w:t>学员</w:t>
            </w:r>
            <w:r w:rsidR="00BC1925">
              <w:t>id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61535" w:rsidRDefault="00E61535" w:rsidP="00A80F82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在姓名手机号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E61535" w:rsidRDefault="00830B49" w:rsidP="00A80F8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4C57213" wp14:editId="2208D3F3">
                  <wp:extent cx="1385888" cy="822878"/>
                  <wp:effectExtent l="0" t="0" r="508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693" cy="83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61D" w:rsidRDefault="00E61535" w:rsidP="005A561D">
            <w:pPr>
              <w:rPr>
                <w:b/>
                <w:bCs/>
              </w:rPr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="00830B49">
              <w:rPr>
                <w:rFonts w:hint="eastAsia"/>
                <w:b/>
                <w:bCs/>
              </w:rPr>
              <w:t>同（</w:t>
            </w:r>
            <w:hyperlink w:anchor="_4.4.1订单超时" w:history="1">
              <w:r w:rsidR="00830B49" w:rsidRPr="00830B49">
                <w:rPr>
                  <w:rStyle w:val="a4"/>
                  <w:rFonts w:hint="eastAsia"/>
                  <w:b/>
                  <w:bCs/>
                </w:rPr>
                <w:t>4</w:t>
              </w:r>
              <w:r w:rsidR="00830B49" w:rsidRPr="00830B49">
                <w:rPr>
                  <w:rStyle w:val="a4"/>
                  <w:b/>
                  <w:bCs/>
                </w:rPr>
                <w:t>.4.1</w:t>
              </w:r>
              <w:r w:rsidR="00830B49" w:rsidRPr="00830B49">
                <w:rPr>
                  <w:rStyle w:val="a4"/>
                  <w:rFonts w:hint="eastAsia"/>
                  <w:b/>
                  <w:bCs/>
                </w:rPr>
                <w:t>的</w:t>
              </w:r>
              <w:proofErr w:type="gramStart"/>
              <w:r w:rsidR="00830B49" w:rsidRPr="00830B49">
                <w:rPr>
                  <w:rStyle w:val="a4"/>
                  <w:rFonts w:hint="eastAsia"/>
                  <w:b/>
                  <w:bCs/>
                </w:rPr>
                <w:t>弹层内</w:t>
              </w:r>
              <w:proofErr w:type="gramEnd"/>
              <w:r w:rsidR="00830B49" w:rsidRPr="00830B49">
                <w:rPr>
                  <w:rStyle w:val="a4"/>
                  <w:rFonts w:hint="eastAsia"/>
                  <w:b/>
                  <w:bCs/>
                </w:rPr>
                <w:t>容</w:t>
              </w:r>
            </w:hyperlink>
            <w:r w:rsidR="00830B49">
              <w:rPr>
                <w:rFonts w:hint="eastAsia"/>
                <w:b/>
                <w:bCs/>
              </w:rPr>
              <w:t>）</w:t>
            </w:r>
          </w:p>
          <w:p w:rsidR="00E61535" w:rsidRPr="004E7369" w:rsidRDefault="005A561D" w:rsidP="005A561D">
            <w:r>
              <w:rPr>
                <w:rFonts w:hint="eastAsia"/>
              </w:rPr>
              <w:t>特殊情况：如学员退课，则在</w:t>
            </w:r>
            <w:r>
              <w:t>“</w:t>
            </w:r>
            <w:r>
              <w:rPr>
                <w:rFonts w:hint="eastAsia"/>
              </w:rPr>
              <w:t>姓名</w:t>
            </w:r>
            <w:r>
              <w:rPr>
                <w:rFonts w:hint="eastAsia"/>
              </w:rPr>
              <w:t>|</w:t>
            </w:r>
            <w:r>
              <w:t>ID”</w:t>
            </w:r>
            <w:r>
              <w:rPr>
                <w:rFonts w:hint="eastAsia"/>
              </w:rPr>
              <w:t>后有一个“</w:t>
            </w:r>
            <w:r>
              <w:rPr>
                <w:noProof/>
              </w:rPr>
              <w:drawing>
                <wp:inline distT="0" distB="0" distL="0" distR="0" wp14:anchorId="16EDAF2C" wp14:editId="3765EBF3">
                  <wp:extent cx="1314910" cy="32385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839" cy="33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”标识，鼠标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时，右侧显示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退课时间，格式为</w:t>
            </w:r>
            <w:r>
              <w:rPr>
                <w:rFonts w:hint="eastAsia"/>
              </w:rPr>
              <w:t>Y</w:t>
            </w:r>
            <w:r>
              <w:t>YYY/MM/DD HH:MM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退。</w:t>
            </w:r>
          </w:p>
          <w:p w:rsidR="00E61535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课程</w:t>
            </w:r>
            <w:r w:rsidR="00830B49">
              <w:rPr>
                <w:rFonts w:hint="eastAsia"/>
                <w:b/>
                <w:bCs/>
                <w:szCs w:val="21"/>
              </w:rPr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课程名称</w:t>
            </w:r>
            <w:r>
              <w:rPr>
                <w:rFonts w:hint="eastAsia"/>
              </w:rPr>
              <w:t>}</w:t>
            </w:r>
          </w:p>
          <w:p w:rsidR="00E61535" w:rsidRDefault="00830B49" w:rsidP="00A80F82">
            <w:r>
              <w:rPr>
                <w:rFonts w:hint="eastAsia"/>
                <w:b/>
                <w:bCs/>
                <w:szCs w:val="21"/>
              </w:rPr>
              <w:lastRenderedPageBreak/>
              <w:t>支付</w:t>
            </w:r>
            <w:r w:rsidR="00E61535" w:rsidRPr="00E55534">
              <w:rPr>
                <w:rFonts w:hint="eastAsia"/>
                <w:b/>
                <w:bCs/>
                <w:szCs w:val="21"/>
              </w:rPr>
              <w:t>时间</w:t>
            </w:r>
            <w:r w:rsidR="00E61535">
              <w:rPr>
                <w:rFonts w:hint="eastAsia"/>
              </w:rPr>
              <w:t>：</w:t>
            </w:r>
            <w:r>
              <w:rPr>
                <w:rFonts w:hint="eastAsia"/>
              </w:rPr>
              <w:t xml:space="preserve"> </w:t>
            </w:r>
            <w:r w:rsidR="00E61535">
              <w:rPr>
                <w:rFonts w:hint="eastAsia"/>
              </w:rPr>
              <w:t>{</w:t>
            </w:r>
            <w:r>
              <w:rPr>
                <w:rFonts w:hint="eastAsia"/>
              </w:rPr>
              <w:t>支付时间</w:t>
            </w:r>
            <w:r w:rsidR="00E61535">
              <w:rPr>
                <w:rFonts w:hint="eastAsia"/>
              </w:rPr>
              <w:t>,</w:t>
            </w:r>
            <w:r w:rsidR="00E61535">
              <w:rPr>
                <w:rFonts w:hint="eastAsia"/>
              </w:rPr>
              <w:t>格式为</w:t>
            </w:r>
            <w:r w:rsidR="00E61535">
              <w:rPr>
                <w:rFonts w:hint="eastAsia"/>
              </w:rPr>
              <w:t>MM-DD YY:HH:SS</w:t>
            </w:r>
            <w:r w:rsidR="00E61535">
              <w:rPr>
                <w:rFonts w:hint="eastAsia"/>
              </w:rPr>
              <w:t>，本年度的不展示年份，其他</w:t>
            </w:r>
            <w:r>
              <w:rPr>
                <w:rFonts w:hint="eastAsia"/>
              </w:rPr>
              <w:t>的</w:t>
            </w:r>
            <w:r w:rsidR="00E61535">
              <w:rPr>
                <w:rFonts w:hint="eastAsia"/>
              </w:rPr>
              <w:t>展示年份，格式为</w:t>
            </w:r>
            <w:r w:rsidR="00E61535">
              <w:rPr>
                <w:rFonts w:hint="eastAsia"/>
              </w:rPr>
              <w:t xml:space="preserve"> </w:t>
            </w:r>
            <w:r w:rsidR="00E61535">
              <w:t>YYYY-MM-DD YY:HH:SS</w:t>
            </w:r>
            <w:r w:rsidR="00E61535">
              <w:rPr>
                <w:rFonts w:hint="eastAsia"/>
              </w:rPr>
              <w:t>}</w:t>
            </w:r>
          </w:p>
          <w:p w:rsidR="000F47BF" w:rsidRDefault="000F47BF" w:rsidP="00A80F82"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购买课时</w:t>
            </w:r>
            <w:r w:rsidRPr="000F47BF"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</w:rPr>
              <w:t>{</w:t>
            </w:r>
            <w:r>
              <w:rPr>
                <w:rFonts w:hint="eastAsia"/>
                <w:szCs w:val="21"/>
              </w:rPr>
              <w:t>购买课时数</w:t>
            </w:r>
            <w:r>
              <w:rPr>
                <w:rFonts w:hint="eastAsia"/>
                <w:szCs w:val="21"/>
              </w:rPr>
              <w:t>}</w:t>
            </w:r>
            <w:r>
              <w:rPr>
                <w:rFonts w:hint="eastAsia"/>
                <w:szCs w:val="21"/>
              </w:rPr>
              <w:t>（购买的课时最小序号</w:t>
            </w:r>
            <w:r>
              <w:rPr>
                <w:szCs w:val="21"/>
              </w:rPr>
              <w:t xml:space="preserve"> – </w:t>
            </w:r>
            <w:r>
              <w:rPr>
                <w:rFonts w:hint="eastAsia"/>
                <w:szCs w:val="21"/>
              </w:rPr>
              <w:t>购买的课时最大序号）</w:t>
            </w:r>
          </w:p>
          <w:p w:rsidR="00E61535" w:rsidRDefault="00C15F76" w:rsidP="00A80F82">
            <w:pPr>
              <w:rPr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上次出勤</w:t>
            </w:r>
            <w:r w:rsidRPr="00C15F76"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</w:rPr>
              <w:t>{</w:t>
            </w:r>
            <w:r>
              <w:rPr>
                <w:rFonts w:hint="eastAsia"/>
                <w:szCs w:val="21"/>
              </w:rPr>
              <w:t>上一讲的出勤状态</w:t>
            </w:r>
            <w:r>
              <w:rPr>
                <w:rFonts w:hint="eastAsia"/>
                <w:szCs w:val="21"/>
              </w:rPr>
              <w:t>}</w:t>
            </w:r>
          </w:p>
          <w:p w:rsidR="004205DF" w:rsidRDefault="00762972" w:rsidP="00A80F82">
            <w:r w:rsidRPr="00762972">
              <w:rPr>
                <w:rFonts w:hint="eastAsia"/>
                <w:b/>
                <w:bCs/>
              </w:rPr>
              <w:t>近三次作业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205DF">
              <w:rPr>
                <w:rFonts w:hint="eastAsia"/>
              </w:rPr>
              <w:t>近三次作业计算规则为</w:t>
            </w:r>
            <w:proofErr w:type="gramStart"/>
            <w:r w:rsidR="004205DF">
              <w:rPr>
                <w:rFonts w:hint="eastAsia"/>
              </w:rPr>
              <w:t>离当前</w:t>
            </w:r>
            <w:proofErr w:type="gramEnd"/>
            <w:r w:rsidR="004205DF">
              <w:rPr>
                <w:rFonts w:hint="eastAsia"/>
              </w:rPr>
              <w:t>时间最近的三个已结束且有作业的课时的完成情况，结果可能为</w:t>
            </w:r>
            <w:r>
              <w:rPr>
                <w:rFonts w:hint="eastAsia"/>
              </w:rPr>
              <w:t>完成</w:t>
            </w:r>
            <w:r>
              <w:t>0</w:t>
            </w:r>
            <w:r>
              <w:rPr>
                <w:rFonts w:hint="eastAsia"/>
              </w:rPr>
              <w:t>次（红色字体）或完成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次或完成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次或完成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</w:t>
            </w:r>
            <w:r w:rsidR="004205DF">
              <w:rPr>
                <w:rFonts w:hint="eastAsia"/>
              </w:rPr>
              <w:t>四种</w:t>
            </w:r>
            <w:r>
              <w:rPr>
                <w:rFonts w:hint="eastAsia"/>
              </w:rPr>
              <w:t>}</w:t>
            </w:r>
          </w:p>
          <w:p w:rsidR="00D9507D" w:rsidRDefault="00D9507D" w:rsidP="00A80F82">
            <w:r w:rsidRPr="00D9507D">
              <w:rPr>
                <w:rFonts w:hint="eastAsia"/>
                <w:b/>
                <w:bCs/>
              </w:rPr>
              <w:t>上次沟通</w:t>
            </w:r>
            <w:r w:rsidRPr="00D9507D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该学员下的最新沟通时间，格式为</w:t>
            </w:r>
            <w:r>
              <w:rPr>
                <w:rFonts w:hint="eastAsia"/>
              </w:rPr>
              <w:t>MM-DD YY:HH:SS</w:t>
            </w:r>
            <w:r>
              <w:rPr>
                <w:rFonts w:hint="eastAsia"/>
              </w:rPr>
              <w:t>，本年度的不展示年份，其他的展示年份，格式为</w:t>
            </w:r>
            <w:r>
              <w:rPr>
                <w:rFonts w:hint="eastAsia"/>
              </w:rPr>
              <w:t xml:space="preserve"> </w:t>
            </w:r>
            <w:r>
              <w:t>YYYY-MM-DD YY:HH:SS</w:t>
            </w:r>
            <w:r>
              <w:rPr>
                <w:rFonts w:hint="eastAsia"/>
              </w:rPr>
              <w:t xml:space="preserve"> }</w:t>
            </w:r>
          </w:p>
          <w:p w:rsidR="00D9507D" w:rsidRDefault="00303622" w:rsidP="00A80F82">
            <w:r>
              <w:rPr>
                <w:rFonts w:hint="eastAsia"/>
                <w:b/>
                <w:bCs/>
              </w:rPr>
              <w:t>用户类型</w:t>
            </w:r>
            <w:r w:rsidRPr="00303622">
              <w:rPr>
                <w:rFonts w:hint="eastAsia"/>
              </w:rPr>
              <w:t>：</w:t>
            </w:r>
            <w:r>
              <w:t>{</w:t>
            </w:r>
            <w:r>
              <w:t>该用户的类型</w:t>
            </w:r>
            <w:r w:rsidR="003A79D5">
              <w:t>}</w:t>
            </w:r>
            <w:r w:rsidR="003A79D5">
              <w:t>，</w:t>
            </w:r>
            <w:proofErr w:type="gramStart"/>
            <w:r w:rsidR="003A79D5">
              <w:t>击可更改</w:t>
            </w:r>
            <w:proofErr w:type="gramEnd"/>
            <w:r w:rsidR="003A79D5">
              <w:t>用户类型</w:t>
            </w:r>
            <w:r w:rsidR="00890BEE">
              <w:t>。</w:t>
            </w:r>
          </w:p>
          <w:p w:rsidR="00ED0AC2" w:rsidRDefault="0065367A" w:rsidP="00A80F82">
            <w:r>
              <w:rPr>
                <w:b/>
                <w:bCs/>
              </w:rPr>
              <w:t>续报情况</w:t>
            </w:r>
            <w:r w:rsidRPr="0065367A">
              <w:t>：</w:t>
            </w:r>
            <w:r w:rsidR="00BF39FC">
              <w:t>{</w:t>
            </w:r>
            <w:r w:rsidR="00BF39FC">
              <w:t>续报情况，未续报和</w:t>
            </w:r>
            <w:proofErr w:type="gramStart"/>
            <w:r w:rsidR="00BF39FC">
              <w:t>已续报两种</w:t>
            </w:r>
            <w:proofErr w:type="gramEnd"/>
            <w:r w:rsidR="00BF39FC">
              <w:t>情况</w:t>
            </w:r>
            <w:r w:rsidR="00BF39FC">
              <w:t>}</w:t>
            </w:r>
            <w:r w:rsidR="00BF39FC">
              <w:t>，</w:t>
            </w:r>
            <w:proofErr w:type="gramStart"/>
            <w:r w:rsidR="00BF39FC">
              <w:t>已续</w:t>
            </w:r>
            <w:proofErr w:type="gramEnd"/>
            <w:r w:rsidR="00BF39FC">
              <w:t>报，鼠标</w:t>
            </w:r>
            <w:r w:rsidR="00BF39FC">
              <w:t>hover</w:t>
            </w:r>
            <w:r w:rsidR="00BF39FC">
              <w:t>时下</w:t>
            </w:r>
            <w:proofErr w:type="gramStart"/>
            <w:r w:rsidR="00BF39FC">
              <w:rPr>
                <w:rFonts w:hint="eastAsia"/>
              </w:rPr>
              <w:t>侧弹</w:t>
            </w:r>
            <w:proofErr w:type="gramEnd"/>
            <w:r w:rsidR="00BF39FC">
              <w:t>层显示</w:t>
            </w:r>
            <w:r w:rsidR="00BF39FC">
              <w:t>“</w:t>
            </w:r>
            <w:r w:rsidR="00BF39FC">
              <w:rPr>
                <w:rFonts w:hint="eastAsia"/>
              </w:rPr>
              <w:t>续：</w:t>
            </w:r>
            <w:r w:rsidR="00BF39FC">
              <w:rPr>
                <w:rFonts w:hint="eastAsia"/>
              </w:rPr>
              <w:t>{</w:t>
            </w:r>
            <w:r w:rsidR="00BF39FC">
              <w:rPr>
                <w:rFonts w:hint="eastAsia"/>
              </w:rPr>
              <w:t>续报的课程</w:t>
            </w:r>
            <w:r w:rsidR="00BF39FC">
              <w:rPr>
                <w:rFonts w:hint="eastAsia"/>
              </w:rPr>
              <w:t>}</w:t>
            </w:r>
            <w:r w:rsidR="00BF39FC">
              <w:t>”</w:t>
            </w:r>
          </w:p>
          <w:p w:rsidR="00215164" w:rsidRPr="00B60980" w:rsidRDefault="00215164" w:rsidP="00A80F82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规划师</w:t>
            </w:r>
            <w:r w:rsidRPr="0021516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规划师名称</w:t>
            </w:r>
            <w:r>
              <w:rPr>
                <w:rFonts w:hint="eastAsia"/>
              </w:rPr>
              <w:t>}</w:t>
            </w:r>
          </w:p>
          <w:p w:rsidR="00E61535" w:rsidRPr="00C23572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</w:t>
            </w:r>
            <w:r w:rsidR="00215164">
              <w:rPr>
                <w:rFonts w:hint="eastAsia"/>
              </w:rPr>
              <w:t>备注</w:t>
            </w:r>
            <w:r w:rsidRPr="00C23572">
              <w:rPr>
                <w:rFonts w:hint="eastAsia"/>
              </w:rPr>
              <w:t>】（点击</w:t>
            </w:r>
            <w:r w:rsidR="00F1225E">
              <w:rPr>
                <w:rFonts w:hint="eastAsia"/>
              </w:rPr>
              <w:t>备注</w:t>
            </w:r>
            <w:r w:rsidRPr="00C23572">
              <w:rPr>
                <w:rFonts w:hint="eastAsia"/>
              </w:rPr>
              <w:t>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</w:p>
          <w:p w:rsidR="00E61535" w:rsidRDefault="007C2EB5" w:rsidP="00A80F82">
            <w:r>
              <w:rPr>
                <w:rFonts w:hint="eastAsia"/>
              </w:rPr>
              <w:t>发金币：</w:t>
            </w:r>
          </w:p>
        </w:tc>
      </w:tr>
    </w:tbl>
    <w:p w:rsidR="00397678" w:rsidRPr="00E61535" w:rsidRDefault="00397678" w:rsidP="00397678"/>
    <w:p w:rsidR="00122A49" w:rsidRPr="00CA5FA4" w:rsidRDefault="00122A49" w:rsidP="00CA5FA4">
      <w:pPr>
        <w:pStyle w:val="2"/>
        <w:rPr>
          <w:rFonts w:ascii="微软雅黑" w:hAnsi="微软雅黑"/>
        </w:rPr>
      </w:pPr>
      <w:r w:rsidRPr="00CA5FA4">
        <w:rPr>
          <w:rFonts w:ascii="微软雅黑" w:hAnsi="微软雅黑"/>
        </w:rPr>
        <w:t>4.</w:t>
      </w:r>
      <w:r w:rsidR="00430E9A">
        <w:rPr>
          <w:rFonts w:ascii="微软雅黑" w:hAnsi="微软雅黑" w:hint="eastAsia"/>
        </w:rPr>
        <w:t>9</w:t>
      </w:r>
      <w:r w:rsidR="00DD361C" w:rsidRPr="00CA5FA4">
        <w:rPr>
          <w:rFonts w:ascii="微软雅黑" w:hAnsi="微软雅黑" w:hint="eastAsia"/>
        </w:rPr>
        <w:t>学员</w:t>
      </w:r>
      <w:r w:rsidR="00304360" w:rsidRPr="00CA5FA4">
        <w:rPr>
          <w:rFonts w:ascii="微软雅黑" w:hAnsi="微软雅黑" w:hint="eastAsia"/>
        </w:rPr>
        <w:t>详情</w:t>
      </w:r>
    </w:p>
    <w:p w:rsidR="00304360" w:rsidRDefault="00304360" w:rsidP="00304360">
      <w:r>
        <w:rPr>
          <w:rFonts w:hint="eastAsia"/>
        </w:rPr>
        <w:t>“学员详情”页面为二级页面，描述的是某个学员的详细数据。</w:t>
      </w:r>
    </w:p>
    <w:p w:rsidR="00792820" w:rsidRDefault="00792820" w:rsidP="00304360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学员姓名</w:t>
      </w:r>
      <w:r>
        <w:rPr>
          <w:rFonts w:hint="eastAsia"/>
        </w:rPr>
        <w:t>}</w:t>
      </w:r>
    </w:p>
    <w:p w:rsidR="00255483" w:rsidRPr="00304360" w:rsidRDefault="00255483" w:rsidP="00304360"/>
    <w:p w:rsidR="002A4FD3" w:rsidRDefault="002A4FD3" w:rsidP="002A4FD3"/>
    <w:p w:rsidR="006A111A" w:rsidRDefault="006A111A" w:rsidP="002A4FD3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/>
          <w:sz w:val="21"/>
          <w:szCs w:val="21"/>
        </w:rPr>
        <w:lastRenderedPageBreak/>
        <w:t>4.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.1</w:t>
      </w:r>
      <w:r w:rsidRPr="006A111A">
        <w:rPr>
          <w:rFonts w:ascii="微软雅黑" w:hAnsi="微软雅黑" w:hint="eastAsia"/>
          <w:sz w:val="21"/>
          <w:szCs w:val="21"/>
        </w:rPr>
        <w:t>学员基本情况</w:t>
      </w:r>
    </w:p>
    <w:p w:rsidR="006A111A" w:rsidRDefault="006A111A" w:rsidP="006A111A">
      <w:r>
        <w:rPr>
          <w:rFonts w:hint="eastAsia"/>
        </w:rPr>
        <w:t>学员基本情况描述的是学员的简介</w:t>
      </w:r>
    </w:p>
    <w:p w:rsidR="005B6EB1" w:rsidRDefault="005B6EB1" w:rsidP="006A111A">
      <w:r>
        <w:rPr>
          <w:noProof/>
        </w:rPr>
        <w:drawing>
          <wp:inline distT="0" distB="0" distL="0" distR="0" wp14:anchorId="261AF673" wp14:editId="357DF5B0">
            <wp:extent cx="5274310" cy="32816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C1623" w:rsidTr="00AF7BF8">
        <w:trPr>
          <w:trHeight w:val="770"/>
        </w:trPr>
        <w:tc>
          <w:tcPr>
            <w:tcW w:w="8522" w:type="dxa"/>
            <w:gridSpan w:val="2"/>
          </w:tcPr>
          <w:p w:rsidR="00BC1623" w:rsidRDefault="00BC1623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1623" w:rsidRPr="00BD54ED" w:rsidTr="00AF7BF8">
        <w:trPr>
          <w:trHeight w:val="1266"/>
        </w:trPr>
        <w:tc>
          <w:tcPr>
            <w:tcW w:w="1809" w:type="dxa"/>
          </w:tcPr>
          <w:p w:rsidR="00BC1623" w:rsidRDefault="00BC1623" w:rsidP="00AF7BF8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BC1623" w:rsidRDefault="00BC1623" w:rsidP="00AF7BF8">
            <w:r>
              <w:rPr>
                <w:noProof/>
              </w:rPr>
              <w:drawing>
                <wp:inline distT="0" distB="0" distL="0" distR="0" wp14:anchorId="78ED7C52" wp14:editId="4FED7BE9">
                  <wp:extent cx="1017948" cy="315060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623" w:rsidRDefault="00997C78" w:rsidP="00AF7BF8">
            <w:r w:rsidRPr="00043162">
              <w:rPr>
                <w:rFonts w:hint="eastAsia"/>
                <w:b/>
                <w:bCs/>
              </w:rPr>
              <w:t>头像</w:t>
            </w:r>
            <w:r w:rsidR="00BC1623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学员设置的头像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，无头像时展示默认头像，未设置头像但绑定了</w:t>
            </w:r>
            <w:proofErr w:type="gramStart"/>
            <w:r>
              <w:rPr>
                <w:rFonts w:hint="eastAsia"/>
              </w:rPr>
              <w:t>微信显示微信头像</w:t>
            </w:r>
            <w:proofErr w:type="gramEnd"/>
            <w:r>
              <w:rPr>
                <w:rFonts w:hint="eastAsia"/>
              </w:rPr>
              <w:t>。</w:t>
            </w:r>
          </w:p>
          <w:p w:rsidR="00BC1623" w:rsidRDefault="00997C78" w:rsidP="00AF7BF8">
            <w:r w:rsidRPr="00043162">
              <w:rPr>
                <w:rFonts w:hint="eastAsia"/>
                <w:b/>
                <w:bCs/>
              </w:rPr>
              <w:lastRenderedPageBreak/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学员名称</w:t>
            </w:r>
            <w:r>
              <w:rPr>
                <w:rFonts w:hint="eastAsia"/>
              </w:rPr>
              <w:t>}</w:t>
            </w:r>
          </w:p>
          <w:p w:rsidR="00BC1623" w:rsidRDefault="00997C78" w:rsidP="00997C78">
            <w:r w:rsidRPr="00043162">
              <w:rPr>
                <w:rFonts w:hint="eastAsia"/>
                <w:b/>
                <w:bCs/>
              </w:rPr>
              <w:t>图标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微信图标</w:t>
            </w:r>
            <w:proofErr w:type="gramEnd"/>
            <w:r w:rsidR="00723898">
              <w:rPr>
                <w:rFonts w:hint="eastAsia"/>
              </w:rPr>
              <w:t>（默认为灰色，点亮代表关注了</w:t>
            </w:r>
            <w:proofErr w:type="gramStart"/>
            <w:r w:rsidR="00723898">
              <w:rPr>
                <w:rFonts w:hint="eastAsia"/>
              </w:rPr>
              <w:t>微信公众号</w:t>
            </w:r>
            <w:proofErr w:type="gramEnd"/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 w:rsidR="00723898">
              <w:rPr>
                <w:rFonts w:hint="eastAsia"/>
              </w:rPr>
              <w:t>（默认为灰色，点亮消费金额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），</w:t>
            </w:r>
            <w:r>
              <w:rPr>
                <w:rFonts w:hint="eastAsia"/>
              </w:rPr>
              <w:t>金币图标</w:t>
            </w:r>
            <w:r w:rsidR="00723898">
              <w:rPr>
                <w:rFonts w:hint="eastAsia"/>
              </w:rPr>
              <w:t>（默认为灰色，点亮代表金币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  <w:p w:rsidR="004B60D7" w:rsidRDefault="004B60D7" w:rsidP="00997C78">
            <w:r>
              <w:rPr>
                <w:rFonts w:hint="eastAsia"/>
              </w:rPr>
              <w:t>右上角地区年级：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学员地区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年级</w:t>
            </w:r>
            <w:r>
              <w:t>}</w:t>
            </w:r>
          </w:p>
          <w:p w:rsidR="004B60D7" w:rsidRDefault="004B60D7" w:rsidP="00997C78">
            <w:r w:rsidRPr="00043162">
              <w:rPr>
                <w:rFonts w:hint="eastAsia"/>
                <w:b/>
                <w:bCs/>
              </w:rPr>
              <w:t>金币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学员金币数量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r w:rsidRPr="00043162">
              <w:rPr>
                <w:rFonts w:hint="eastAsia"/>
                <w:b/>
                <w:bCs/>
              </w:rPr>
              <w:t>学号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spellStart"/>
            <w:r>
              <w:t>uid</w:t>
            </w:r>
            <w:proofErr w:type="spellEnd"/>
            <w:r>
              <w:rPr>
                <w:rFonts w:hint="eastAsia"/>
              </w:rPr>
              <w:t>}</w:t>
            </w:r>
          </w:p>
          <w:p w:rsidR="004B60D7" w:rsidRDefault="004B60D7" w:rsidP="00997C78">
            <w:r w:rsidRPr="00043162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学员注册的手机号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proofErr w:type="gramStart"/>
            <w:r w:rsidRPr="00043162">
              <w:rPr>
                <w:rFonts w:hint="eastAsia"/>
                <w:b/>
                <w:bCs/>
              </w:rPr>
              <w:t>微信昵称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未关注</w:t>
            </w:r>
            <w:proofErr w:type="gramEnd"/>
            <w:r>
              <w:rPr>
                <w:rFonts w:hint="eastAsia"/>
              </w:rPr>
              <w:t>公众号此处为空。</w:t>
            </w:r>
          </w:p>
          <w:p w:rsidR="004B60D7" w:rsidRPr="004B60D7" w:rsidRDefault="004B60D7" w:rsidP="00997C78">
            <w:r w:rsidRPr="00043162">
              <w:rPr>
                <w:rFonts w:hint="eastAsia"/>
                <w:b/>
                <w:bCs/>
              </w:rPr>
              <w:t>省份</w:t>
            </w:r>
            <w:r w:rsidR="008B3661">
              <w:rPr>
                <w:rFonts w:hint="eastAsia"/>
              </w:rPr>
              <w:t>：</w:t>
            </w:r>
            <w:r w:rsidR="008B3661"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 w:rsidR="008B3661"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}</w:t>
            </w:r>
            <w:r w:rsidR="008B3661">
              <w:rPr>
                <w:rFonts w:hint="eastAsia"/>
              </w:rPr>
              <w:t>，鼠标移至该区域弹出“修改”图标，点击弹出选择省份组件，可对省份修改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8B3661" w:rsidRPr="004B60D7" w:rsidRDefault="008B3661" w:rsidP="008B3661">
            <w:pPr>
              <w:rPr>
                <w:rFonts w:hint="eastAsia"/>
              </w:rPr>
            </w:pPr>
            <w:r w:rsidRPr="00043162">
              <w:rPr>
                <w:rFonts w:hint="eastAsia"/>
                <w:b/>
                <w:bCs/>
              </w:rPr>
              <w:t>城市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>
              <w:rPr>
                <w:rFonts w:hint="eastAsia"/>
              </w:rPr>
              <w:t>城市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，鼠标移至该区域弹出“修改”图标，点击弹出选择城市组件（城市与上面的省份对应），可对城市修改</w:t>
            </w:r>
            <w:r w:rsidR="00B2010B">
              <w:rPr>
                <w:rFonts w:hint="eastAsia"/>
              </w:rPr>
              <w:t>，鼠标点击其他区域执行“保存”操作。</w:t>
            </w:r>
          </w:p>
          <w:p w:rsidR="008B3661" w:rsidRPr="004B60D7" w:rsidRDefault="008B3661" w:rsidP="008B3661">
            <w:r w:rsidRPr="00043162">
              <w:rPr>
                <w:rFonts w:hint="eastAsia"/>
                <w:b/>
                <w:bCs/>
              </w:rPr>
              <w:t>区县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区县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1677DB">
              <w:rPr>
                <w:rFonts w:hint="eastAsia"/>
              </w:rPr>
              <w:t>新学员默认为空，</w:t>
            </w:r>
            <w:r>
              <w:rPr>
                <w:rFonts w:hint="eastAsia"/>
              </w:rPr>
              <w:t>鼠标移至该区域弹出“修改”图标，点击弹出选择区县组件（区县与上面的城市对应），可对区县修改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8B3661" w:rsidRDefault="001677DB" w:rsidP="008B3661">
            <w:r w:rsidRPr="00043162">
              <w:rPr>
                <w:rFonts w:hint="eastAsia"/>
                <w:b/>
                <w:bCs/>
              </w:rPr>
              <w:t>学校</w:t>
            </w:r>
            <w:r w:rsidR="008B366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</w:t>
            </w:r>
            <w:r w:rsidR="008B3661">
              <w:rPr>
                <w:rFonts w:hint="eastAsia"/>
              </w:rPr>
              <w:t>鼠标移至该区域弹出“修改”图标，点击可对</w:t>
            </w:r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1677DB" w:rsidRDefault="001677DB" w:rsidP="001677DB">
            <w:r w:rsidRPr="000431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学员注册年级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，鼠标移至该区域弹出“修改”图标，点击可对年级修改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1677DB" w:rsidRDefault="00B2010B" w:rsidP="008B3661">
            <w:r w:rsidRPr="00043162">
              <w:rPr>
                <w:rFonts w:hint="eastAsia"/>
                <w:b/>
                <w:bCs/>
              </w:rPr>
              <w:t>班级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学员的班级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</w:t>
            </w:r>
            <w:r>
              <w:rPr>
                <w:rFonts w:hint="eastAsia"/>
              </w:rPr>
              <w:lastRenderedPageBreak/>
              <w:t>标，点击可对班级修改，鼠标点击其他区域执行“保存”操作。</w:t>
            </w:r>
          </w:p>
          <w:p w:rsidR="00B2010B" w:rsidRDefault="00B2010B" w:rsidP="008B3661">
            <w:r>
              <w:rPr>
                <w:rFonts w:hint="eastAsia"/>
              </w:rPr>
              <w:t>目标学校：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学员的目标学校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，新学员默认为空，鼠标移至该区域弹出“修改”图标，点击可对学校修改，鼠标点击其他区域执行“保存”操作。</w:t>
            </w:r>
          </w:p>
          <w:p w:rsidR="00B2010B" w:rsidRPr="004B60D7" w:rsidRDefault="00B2010B" w:rsidP="008B3661">
            <w:r w:rsidRPr="00043162">
              <w:rPr>
                <w:rFonts w:hint="eastAsia"/>
                <w:b/>
                <w:bCs/>
              </w:rPr>
              <w:t>生日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学员的生日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，新学员默认为空，鼠标移至该区域弹出“修改”图标，点击可对生日修改，鼠标点击其他区域执行“保存”操作。</w:t>
            </w:r>
          </w:p>
          <w:p w:rsidR="0048148F" w:rsidRDefault="00043162" w:rsidP="0048148F">
            <w:r w:rsidRPr="00043162">
              <w:rPr>
                <w:rFonts w:hint="eastAsia"/>
                <w:b/>
                <w:bCs/>
              </w:rPr>
              <w:t>邮寄地址</w:t>
            </w:r>
            <w:r w:rsidR="0048148F">
              <w:rPr>
                <w:rFonts w:hint="eastAsia"/>
              </w:rPr>
              <w:t>：</w:t>
            </w:r>
            <w:r w:rsidR="0048148F">
              <w:rPr>
                <w:rFonts w:hint="eastAsia"/>
              </w:rPr>
              <w:t>{</w:t>
            </w:r>
            <w:r w:rsidR="0048148F">
              <w:rPr>
                <w:rFonts w:hint="eastAsia"/>
              </w:rPr>
              <w:t>学员的邮寄地址</w:t>
            </w:r>
            <w:r w:rsidR="0048148F">
              <w:rPr>
                <w:rFonts w:hint="eastAsia"/>
              </w:rPr>
              <w:t>}</w:t>
            </w:r>
            <w:r w:rsidR="0048148F">
              <w:rPr>
                <w:rFonts w:hint="eastAsia"/>
              </w:rPr>
              <w:t>，新学员默认为空，鼠标移至该区域弹出“修改”图标，点击可对邮寄地址修改，鼠标点击其他区域执行“保存”操作。</w:t>
            </w:r>
          </w:p>
          <w:p w:rsidR="00BD54ED" w:rsidRDefault="00BD54ED" w:rsidP="0048148F">
            <w:r w:rsidRPr="00043162">
              <w:rPr>
                <w:rFonts w:hint="eastAsia"/>
                <w:b/>
                <w:bCs/>
              </w:rPr>
              <w:t>邀请人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，没有则为空，</w:t>
            </w:r>
            <w:r w:rsidR="00A95F84">
              <w:rPr>
                <w:rFonts w:hint="eastAsia"/>
              </w:rPr>
              <w:t>case</w:t>
            </w:r>
            <w:r w:rsidR="00A95F84">
              <w:t>1</w:t>
            </w:r>
            <w:r w:rsidR="00A95F84">
              <w:rPr>
                <w:rFonts w:hint="eastAsia"/>
              </w:rPr>
              <w:t>、</w:t>
            </w:r>
            <w:r>
              <w:rPr>
                <w:rFonts w:hint="eastAsia"/>
              </w:rPr>
              <w:t>若是注册学员邀请，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可点击，</w:t>
            </w:r>
            <w:proofErr w:type="gramStart"/>
            <w:r>
              <w:rPr>
                <w:rFonts w:hint="eastAsia"/>
              </w:rPr>
              <w:t>新开页签跳转至</w:t>
            </w:r>
            <w:proofErr w:type="gramEnd"/>
            <w:r>
              <w:rPr>
                <w:rFonts w:hint="eastAsia"/>
              </w:rPr>
              <w:t>该“邀请人”的学员详情页面。</w:t>
            </w:r>
            <w:r w:rsidR="00A95F84">
              <w:t>C</w:t>
            </w:r>
            <w:r w:rsidR="00A95F84">
              <w:rPr>
                <w:rFonts w:hint="eastAsia"/>
              </w:rPr>
              <w:t>ase</w:t>
            </w:r>
            <w:r w:rsidR="00A95F84">
              <w:t>2</w:t>
            </w:r>
            <w:r w:rsidR="00A95F84">
              <w:rPr>
                <w:rFonts w:hint="eastAsia"/>
              </w:rPr>
              <w:t>、若是规划</w:t>
            </w:r>
            <w:proofErr w:type="gramStart"/>
            <w:r w:rsidR="00A95F84">
              <w:rPr>
                <w:rFonts w:hint="eastAsia"/>
              </w:rPr>
              <w:t>师邀请则</w:t>
            </w:r>
            <w:proofErr w:type="gramEnd"/>
            <w:r w:rsidR="00A95F84">
              <w:rPr>
                <w:rFonts w:hint="eastAsia"/>
              </w:rPr>
              <w:t>只显示</w:t>
            </w:r>
            <w:r w:rsidR="00A95F84">
              <w:rPr>
                <w:rFonts w:hint="eastAsia"/>
              </w:rPr>
              <w:t>{</w:t>
            </w:r>
            <w:r w:rsidR="00A95F84">
              <w:rPr>
                <w:rFonts w:hint="eastAsia"/>
              </w:rPr>
              <w:t>规划师名称</w:t>
            </w:r>
            <w:r w:rsidR="00A95F84">
              <w:rPr>
                <w:rFonts w:hint="eastAsia"/>
              </w:rPr>
              <w:t>}</w:t>
            </w:r>
          </w:p>
          <w:p w:rsidR="00A95F84" w:rsidRDefault="00652CFD" w:rsidP="0048148F">
            <w:r w:rsidRPr="00043162">
              <w:rPr>
                <w:rFonts w:hint="eastAsia"/>
                <w:b/>
                <w:bCs/>
              </w:rPr>
              <w:t>注册时间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 w:rsidRPr="00043162">
              <w:rPr>
                <w:rFonts w:hint="eastAsia"/>
                <w:b/>
                <w:bCs/>
              </w:rPr>
              <w:t>最后登录时间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最后一次登录好乐学的时间，格式为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 w:rsidRPr="00043162">
              <w:rPr>
                <w:rFonts w:hint="eastAsia"/>
                <w:b/>
                <w:bCs/>
              </w:rPr>
              <w:t>规划师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学员的规划师名称</w:t>
            </w:r>
            <w:r>
              <w:rPr>
                <w:rFonts w:hint="eastAsia"/>
              </w:rPr>
              <w:t>}</w:t>
            </w:r>
          </w:p>
          <w:p w:rsidR="00652CFD" w:rsidRPr="00652CFD" w:rsidRDefault="00652CFD" w:rsidP="0048148F">
            <w:r w:rsidRPr="00043162">
              <w:rPr>
                <w:rFonts w:hint="eastAsia"/>
                <w:b/>
                <w:bCs/>
              </w:rPr>
              <w:t>更多</w:t>
            </w:r>
            <w:r>
              <w:rPr>
                <w:rFonts w:hint="eastAsia"/>
              </w:rPr>
              <w:t>：</w:t>
            </w:r>
            <w:r w:rsidRPr="00F91FB3">
              <w:rPr>
                <w:rFonts w:hint="eastAsia"/>
                <w:color w:val="FF0000"/>
              </w:rPr>
              <w:t>下</w:t>
            </w:r>
            <w:r w:rsidR="00F91FB3">
              <w:rPr>
                <w:rFonts w:hint="eastAsia"/>
                <w:color w:val="FF0000"/>
              </w:rPr>
              <w:t>一版本迭代</w:t>
            </w:r>
            <w:r w:rsidRPr="00F91FB3">
              <w:rPr>
                <w:rFonts w:hint="eastAsia"/>
                <w:color w:val="FF0000"/>
              </w:rPr>
              <w:t>内容</w:t>
            </w:r>
          </w:p>
          <w:p w:rsidR="008B3661" w:rsidRPr="00652CFD" w:rsidRDefault="008B3661" w:rsidP="00AF7BF8"/>
        </w:tc>
      </w:tr>
    </w:tbl>
    <w:p w:rsidR="006A111A" w:rsidRPr="006A111A" w:rsidRDefault="006A111A" w:rsidP="006A111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bookmarkStart w:id="25" w:name="_4.8.2长期课数据"/>
      <w:bookmarkEnd w:id="25"/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.2</w:t>
      </w:r>
      <w:r w:rsidR="00055461">
        <w:rPr>
          <w:rFonts w:ascii="微软雅黑" w:hAnsi="微软雅黑" w:hint="eastAsia"/>
          <w:sz w:val="21"/>
          <w:szCs w:val="21"/>
        </w:rPr>
        <w:t>长期</w:t>
      </w:r>
      <w:r w:rsidR="00A24F2B">
        <w:rPr>
          <w:rFonts w:ascii="微软雅黑" w:hAnsi="微软雅黑" w:hint="eastAsia"/>
          <w:sz w:val="21"/>
          <w:szCs w:val="21"/>
        </w:rPr>
        <w:t>班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D6248F" w:rsidRDefault="00D6248F" w:rsidP="00D6248F">
      <w:r>
        <w:rPr>
          <w:rFonts w:hint="eastAsia"/>
        </w:rPr>
        <w:t>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页面提供的是学员在长期班课程下产生的数据。</w:t>
      </w:r>
    </w:p>
    <w:p w:rsidR="008F6FCD" w:rsidRDefault="008F6FCD" w:rsidP="00D6248F">
      <w:r>
        <w:rPr>
          <w:rFonts w:hint="eastAsia"/>
        </w:rPr>
        <w:t>以下是设计稿</w:t>
      </w:r>
    </w:p>
    <w:p w:rsidR="008F6FCD" w:rsidRDefault="008F6FCD" w:rsidP="00D6248F">
      <w:r>
        <w:rPr>
          <w:noProof/>
        </w:rPr>
        <w:lastRenderedPageBreak/>
        <w:drawing>
          <wp:inline distT="0" distB="0" distL="0" distR="0" wp14:anchorId="2C6DF4A7" wp14:editId="114F6D48">
            <wp:extent cx="4125595" cy="2603500"/>
            <wp:effectExtent l="0" t="0" r="825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A5842" w:rsidTr="00AF7BF8">
        <w:trPr>
          <w:trHeight w:val="770"/>
        </w:trPr>
        <w:tc>
          <w:tcPr>
            <w:tcW w:w="8522" w:type="dxa"/>
            <w:gridSpan w:val="2"/>
          </w:tcPr>
          <w:p w:rsidR="005A5842" w:rsidRDefault="005A5842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A5842" w:rsidRPr="00F31C09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A5842" w:rsidRDefault="005A5842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5A5842" w:rsidRPr="0090005D" w:rsidRDefault="005A5842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5A5842" w:rsidRPr="008F6FCD" w:rsidTr="00AF7BF8">
        <w:trPr>
          <w:trHeight w:val="1266"/>
        </w:trPr>
        <w:tc>
          <w:tcPr>
            <w:tcW w:w="1809" w:type="dxa"/>
          </w:tcPr>
          <w:p w:rsidR="005A5842" w:rsidRDefault="008F6FCD" w:rsidP="00AF7BF8">
            <w:r>
              <w:rPr>
                <w:rFonts w:hint="eastAsia"/>
              </w:rPr>
              <w:t>右上角</w:t>
            </w:r>
            <w:r w:rsidR="005A5842"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E273B5" w:rsidRDefault="008F6FCD" w:rsidP="00AF7BF8">
            <w:r>
              <w:rPr>
                <w:noProof/>
              </w:rPr>
              <w:drawing>
                <wp:inline distT="0" distB="0" distL="0" distR="0" wp14:anchorId="3081F06D" wp14:editId="5B2C9CC9">
                  <wp:extent cx="2857500" cy="495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42" w:rsidRDefault="008F6FCD" w:rsidP="00AF7BF8">
            <w:r>
              <w:rPr>
                <w:rFonts w:hint="eastAsia"/>
              </w:rPr>
              <w:t>可按学科，课程进行状态，课程名称筛选</w:t>
            </w:r>
          </w:p>
          <w:p w:rsidR="008F6FCD" w:rsidRDefault="008F6FCD" w:rsidP="00AF7BF8">
            <w:r w:rsidRPr="00043162">
              <w:rPr>
                <w:rFonts w:hint="eastAsia"/>
                <w:b/>
                <w:bCs/>
              </w:rPr>
              <w:t>学科</w:t>
            </w:r>
            <w:r>
              <w:rPr>
                <w:rFonts w:hint="eastAsia"/>
              </w:rPr>
              <w:t>：下拉框可选择学科，可选择项“全部”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该学员报名的长期课程包含的所有学科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，默认为全部。</w:t>
            </w:r>
          </w:p>
          <w:p w:rsidR="008F6FCD" w:rsidRDefault="008F6FCD" w:rsidP="00AF7BF8">
            <w:r w:rsidRPr="00043162">
              <w:rPr>
                <w:rFonts w:hint="eastAsia"/>
                <w:b/>
                <w:bCs/>
              </w:rPr>
              <w:t>课程状态</w:t>
            </w:r>
            <w:r>
              <w:rPr>
                <w:rFonts w:hint="eastAsia"/>
              </w:rPr>
              <w:t>：下拉框可选择课程状态，可选项“全部”“进行中”“已结束”“未开始”，默认选中“进行中”。</w:t>
            </w:r>
          </w:p>
          <w:p w:rsidR="00116AC3" w:rsidRDefault="00116AC3" w:rsidP="00AF7BF8">
            <w:r>
              <w:rPr>
                <w:rFonts w:hint="eastAsia"/>
              </w:rPr>
              <w:t>课程名称：搜索输入框，框内默认值为课程名称，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7D7857" w:rsidRPr="007D7857" w:rsidRDefault="007D7857" w:rsidP="007D7857">
            <w:pPr>
              <w:jc w:val="left"/>
            </w:pPr>
            <w:r>
              <w:rPr>
                <w:rFonts w:hint="eastAsia"/>
                <w:noProof/>
              </w:rPr>
              <w:t>该学员没有报名过长期课时，显示为</w:t>
            </w:r>
            <w:r>
              <w:rPr>
                <w:noProof/>
              </w:rPr>
              <w:lastRenderedPageBreak/>
              <w:drawing>
                <wp:inline distT="0" distB="0" distL="0" distR="0" wp14:anchorId="68750487" wp14:editId="450A403C">
                  <wp:extent cx="2485714" cy="542857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714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Default="007D7857" w:rsidP="00AF7BF8">
            <w:r>
              <w:rPr>
                <w:rFonts w:hint="eastAsia"/>
              </w:rPr>
              <w:t>有报名过长期课时，显示为</w:t>
            </w:r>
          </w:p>
          <w:p w:rsidR="005A5842" w:rsidRDefault="008F6FCD" w:rsidP="00AF7BF8">
            <w:r>
              <w:rPr>
                <w:noProof/>
              </w:rPr>
              <w:drawing>
                <wp:inline distT="0" distB="0" distL="0" distR="0" wp14:anchorId="3936BCD7" wp14:editId="0A33C291">
                  <wp:extent cx="4125595" cy="3674110"/>
                  <wp:effectExtent l="0" t="0" r="825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Pr="0090005D" w:rsidRDefault="007D7857" w:rsidP="00AF7BF8"/>
          <w:p w:rsidR="00CA154D" w:rsidRDefault="00CA154D" w:rsidP="00AF7BF8">
            <w:r>
              <w:rPr>
                <w:rFonts w:hint="eastAsia"/>
              </w:rPr>
              <w:t>课程列表</w:t>
            </w:r>
            <w:r w:rsidR="00741CB6">
              <w:rPr>
                <w:rFonts w:hint="eastAsia"/>
              </w:rPr>
              <w:t>，</w:t>
            </w:r>
            <w:r>
              <w:rPr>
                <w:rFonts w:hint="eastAsia"/>
              </w:rPr>
              <w:t>按课程</w:t>
            </w:r>
            <w:r w:rsidR="00DD5B7B">
              <w:rPr>
                <w:rFonts w:hint="eastAsia"/>
              </w:rPr>
              <w:t>上一</w:t>
            </w:r>
            <w:proofErr w:type="gramStart"/>
            <w:r w:rsidR="00DD5B7B">
              <w:rPr>
                <w:rFonts w:hint="eastAsia"/>
              </w:rPr>
              <w:t>讲结束</w:t>
            </w:r>
            <w:proofErr w:type="gramEnd"/>
            <w:r w:rsidR="00DD5B7B">
              <w:rPr>
                <w:rFonts w:hint="eastAsia"/>
              </w:rPr>
              <w:t>时间</w:t>
            </w:r>
            <w:r>
              <w:rPr>
                <w:rFonts w:hint="eastAsia"/>
              </w:rPr>
              <w:t>倒序排序。每个课程默认为展开状态。可点击右侧的“</w:t>
            </w:r>
            <w:r>
              <w:rPr>
                <w:noProof/>
              </w:rPr>
              <w:drawing>
                <wp:inline distT="0" distB="0" distL="0" distR="0" wp14:anchorId="5738B5CB" wp14:editId="718DD16C">
                  <wp:extent cx="257175" cy="2190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”按钮收起。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报名的课程名称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，转班后</w:t>
            </w:r>
            <w:r w:rsidR="0024368A">
              <w:rPr>
                <w:rFonts w:hint="eastAsia"/>
              </w:rPr>
              <w:t>此处的名称变为</w:t>
            </w:r>
            <w:r w:rsidR="0024368A">
              <w:rPr>
                <w:rFonts w:hint="eastAsia"/>
              </w:rPr>
              <w:t>{</w:t>
            </w:r>
            <w:r w:rsidR="0024368A">
              <w:rPr>
                <w:rFonts w:hint="eastAsia"/>
              </w:rPr>
              <w:t>转入目标课程的名称</w:t>
            </w:r>
            <w:r w:rsidR="0024368A">
              <w:rPr>
                <w:rFonts w:hint="eastAsia"/>
              </w:rPr>
              <w:t>}</w:t>
            </w:r>
            <w:r w:rsidR="0024368A">
              <w:rPr>
                <w:rFonts w:hint="eastAsia"/>
              </w:rPr>
              <w:t>。</w:t>
            </w:r>
          </w:p>
          <w:p w:rsidR="000C2042" w:rsidRDefault="000C2042" w:rsidP="00AF7BF8">
            <w:r w:rsidRPr="00C7373A">
              <w:rPr>
                <w:rFonts w:hint="eastAsia"/>
                <w:b/>
                <w:bCs/>
              </w:rPr>
              <w:t>进度</w:t>
            </w:r>
            <w:r w:rsidR="00741CB6">
              <w:rPr>
                <w:rFonts w:hint="eastAsia"/>
              </w:rPr>
              <w:t>：</w:t>
            </w:r>
            <w:r w:rsidR="00741CB6">
              <w:rPr>
                <w:rFonts w:hint="eastAsia"/>
              </w:rPr>
              <w:t>{</w:t>
            </w:r>
            <w:r w:rsidR="00741CB6">
              <w:rPr>
                <w:rFonts w:hint="eastAsia"/>
              </w:rPr>
              <w:t>当前课程的进度</w:t>
            </w:r>
            <w:r w:rsidR="00741CB6">
              <w:rPr>
                <w:rFonts w:hint="eastAsia"/>
              </w:rPr>
              <w:t>}</w:t>
            </w:r>
            <w:r w:rsidR="00741CB6">
              <w:rPr>
                <w:rFonts w:hint="eastAsia"/>
              </w:rPr>
              <w:t>，转过班的课程则显示的是目标课程的进度。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5A5842" w:rsidRDefault="00741CB6" w:rsidP="0039590F">
            <w:r w:rsidRPr="00C7373A">
              <w:rPr>
                <w:rFonts w:hint="eastAsia"/>
                <w:b/>
                <w:bCs/>
              </w:rPr>
              <w:t>实际购买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实际够买的是</w:t>
            </w:r>
            <w:proofErr w:type="gramStart"/>
            <w:r>
              <w:rPr>
                <w:rFonts w:hint="eastAsia"/>
              </w:rPr>
              <w:t>哪几讲</w:t>
            </w:r>
            <w:proofErr w:type="gramEnd"/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lastRenderedPageBreak/>
              <w:t>共消费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>
              <w:rPr>
                <w:rFonts w:hint="eastAsia"/>
              </w:rPr>
              <w:t>课时列表的名列属性</w:t>
            </w:r>
          </w:p>
          <w:p w:rsidR="00741CB6" w:rsidRDefault="00741CB6" w:rsidP="00741CB6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：每个课时前有一个序号，序号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</w:t>
            </w:r>
            <w:r w:rsidR="00582652">
              <w:rPr>
                <w:rFonts w:hint="eastAsia"/>
              </w:rPr>
              <w:t>名称</w:t>
            </w:r>
            <w:r>
              <w:rPr>
                <w:rFonts w:hint="eastAsia"/>
              </w:rPr>
              <w:t>}</w:t>
            </w:r>
            <w:r w:rsidR="00582652">
              <w:t>{</w:t>
            </w:r>
            <w:r w:rsidR="00582652">
              <w:rPr>
                <w:rFonts w:hint="eastAsia"/>
              </w:rPr>
              <w:t>课时开始时间</w:t>
            </w:r>
            <w:r w:rsidR="00582652">
              <w:t>}</w:t>
            </w:r>
          </w:p>
          <w:p w:rsidR="00582652" w:rsidRDefault="00582652" w:rsidP="00582652">
            <w:pPr>
              <w:rPr>
                <w:color w:val="FF0000"/>
              </w:rPr>
            </w:pPr>
            <w:r w:rsidRPr="00C7373A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：设</w:t>
            </w:r>
            <w:r>
              <w:rPr>
                <w:rFonts w:hint="eastAsia"/>
              </w:rPr>
              <w:t>x</w:t>
            </w:r>
            <w:r>
              <w:t>={</w:t>
            </w:r>
            <w:r>
              <w:rPr>
                <w:rFonts w:hint="eastAsia"/>
              </w:rPr>
              <w:t>开始上课时间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进入教室时间</w:t>
            </w:r>
            <w:r>
              <w:t>}</w:t>
            </w:r>
            <w:r>
              <w:rPr>
                <w:rFonts w:hint="eastAsia"/>
              </w:rPr>
              <w:t>，</w:t>
            </w:r>
            <w:r w:rsidRPr="00D56A17">
              <w:rPr>
                <w:rFonts w:hint="eastAsia"/>
              </w:rPr>
              <w:t>①</w:t>
            </w:r>
            <w:r>
              <w:rPr>
                <w:rFonts w:hint="eastAsia"/>
              </w:rPr>
              <w:t>x&gt;</w:t>
            </w:r>
            <w:r>
              <w:t>=0,</w:t>
            </w:r>
            <w:r>
              <w:rPr>
                <w:rFonts w:hint="eastAsia"/>
              </w:rPr>
              <w:t>正常，显示为</w:t>
            </w:r>
            <w:r>
              <w:t>{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}</w:t>
            </w:r>
            <w:r>
              <w:rPr>
                <w:rFonts w:hint="eastAsia"/>
              </w:rPr>
              <w:t>，绿色字体。</w:t>
            </w:r>
            <w:r w:rsidRPr="00D56A17">
              <w:rPr>
                <w:rFonts w:hint="eastAsia"/>
              </w:rPr>
              <w:t>②</w:t>
            </w:r>
            <w:r>
              <w:rPr>
                <w:rFonts w:hint="eastAsia"/>
              </w:rPr>
              <w:t>x&lt;</w:t>
            </w:r>
            <w:r>
              <w:t>0,</w:t>
            </w:r>
            <w:r>
              <w:rPr>
                <w:rFonts w:hint="eastAsia"/>
              </w:rPr>
              <w:t>迟到，显示为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迟到</w:t>
            </w:r>
            <w:r>
              <w:rPr>
                <w:rFonts w:hint="eastAsia"/>
              </w:rPr>
              <w:t>-</w:t>
            </w:r>
            <w:r>
              <w:t>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，红色字体。</w:t>
            </w:r>
            <w:r w:rsidRPr="00D56A17">
              <w:rPr>
                <w:rFonts w:hint="eastAsia"/>
              </w:rPr>
              <w:t>③</w:t>
            </w:r>
            <w:r>
              <w:rPr>
                <w:rFonts w:hint="eastAsia"/>
              </w:rPr>
              <w:t>进入教室时间为空，显示为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缺勤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</w:t>
            </w:r>
            <w:r w:rsidR="00D13AA6">
              <w:rPr>
                <w:rFonts w:hint="eastAsia"/>
                <w:color w:val="2E74B5" w:themeColor="accent1" w:themeShade="BF"/>
              </w:rPr>
              <w:t>（</w:t>
            </w:r>
            <w:r w:rsidR="00D13AA6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D13AA6">
              <w:rPr>
                <w:rFonts w:hint="eastAsia"/>
                <w:color w:val="2E74B5" w:themeColor="accent1" w:themeShade="BF"/>
              </w:rPr>
              <w:t>，设计稿错误）</w:t>
            </w:r>
            <w:r>
              <w:rPr>
                <w:rFonts w:hint="eastAsia"/>
              </w:rPr>
              <w:t>。</w:t>
            </w:r>
            <w:r w:rsidRPr="00D56A17">
              <w:rPr>
                <w:rFonts w:hint="eastAsia"/>
              </w:rPr>
              <w:t>④</w:t>
            </w:r>
            <w:r w:rsidRPr="00D56A17">
              <w:rPr>
                <w:rFonts w:hint="eastAsia"/>
                <w:color w:val="FF0000"/>
              </w:rPr>
              <w:t>请假，待续，</w:t>
            </w:r>
            <w:r>
              <w:rPr>
                <w:rFonts w:hint="eastAsia"/>
                <w:color w:val="FF0000"/>
              </w:rPr>
              <w:t>下期迭代内容</w:t>
            </w:r>
          </w:p>
          <w:p w:rsidR="009D2F47" w:rsidRDefault="009D2F47" w:rsidP="009D2F47"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本讲所有出勤人员（包含所有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本讲出勤人数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</w:t>
            </w:r>
            <w:r w:rsidR="00DC742B">
              <w:rPr>
                <w:rFonts w:hint="eastAsia"/>
              </w:rPr>
              <w:t>课堂</w:t>
            </w:r>
            <w:r>
              <w:rPr>
                <w:rFonts w:hint="eastAsia"/>
              </w:rPr>
              <w:t>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</w:t>
            </w:r>
            <w:r w:rsidR="0019386E">
              <w:rPr>
                <w:rFonts w:hint="eastAsia"/>
              </w:rPr>
              <w:t>（排名计算规则：</w:t>
            </w:r>
            <w:r w:rsidR="003460A0">
              <w:rPr>
                <w:rFonts w:hint="eastAsia"/>
              </w:rPr>
              <w:t>大于该学员的正确率的人数</w:t>
            </w:r>
            <w:r w:rsidR="003460A0">
              <w:rPr>
                <w:rFonts w:hint="eastAsia"/>
              </w:rPr>
              <w:t>x</w:t>
            </w:r>
            <w:r w:rsidR="003460A0">
              <w:t>,</w:t>
            </w:r>
            <w:r w:rsidR="003460A0">
              <w:rPr>
                <w:rFonts w:hint="eastAsia"/>
              </w:rPr>
              <w:t>则排名为</w:t>
            </w:r>
            <w:r w:rsidR="003460A0">
              <w:rPr>
                <w:rFonts w:hint="eastAsia"/>
              </w:rPr>
              <w:t>x-1</w:t>
            </w:r>
            <w:r w:rsidR="0019386E">
              <w:rPr>
                <w:rFonts w:hint="eastAsia"/>
              </w:rPr>
              <w:t>）</w:t>
            </w:r>
            <w:r>
              <w:rPr>
                <w:rFonts w:hint="eastAsia"/>
              </w:rPr>
              <w:t>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925952" w:rsidRDefault="00925952" w:rsidP="009D2F47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 w:rsidR="002D4C8F">
              <w:rPr>
                <w:rFonts w:hint="eastAsia"/>
              </w:rPr>
              <w:t>在这列的单元格时</w:t>
            </w:r>
            <w:r w:rsidR="002D4C8F">
              <w:rPr>
                <w:noProof/>
              </w:rPr>
              <w:drawing>
                <wp:inline distT="0" distB="0" distL="0" distR="0" wp14:anchorId="7298C0F7" wp14:editId="692FA97B">
                  <wp:extent cx="876190" cy="685714"/>
                  <wp:effectExtent l="0" t="0" r="635" b="63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190" cy="6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4C8F">
              <w:rPr>
                <w:rFonts w:hint="eastAsia"/>
              </w:rPr>
              <w:t>弹出</w:t>
            </w:r>
            <w:r w:rsidR="002D4C8F">
              <w:rPr>
                <w:rFonts w:hint="eastAsia"/>
              </w:rPr>
              <w:t>tips</w:t>
            </w:r>
            <w:r w:rsidR="002D4C8F">
              <w:rPr>
                <w:rFonts w:hint="eastAsia"/>
              </w:rPr>
              <w:t>提示，答对：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课堂答对小题数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，答错：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课堂答错小题数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，未答：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课堂未答小题数</w:t>
            </w:r>
            <w:r w:rsidR="002D4C8F">
              <w:rPr>
                <w:rFonts w:hint="eastAsia"/>
              </w:rPr>
              <w:t>}</w:t>
            </w:r>
          </w:p>
          <w:p w:rsidR="002D4C8F" w:rsidRDefault="002D4C8F" w:rsidP="009D2F47"/>
          <w:p w:rsidR="00DC742B" w:rsidRDefault="00DC742B" w:rsidP="00DC742B">
            <w:r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该学员在本讲作业答对题数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本讲所有提交作业的人数（包含所有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BD08FA" w:rsidRDefault="00BD08FA" w:rsidP="00BD08FA">
            <w:r>
              <w:rPr>
                <w:rFonts w:hint="eastAsia"/>
                <w:b/>
                <w:bCs/>
              </w:rPr>
              <w:lastRenderedPageBreak/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该学员在本次考试下答对题数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本次考试出题数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741CB6" w:rsidRDefault="006E3C77" w:rsidP="0039590F">
            <w:r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x/</w:t>
            </w:r>
            <w:proofErr w:type="spellStart"/>
            <w:r>
              <w:rPr>
                <w:rFonts w:hint="eastAsia"/>
              </w:rPr>
              <w:t>y</w:t>
            </w:r>
            <w:r>
              <w:t>,x</w:t>
            </w:r>
            <w:proofErr w:type="spellEnd"/>
            <w:r>
              <w:rPr>
                <w:rFonts w:hint="eastAsia"/>
              </w:rPr>
              <w:t>为纠正的题数，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为本课时下错过的题数。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87647B" w:rsidRDefault="0087647B" w:rsidP="0039590F">
            <w:r w:rsidRPr="00C7373A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回放观看累计时间（不包含暂停时间）</w:t>
            </w:r>
            <w:r>
              <w:rPr>
                <w:rFonts w:hint="eastAsia"/>
              </w:rPr>
              <w:t>}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C7373A" w:rsidRDefault="00C7373A" w:rsidP="00C7373A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四项评价的平均分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7647B" w:rsidRPr="0087647B" w:rsidRDefault="001F1F95" w:rsidP="0039590F">
            <w:r w:rsidRPr="00A651C2">
              <w:rPr>
                <w:rFonts w:hint="eastAsia"/>
                <w:b/>
                <w:bCs/>
              </w:rPr>
              <w:t>调课</w:t>
            </w:r>
            <w:r>
              <w:rPr>
                <w:rFonts w:hint="eastAsia"/>
              </w:rPr>
              <w:t>：【调课】按钮，点击后进入调课流程。</w:t>
            </w:r>
            <w:hyperlink w:anchor="_4.8.7调课" w:history="1">
              <w:r w:rsidRPr="001F1F95">
                <w:rPr>
                  <w:rStyle w:val="a4"/>
                  <w:rFonts w:hint="eastAsia"/>
                </w:rPr>
                <w:t>（</w:t>
              </w:r>
              <w:r w:rsidRPr="001F1F95">
                <w:rPr>
                  <w:rStyle w:val="a4"/>
                  <w:rFonts w:hint="eastAsia"/>
                </w:rPr>
                <w:t>4</w:t>
              </w:r>
              <w:r w:rsidRPr="001F1F95">
                <w:rPr>
                  <w:rStyle w:val="a4"/>
                </w:rPr>
                <w:t>.8.7</w:t>
              </w:r>
              <w:r w:rsidRPr="001F1F95">
                <w:rPr>
                  <w:rStyle w:val="a4"/>
                  <w:rFonts w:hint="eastAsia"/>
                </w:rPr>
                <w:t>调课）</w:t>
              </w:r>
            </w:hyperlink>
            <w:r w:rsidR="00A651C2">
              <w:rPr>
                <w:rFonts w:hint="eastAsia"/>
              </w:rPr>
              <w:t>，学员在该课程下不剩付费课时则没有调课按钮，不能调课。</w:t>
            </w:r>
          </w:p>
        </w:tc>
      </w:tr>
    </w:tbl>
    <w:p w:rsidR="00D6248F" w:rsidRPr="00D6248F" w:rsidRDefault="00D6248F" w:rsidP="00D6248F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.3</w:t>
      </w:r>
      <w:r w:rsidR="00055461">
        <w:rPr>
          <w:rFonts w:ascii="微软雅黑" w:hAnsi="微软雅黑" w:hint="eastAsia"/>
          <w:sz w:val="21"/>
          <w:szCs w:val="21"/>
        </w:rPr>
        <w:t>活动课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C7373A" w:rsidRDefault="00C7373A" w:rsidP="00C7373A">
      <w:r>
        <w:rPr>
          <w:rFonts w:hint="eastAsia"/>
        </w:rPr>
        <w:t>活动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与长期</w:t>
      </w:r>
      <w:proofErr w:type="gramStart"/>
      <w:r>
        <w:rPr>
          <w:rFonts w:hint="eastAsia"/>
        </w:rPr>
        <w:t>课数</w:t>
      </w:r>
      <w:proofErr w:type="gramEnd"/>
      <w:r>
        <w:rPr>
          <w:rFonts w:hint="eastAsia"/>
        </w:rPr>
        <w:t>据规则</w:t>
      </w:r>
      <w:r w:rsidR="001F1F95">
        <w:rPr>
          <w:rFonts w:hint="eastAsia"/>
        </w:rPr>
        <w:t>一</w:t>
      </w:r>
      <w:r>
        <w:rPr>
          <w:rFonts w:hint="eastAsia"/>
        </w:rPr>
        <w:t>致（</w:t>
      </w:r>
      <w:hyperlink w:anchor="_4.8.2长期课数据" w:history="1">
        <w:r w:rsidRPr="00C7373A">
          <w:rPr>
            <w:rStyle w:val="a4"/>
            <w:rFonts w:hint="eastAsia"/>
          </w:rPr>
          <w:t>参考</w:t>
        </w:r>
        <w:r w:rsidRPr="00C7373A">
          <w:rPr>
            <w:rStyle w:val="a4"/>
            <w:rFonts w:hint="eastAsia"/>
          </w:rPr>
          <w:t>4</w:t>
        </w:r>
        <w:r w:rsidRPr="00C7373A">
          <w:rPr>
            <w:rStyle w:val="a4"/>
          </w:rPr>
          <w:t>.8</w:t>
        </w:r>
        <w:r w:rsidRPr="00C7373A">
          <w:rPr>
            <w:rStyle w:val="a4"/>
            <w:rFonts w:hint="eastAsia"/>
          </w:rPr>
          <w:t>.</w:t>
        </w:r>
        <w:r w:rsidRPr="00C7373A">
          <w:rPr>
            <w:rStyle w:val="a4"/>
          </w:rPr>
          <w:t>2</w:t>
        </w:r>
        <w:r w:rsidRPr="00C7373A">
          <w:rPr>
            <w:rStyle w:val="a4"/>
            <w:rFonts w:hint="eastAsia"/>
          </w:rPr>
          <w:t>长期</w:t>
        </w:r>
        <w:proofErr w:type="gramStart"/>
        <w:r w:rsidRPr="00C7373A">
          <w:rPr>
            <w:rStyle w:val="a4"/>
            <w:rFonts w:hint="eastAsia"/>
          </w:rPr>
          <w:t>课数</w:t>
        </w:r>
        <w:proofErr w:type="gramEnd"/>
        <w:r w:rsidRPr="00C7373A">
          <w:rPr>
            <w:rStyle w:val="a4"/>
            <w:rFonts w:hint="eastAsia"/>
          </w:rPr>
          <w:t>据</w:t>
        </w:r>
      </w:hyperlink>
      <w:r>
        <w:rPr>
          <w:rFonts w:hint="eastAsia"/>
        </w:rPr>
        <w:t>）</w:t>
      </w:r>
    </w:p>
    <w:p w:rsidR="001F1F95" w:rsidRPr="00C7373A" w:rsidRDefault="001F1F95" w:rsidP="00C7373A">
      <w:r>
        <w:rPr>
          <w:rFonts w:hint="eastAsia"/>
        </w:rPr>
        <w:t>唯一的区别是不能“</w:t>
      </w:r>
      <w:r w:rsidR="007D644E">
        <w:rPr>
          <w:rFonts w:hint="eastAsia"/>
        </w:rPr>
        <w:t>调课</w:t>
      </w:r>
      <w:r>
        <w:rPr>
          <w:rFonts w:hint="eastAsia"/>
        </w:rPr>
        <w:t>”“退课”。因此，课程卡片下没有“</w:t>
      </w:r>
      <w:r w:rsidR="007D644E">
        <w:rPr>
          <w:rFonts w:hint="eastAsia"/>
        </w:rPr>
        <w:t>调课</w:t>
      </w:r>
      <w:r>
        <w:rPr>
          <w:rFonts w:hint="eastAsia"/>
        </w:rPr>
        <w:t>”“退课”按钮。</w:t>
      </w: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.4</w:t>
      </w:r>
      <w:r w:rsidRPr="006A111A">
        <w:rPr>
          <w:rFonts w:ascii="微软雅黑" w:hAnsi="微软雅黑" w:hint="eastAsia"/>
          <w:sz w:val="21"/>
          <w:szCs w:val="21"/>
        </w:rPr>
        <w:t>订单</w:t>
      </w:r>
    </w:p>
    <w:p w:rsidR="00C7373A" w:rsidRDefault="00C7373A" w:rsidP="00C7373A">
      <w:r>
        <w:rPr>
          <w:rFonts w:hint="eastAsia"/>
        </w:rPr>
        <w:t>学员订单页面展示的是</w:t>
      </w:r>
      <w:proofErr w:type="gramStart"/>
      <w:r>
        <w:rPr>
          <w:rFonts w:hint="eastAsia"/>
        </w:rPr>
        <w:t>学员购课订单</w:t>
      </w:r>
      <w:proofErr w:type="gramEnd"/>
      <w:r>
        <w:rPr>
          <w:rFonts w:hint="eastAsia"/>
        </w:rPr>
        <w:t>的数据。</w:t>
      </w:r>
    </w:p>
    <w:p w:rsidR="00AF7BF8" w:rsidRDefault="00AF7BF8" w:rsidP="00C7373A">
      <w:r>
        <w:rPr>
          <w:rFonts w:hint="eastAsia"/>
        </w:rPr>
        <w:t>以下是设计稿。</w:t>
      </w:r>
    </w:p>
    <w:p w:rsidR="00AF7BF8" w:rsidRDefault="00AF7BF8" w:rsidP="00C7373A">
      <w:r>
        <w:rPr>
          <w:noProof/>
        </w:rPr>
        <w:lastRenderedPageBreak/>
        <w:drawing>
          <wp:inline distT="0" distB="0" distL="0" distR="0" wp14:anchorId="6AC3C599" wp14:editId="6FD7AEE3">
            <wp:extent cx="5274310" cy="3408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F7BF8" w:rsidTr="00AF7BF8">
        <w:trPr>
          <w:trHeight w:val="770"/>
        </w:trPr>
        <w:tc>
          <w:tcPr>
            <w:tcW w:w="8522" w:type="dxa"/>
            <w:gridSpan w:val="2"/>
          </w:tcPr>
          <w:p w:rsidR="00AF7BF8" w:rsidRDefault="00AF7BF8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F7BF8" w:rsidRDefault="00AF7BF8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AF7BF8" w:rsidRPr="0090005D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F7BF8" w:rsidRPr="0090005D" w:rsidRDefault="00AF7BF8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右上角筛选组件</w:t>
            </w:r>
          </w:p>
        </w:tc>
        <w:tc>
          <w:tcPr>
            <w:tcW w:w="6713" w:type="dxa"/>
          </w:tcPr>
          <w:p w:rsidR="00DD5B7B" w:rsidRDefault="00DD5B7B" w:rsidP="00AF7BF8">
            <w:r>
              <w:rPr>
                <w:noProof/>
              </w:rPr>
              <w:drawing>
                <wp:inline distT="0" distB="0" distL="0" distR="0" wp14:anchorId="026D9547" wp14:editId="6FD13D4C">
                  <wp:extent cx="4125595" cy="535305"/>
                  <wp:effectExtent l="0" t="0" r="825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BF8" w:rsidRDefault="00AF7BF8" w:rsidP="00AF7BF8">
            <w:r>
              <w:rPr>
                <w:rFonts w:hint="eastAsia"/>
              </w:rPr>
              <w:t>可按学科，课程</w:t>
            </w:r>
            <w:r w:rsidR="00DD5B7B">
              <w:rPr>
                <w:rFonts w:hint="eastAsia"/>
              </w:rPr>
              <w:t>类型</w:t>
            </w:r>
            <w:r>
              <w:rPr>
                <w:rFonts w:hint="eastAsia"/>
              </w:rPr>
              <w:t>，</w:t>
            </w:r>
            <w:r w:rsidR="00DD5B7B">
              <w:rPr>
                <w:rFonts w:hint="eastAsia"/>
              </w:rPr>
              <w:t>课程进行状态，</w:t>
            </w:r>
            <w:r>
              <w:rPr>
                <w:rFonts w:hint="eastAsia"/>
              </w:rPr>
              <w:t>课程名称筛选</w:t>
            </w:r>
          </w:p>
          <w:p w:rsidR="00AF7BF8" w:rsidRDefault="00AF7BF8" w:rsidP="00AF7BF8">
            <w:r w:rsidRPr="00043162">
              <w:rPr>
                <w:rFonts w:hint="eastAsia"/>
                <w:b/>
                <w:bCs/>
              </w:rPr>
              <w:t>学科</w:t>
            </w:r>
            <w:r>
              <w:rPr>
                <w:rFonts w:hint="eastAsia"/>
              </w:rPr>
              <w:t>：下拉框可选择学科，可选择项“全部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。</w:t>
            </w:r>
          </w:p>
          <w:p w:rsidR="00AF7BF8" w:rsidRDefault="00AF7BF8" w:rsidP="00AF7BF8">
            <w:r w:rsidRPr="00043162">
              <w:rPr>
                <w:rFonts w:hint="eastAsia"/>
                <w:b/>
                <w:bCs/>
              </w:rPr>
              <w:t>课程状态</w:t>
            </w:r>
            <w:r>
              <w:rPr>
                <w:rFonts w:hint="eastAsia"/>
              </w:rPr>
              <w:t>：下拉框可选择课程状态，可选项“全部</w:t>
            </w:r>
            <w:r w:rsidR="000342B5">
              <w:rPr>
                <w:rFonts w:hint="eastAsia"/>
              </w:rPr>
              <w:t>状态</w:t>
            </w:r>
            <w:r>
              <w:rPr>
                <w:rFonts w:hint="eastAsia"/>
              </w:rPr>
              <w:t>”“进行中”“已结束”“未开始”，默认选中“进行中”。</w:t>
            </w:r>
          </w:p>
        </w:tc>
      </w:tr>
      <w:tr w:rsidR="00AF7BF8" w:rsidRPr="00136667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AF7BF8" w:rsidRPr="0090005D" w:rsidRDefault="001F3580" w:rsidP="00AF7BF8">
            <w:r>
              <w:rPr>
                <w:noProof/>
              </w:rPr>
              <w:drawing>
                <wp:inline distT="0" distB="0" distL="0" distR="0" wp14:anchorId="49ECA001" wp14:editId="65A727BB">
                  <wp:extent cx="4125595" cy="3090545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388" w:rsidRDefault="00950388" w:rsidP="00AF7BF8">
            <w:r w:rsidRPr="00950388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：总金额</w:t>
            </w:r>
            <w:r>
              <w:rPr>
                <w:rFonts w:hint="eastAsia"/>
              </w:rPr>
              <w:t>{</w:t>
            </w:r>
            <w:r w:rsidRPr="00950388">
              <w:rPr>
                <w:rFonts w:hint="eastAsia"/>
              </w:rPr>
              <w:t>¥</w:t>
            </w:r>
            <w:r w:rsidR="00C9162D">
              <w:rPr>
                <w:rFonts w:hint="eastAsia"/>
              </w:rPr>
              <w:t>筛选</w:t>
            </w:r>
            <w:r>
              <w:rPr>
                <w:rFonts w:hint="eastAsia"/>
              </w:rPr>
              <w:t>符合条件的订单金额总和</w:t>
            </w:r>
            <w:r>
              <w:rPr>
                <w:rFonts w:hint="eastAsia"/>
              </w:rPr>
              <w:t>}</w:t>
            </w:r>
          </w:p>
          <w:p w:rsidR="00AF7BF8" w:rsidRDefault="00105E1C" w:rsidP="00AF7BF8"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列表，按</w:t>
            </w:r>
            <w:r w:rsidR="00477A23">
              <w:rPr>
                <w:rFonts w:hint="eastAsia"/>
              </w:rPr>
              <w:t>订单创建</w:t>
            </w:r>
            <w:r>
              <w:rPr>
                <w:rFonts w:hint="eastAsia"/>
              </w:rPr>
              <w:t>时间</w:t>
            </w:r>
            <w:r w:rsidR="00AF7BF8">
              <w:rPr>
                <w:rFonts w:hint="eastAsia"/>
              </w:rPr>
              <w:t>倒序排序。每个</w:t>
            </w: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默认为展开状态。可点击右侧的“</w:t>
            </w:r>
            <w:r>
              <w:rPr>
                <w:rFonts w:hint="eastAsia"/>
                <w:noProof/>
              </w:rPr>
              <w:t>展开</w:t>
            </w:r>
            <w:r w:rsidR="00AF7BF8">
              <w:rPr>
                <w:rFonts w:hint="eastAsia"/>
              </w:rPr>
              <w:t>”按钮收起。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950388" w:rsidRDefault="00AF7BF8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订单</w:t>
            </w:r>
            <w:r>
              <w:rPr>
                <w:rFonts w:hint="eastAsia"/>
              </w:rPr>
              <w:t>的课程名称</w:t>
            </w:r>
            <w:r>
              <w:rPr>
                <w:rFonts w:hint="eastAsia"/>
              </w:rPr>
              <w:t>}</w:t>
            </w:r>
          </w:p>
          <w:p w:rsidR="00AF7BF8" w:rsidRDefault="00950388" w:rsidP="00AF7BF8">
            <w:r>
              <w:rPr>
                <w:rFonts w:hint="eastAsia"/>
                <w:b/>
                <w:bCs/>
              </w:rPr>
              <w:t>总</w:t>
            </w:r>
            <w:r w:rsidR="00AF7BF8" w:rsidRPr="00C7373A">
              <w:rPr>
                <w:rFonts w:hint="eastAsia"/>
                <w:b/>
                <w:bCs/>
              </w:rPr>
              <w:t>价格</w:t>
            </w:r>
            <w:r w:rsidR="00AF7BF8">
              <w:rPr>
                <w:rFonts w:hint="eastAsia"/>
              </w:rPr>
              <w:t>：</w:t>
            </w:r>
            <w:r w:rsidR="00AF7BF8">
              <w:t>{</w:t>
            </w:r>
            <w:r>
              <w:rPr>
                <w:rFonts w:hint="eastAsia"/>
              </w:rPr>
              <w:t>下单时课程价格</w:t>
            </w:r>
            <w:r w:rsidR="00AF7BF8">
              <w:t>}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总价格</w:t>
            </w:r>
            <w:r w:rsidR="00950388">
              <w:rPr>
                <w:rFonts w:hint="eastAsia"/>
              </w:rPr>
              <w:t>-</w:t>
            </w:r>
            <w:r w:rsidR="00950388">
              <w:rPr>
                <w:rFonts w:hint="eastAsia"/>
              </w:rPr>
              <w:t>优惠</w:t>
            </w:r>
            <w:r w:rsidR="007A409F">
              <w:rPr>
                <w:rFonts w:hint="eastAsia"/>
              </w:rPr>
              <w:t>金额</w:t>
            </w:r>
            <w:r w:rsidR="009503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030007">
              <w:rPr>
                <w:rFonts w:hint="eastAsia"/>
              </w:rPr>
              <w:t>，目前优惠有两种，</w:t>
            </w:r>
            <w:proofErr w:type="gramStart"/>
            <w:r w:rsidR="00030007">
              <w:rPr>
                <w:rFonts w:hint="eastAsia"/>
              </w:rPr>
              <w:t>直减和</w:t>
            </w:r>
            <w:proofErr w:type="gramEnd"/>
            <w:r w:rsidR="00030007">
              <w:rPr>
                <w:rFonts w:hint="eastAsia"/>
              </w:rPr>
              <w:t>折扣</w:t>
            </w:r>
          </w:p>
          <w:p w:rsidR="00950388" w:rsidRPr="00136667" w:rsidRDefault="00950388" w:rsidP="00950388">
            <w:r>
              <w:rPr>
                <w:rFonts w:hint="eastAsia"/>
                <w:b/>
                <w:bCs/>
              </w:rPr>
              <w:t>订单号</w:t>
            </w:r>
            <w:r w:rsidRPr="00136667">
              <w:rPr>
                <w:rFonts w:hint="eastAsia"/>
              </w:rPr>
              <w:t>：</w:t>
            </w:r>
            <w:r w:rsidRPr="00136667">
              <w:rPr>
                <w:rFonts w:hint="eastAsia"/>
              </w:rPr>
              <w:t>{</w:t>
            </w:r>
            <w:r w:rsidRPr="00136667">
              <w:rPr>
                <w:rFonts w:hint="eastAsia"/>
              </w:rPr>
              <w:t>订单号</w:t>
            </w:r>
            <w:r w:rsidRPr="00136667">
              <w:rPr>
                <w:rFonts w:hint="eastAsia"/>
              </w:rPr>
              <w:t>}</w:t>
            </w:r>
            <w:r w:rsidR="00136667" w:rsidRPr="00136667">
              <w:rPr>
                <w:rFonts w:hint="eastAsia"/>
              </w:rPr>
              <w:t>，订单号前面的图标表示支付方式</w:t>
            </w:r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5F8F6CCE" wp14:editId="1C1CA07F">
                  <wp:extent cx="219075" cy="3143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</w:t>
            </w:r>
            <w:proofErr w:type="gramStart"/>
            <w:r w:rsidR="00136667">
              <w:rPr>
                <w:rFonts w:hint="eastAsia"/>
              </w:rPr>
              <w:t>代表微信支付</w:t>
            </w:r>
            <w:proofErr w:type="gramEnd"/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278E0D97" wp14:editId="5445C904">
                  <wp:extent cx="190500" cy="27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”代表支付</w:t>
            </w:r>
            <w:proofErr w:type="gramStart"/>
            <w:r w:rsidR="00136667">
              <w:rPr>
                <w:rFonts w:hint="eastAsia"/>
              </w:rPr>
              <w:t>宝支</w:t>
            </w:r>
            <w:proofErr w:type="gramEnd"/>
            <w:r w:rsidR="00136667">
              <w:rPr>
                <w:rFonts w:hint="eastAsia"/>
              </w:rPr>
              <w:t>付</w:t>
            </w:r>
            <w:r w:rsidRPr="00136667">
              <w:t xml:space="preserve"> </w:t>
            </w:r>
            <w:r w:rsidR="00136667">
              <w:rPr>
                <w:rFonts w:hint="eastAsia"/>
              </w:rPr>
              <w:t>。“”代表有赞支付（图标</w:t>
            </w:r>
            <w:r w:rsidR="00136667">
              <w:rPr>
                <w:rFonts w:hint="eastAsia"/>
              </w:rPr>
              <w:t>{</w:t>
            </w:r>
            <w:r w:rsidR="00136667">
              <w:rPr>
                <w:rFonts w:hint="eastAsia"/>
              </w:rPr>
              <w:t>待续</w:t>
            </w:r>
            <w:r w:rsidR="00136667">
              <w:rPr>
                <w:rFonts w:hint="eastAsia"/>
              </w:rPr>
              <w:t>}</w:t>
            </w:r>
            <w:r w:rsidR="00136667">
              <w:rPr>
                <w:rFonts w:hint="eastAsia"/>
              </w:rPr>
              <w:t>））。</w:t>
            </w:r>
          </w:p>
          <w:p w:rsidR="00AF7BF8" w:rsidRDefault="00477A23" w:rsidP="00AF7BF8">
            <w:r>
              <w:rPr>
                <w:rFonts w:hint="eastAsia"/>
                <w:b/>
                <w:bCs/>
              </w:rPr>
              <w:t>创建</w:t>
            </w:r>
            <w:r w:rsidRPr="00477A23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展开</w:t>
            </w:r>
            <w:r w:rsidRPr="00477A23">
              <w:rPr>
                <w:rFonts w:hint="eastAsia"/>
                <w:b/>
                <w:bCs/>
              </w:rPr>
              <w:t>/</w:t>
            </w:r>
            <w:r w:rsidRPr="00477A23">
              <w:rPr>
                <w:rFonts w:hint="eastAsia"/>
                <w:b/>
                <w:bCs/>
              </w:rPr>
              <w:t>收起</w:t>
            </w:r>
            <w:r>
              <w:rPr>
                <w:rFonts w:hint="eastAsia"/>
              </w:rPr>
              <w:t>：【展开】，点击可展开查看订单明细，【收起】点击可收起订</w:t>
            </w:r>
            <w:r>
              <w:rPr>
                <w:rFonts w:hint="eastAsia"/>
              </w:rPr>
              <w:lastRenderedPageBreak/>
              <w:t>单明细</w:t>
            </w:r>
          </w:p>
          <w:p w:rsidR="00030007" w:rsidRDefault="00477A23" w:rsidP="00AF7BF8">
            <w:r>
              <w:rPr>
                <w:rFonts w:hint="eastAsia"/>
              </w:rPr>
              <w:t>订单明细：</w:t>
            </w:r>
          </w:p>
          <w:p w:rsidR="00477A23" w:rsidRDefault="00030007" w:rsidP="00AF7BF8">
            <w:r>
              <w:rPr>
                <w:rFonts w:hint="eastAsia"/>
              </w:rPr>
              <w:t>买入时，课程剩余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剩余讲数</w:t>
            </w:r>
            <w:r>
              <w:rPr>
                <w:rFonts w:hint="eastAsia"/>
              </w:rPr>
              <w:t>}</w:t>
            </w:r>
            <w:r>
              <w:t>{</w:t>
            </w:r>
            <w:proofErr w:type="gramStart"/>
            <w:r>
              <w:rPr>
                <w:rFonts w:hint="eastAsia"/>
              </w:rPr>
              <w:t>最小未</w:t>
            </w:r>
            <w:proofErr w:type="gramEnd"/>
            <w:r>
              <w:rPr>
                <w:rFonts w:hint="eastAsia"/>
              </w:rPr>
              <w:t>开始讲序号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最后一讲序号</w:t>
            </w:r>
            <w:r>
              <w:t>}</w:t>
            </w:r>
            <w:r>
              <w:rPr>
                <w:rFonts w:hint="eastAsia"/>
              </w:rPr>
              <w:t>，课程</w:t>
            </w:r>
          </w:p>
          <w:p w:rsidR="00A154A5" w:rsidRDefault="00030007" w:rsidP="00AF7BF8"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当前课程价格</w:t>
            </w:r>
            <w:r>
              <w:rPr>
                <w:rFonts w:hint="eastAsia"/>
              </w:rPr>
              <w:t>}</w:t>
            </w:r>
          </w:p>
          <w:p w:rsidR="00030007" w:rsidRDefault="00030007" w:rsidP="00AF7BF8">
            <w:r w:rsidRPr="00043162">
              <w:rPr>
                <w:rFonts w:hint="eastAsia"/>
                <w:b/>
                <w:bCs/>
              </w:rPr>
              <w:t>优惠</w:t>
            </w:r>
            <w:r>
              <w:rPr>
                <w:rFonts w:hint="eastAsia"/>
              </w:rPr>
              <w:t>：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优惠额度</w:t>
            </w:r>
            <w:r w:rsidR="00513E33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元，没有时这行不展示</w:t>
            </w:r>
          </w:p>
          <w:p w:rsidR="00030007" w:rsidRDefault="00513E33" w:rsidP="00AF7BF8">
            <w:r w:rsidRPr="00043162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优惠额度</w:t>
            </w:r>
            <w:r>
              <w:rPr>
                <w:rFonts w:hint="eastAsia"/>
              </w:rPr>
              <w:t>}</w:t>
            </w:r>
          </w:p>
          <w:p w:rsidR="00281321" w:rsidRDefault="00513E33" w:rsidP="00AF7BF8">
            <w:proofErr w:type="gramStart"/>
            <w:r w:rsidRPr="00043162">
              <w:rPr>
                <w:rFonts w:hint="eastAsia"/>
                <w:b/>
                <w:bCs/>
              </w:rPr>
              <w:t>扩课红包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额度</w:t>
            </w:r>
            <w:r>
              <w:rPr>
                <w:rFonts w:hint="eastAsia"/>
              </w:rPr>
              <w:t>}</w:t>
            </w:r>
            <w:r w:rsidR="00281321">
              <w:rPr>
                <w:rFonts w:hint="eastAsia"/>
              </w:rPr>
              <w:t>+</w:t>
            </w:r>
            <w:r w:rsidR="002170E2">
              <w:rPr>
                <w:rFonts w:hint="eastAsia"/>
              </w:rPr>
              <w:t>【扩课红包】按钮</w:t>
            </w:r>
            <w:r w:rsidR="00281321">
              <w:rPr>
                <w:rFonts w:hint="eastAsia"/>
              </w:rPr>
              <w:t>，红包已发放则按钮消失，</w:t>
            </w:r>
            <w:r w:rsidR="00281321">
              <w:rPr>
                <w:rFonts w:hint="eastAsia"/>
              </w:rPr>
              <w:t>2</w:t>
            </w:r>
            <w:r w:rsidR="00281321">
              <w:t>4</w:t>
            </w:r>
            <w:r w:rsidR="00281321">
              <w:rPr>
                <w:rFonts w:hint="eastAsia"/>
              </w:rPr>
              <w:t>小时未领取，按钮再次展示，点击可重新发放红包</w:t>
            </w:r>
            <w:r w:rsidR="002170E2">
              <w:rPr>
                <w:rFonts w:hint="eastAsia"/>
              </w:rPr>
              <w:t>。</w:t>
            </w:r>
          </w:p>
          <w:p w:rsidR="00513E33" w:rsidRDefault="00680096" w:rsidP="00AF7BF8">
            <w:r>
              <w:rPr>
                <w:rFonts w:hint="eastAsia"/>
              </w:rPr>
              <w:t>描述</w:t>
            </w:r>
            <w:r w:rsidR="00D50000">
              <w:rPr>
                <w:rFonts w:hint="eastAsia"/>
              </w:rPr>
              <w:t>——</w:t>
            </w:r>
            <w:r w:rsidR="00281321">
              <w:t>C</w:t>
            </w:r>
            <w:r w:rsidR="00281321">
              <w:rPr>
                <w:rFonts w:hint="eastAsia"/>
              </w:rPr>
              <w:t>ase</w:t>
            </w:r>
            <w:r w:rsidR="00281321">
              <w:t>1</w:t>
            </w:r>
            <w:r w:rsidR="00281321">
              <w:rPr>
                <w:rFonts w:hint="eastAsia"/>
              </w:rPr>
              <w:t>、</w:t>
            </w:r>
            <w:r w:rsidR="00D50000">
              <w:rPr>
                <w:rFonts w:hint="eastAsia"/>
              </w:rPr>
              <w:t>{</w:t>
            </w:r>
            <w:proofErr w:type="gramStart"/>
            <w:r w:rsidR="00D50000">
              <w:rPr>
                <w:rFonts w:hint="eastAsia"/>
              </w:rPr>
              <w:t>扩课红包</w:t>
            </w:r>
            <w:proofErr w:type="gramEnd"/>
            <w:r w:rsidR="00D50000">
              <w:rPr>
                <w:rFonts w:hint="eastAsia"/>
              </w:rPr>
              <w:t>额度</w:t>
            </w:r>
            <w:r w:rsidR="00D50000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红包发放时间，格式为</w:t>
            </w:r>
            <w:proofErr w:type="spellStart"/>
            <w:r w:rsidR="00513E33">
              <w:rPr>
                <w:rFonts w:hint="eastAsia"/>
              </w:rPr>
              <w:t>yyyy</w:t>
            </w:r>
            <w:proofErr w:type="spellEnd"/>
            <w:r w:rsidR="00513E33">
              <w:t xml:space="preserve">/mm/dd </w:t>
            </w:r>
            <w:proofErr w:type="spellStart"/>
            <w:r w:rsidR="00513E33">
              <w:t>hh:mm</w:t>
            </w:r>
            <w:proofErr w:type="spellEnd"/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由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操作发放红包的员工账号昵称</w:t>
            </w:r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或</w:t>
            </w:r>
            <w:r w:rsidR="00513E33">
              <w:t>“</w:t>
            </w:r>
            <w:r w:rsidR="00513E33">
              <w:rPr>
                <w:rFonts w:hint="eastAsia"/>
              </w:rPr>
              <w:t>系统</w:t>
            </w:r>
            <w:r w:rsidR="00513E33">
              <w:t>”</w:t>
            </w:r>
            <w:r w:rsidR="00513E33">
              <w:rPr>
                <w:rFonts w:hint="eastAsia"/>
              </w:rPr>
              <w:t>发放</w:t>
            </w:r>
            <w:r w:rsidR="002170E2">
              <w:rPr>
                <w:rFonts w:hint="eastAsia"/>
              </w:rPr>
              <w:t>，</w:t>
            </w:r>
            <w:r w:rsidR="00513E33">
              <w:rPr>
                <w:rFonts w:hint="eastAsia"/>
              </w:rPr>
              <w:t>。例如</w:t>
            </w:r>
            <w:r w:rsidR="00513E33">
              <w:rPr>
                <w:rFonts w:hint="eastAsia"/>
              </w:rPr>
              <w:t>1</w:t>
            </w:r>
            <w:r w:rsidR="00513E33">
              <w:rPr>
                <w:rFonts w:hint="eastAsia"/>
              </w:rPr>
              <w:t>、</w:t>
            </w:r>
            <w:r w:rsidR="00513E33">
              <w:rPr>
                <w:rFonts w:hint="eastAsia"/>
              </w:rPr>
              <w:t>3</w:t>
            </w:r>
            <w:r w:rsidR="00513E33">
              <w:t>00</w:t>
            </w:r>
            <w:r w:rsidR="00513E33">
              <w:rPr>
                <w:rFonts w:hint="eastAsia"/>
              </w:rPr>
              <w:t>元，</w:t>
            </w:r>
            <w:r w:rsidR="00513E33">
              <w:rPr>
                <w:rFonts w:hint="eastAsia"/>
              </w:rPr>
              <w:t>2</w:t>
            </w:r>
            <w:r w:rsidR="00513E33">
              <w:t xml:space="preserve">018/11/11 00:01:56 </w:t>
            </w:r>
            <w:r w:rsidR="00513E33">
              <w:rPr>
                <w:rFonts w:hint="eastAsia"/>
              </w:rPr>
              <w:t>由小陈老师发放</w:t>
            </w:r>
            <w:r w:rsidR="002170E2">
              <w:rPr>
                <w:rFonts w:hint="eastAsia"/>
              </w:rPr>
              <w:t>，未领取</w:t>
            </w:r>
            <w:r w:rsidR="00513E33">
              <w:rPr>
                <w:rFonts w:hint="eastAsia"/>
              </w:rPr>
              <w:t>。</w:t>
            </w:r>
            <w:r w:rsidR="00000EF4">
              <w:rPr>
                <w:rFonts w:hint="eastAsia"/>
              </w:rPr>
              <w:t>没有时这行不展示</w:t>
            </w:r>
          </w:p>
          <w:p w:rsidR="00000EF4" w:rsidRPr="00513E33" w:rsidRDefault="009245D8" w:rsidP="00AF7BF8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F7BF8" w:rsidRPr="0087647B" w:rsidRDefault="00AF7BF8" w:rsidP="00136667"/>
        </w:tc>
      </w:tr>
    </w:tbl>
    <w:p w:rsidR="00AF7BF8" w:rsidRPr="00AF7BF8" w:rsidRDefault="00AF7BF8" w:rsidP="00C7373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.5</w:t>
      </w:r>
      <w:r w:rsidRPr="006A111A">
        <w:rPr>
          <w:rFonts w:ascii="微软雅黑" w:hAnsi="微软雅黑" w:hint="eastAsia"/>
          <w:sz w:val="21"/>
          <w:szCs w:val="21"/>
        </w:rPr>
        <w:t>行为数据</w:t>
      </w:r>
    </w:p>
    <w:p w:rsidR="0052664E" w:rsidRDefault="00344ECC" w:rsidP="0052664E">
      <w:r>
        <w:rPr>
          <w:rFonts w:hint="eastAsia"/>
        </w:rPr>
        <w:t>行为数据和现有后台的学员动态分类规则不变，具体描述也不变</w:t>
      </w:r>
    </w:p>
    <w:p w:rsidR="00344ECC" w:rsidRDefault="00344ECC" w:rsidP="0052664E">
      <w:r>
        <w:rPr>
          <w:rFonts w:hint="eastAsia"/>
        </w:rPr>
        <w:t>以下是设计稿</w:t>
      </w:r>
    </w:p>
    <w:p w:rsidR="00344ECC" w:rsidRPr="0052664E" w:rsidRDefault="00344ECC" w:rsidP="0052664E">
      <w:r>
        <w:rPr>
          <w:noProof/>
        </w:rPr>
        <w:lastRenderedPageBreak/>
        <w:drawing>
          <wp:inline distT="0" distB="0" distL="0" distR="0" wp14:anchorId="55239E5A" wp14:editId="0C9485C8">
            <wp:extent cx="5274310" cy="32981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344ECC" w:rsidTr="001D2854">
        <w:trPr>
          <w:trHeight w:val="770"/>
        </w:trPr>
        <w:tc>
          <w:tcPr>
            <w:tcW w:w="8522" w:type="dxa"/>
            <w:gridSpan w:val="2"/>
          </w:tcPr>
          <w:p w:rsidR="00344ECC" w:rsidRDefault="00344ECC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344ECC" w:rsidRPr="00F31C09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344ECC" w:rsidRDefault="00344ECC" w:rsidP="001D2854">
            <w:pPr>
              <w:rPr>
                <w:noProof/>
              </w:rPr>
            </w:pPr>
            <w:r>
              <w:rPr>
                <w:rFonts w:hint="eastAsia"/>
                <w:noProof/>
              </w:rPr>
              <w:t>由学员详情页面下“行为数据”点击进入</w:t>
            </w:r>
            <w:r>
              <w:rPr>
                <w:noProof/>
              </w:rPr>
              <w:t xml:space="preserve"> 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344ECC" w:rsidRPr="0090005D" w:rsidRDefault="00344ECC" w:rsidP="001D2854">
            <w:r>
              <w:rPr>
                <w:rFonts w:hint="eastAsia"/>
              </w:rPr>
              <w:t>提取该学员产生的所有行为数据，按时间倒序排序。没有数据时显示“暂无数据”。</w:t>
            </w:r>
          </w:p>
        </w:tc>
      </w:tr>
      <w:tr w:rsidR="00344ECC" w:rsidRPr="008F6FCD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344ECC" w:rsidRDefault="00344ECC" w:rsidP="001D2854">
            <w:r>
              <w:rPr>
                <w:noProof/>
              </w:rPr>
              <w:drawing>
                <wp:inline distT="0" distB="0" distL="0" distR="0" wp14:anchorId="09D332A4" wp14:editId="04D4F3B5">
                  <wp:extent cx="3466667" cy="457143"/>
                  <wp:effectExtent l="0" t="0" r="635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667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ECC" w:rsidRDefault="00344ECC" w:rsidP="001D2854">
            <w:r>
              <w:rPr>
                <w:rFonts w:hint="eastAsia"/>
              </w:rPr>
              <w:t>可按“时间”，“行为类型”筛选</w:t>
            </w:r>
          </w:p>
          <w:p w:rsidR="00344ECC" w:rsidRDefault="00344ECC" w:rsidP="00344ECC">
            <w:r w:rsidRPr="00043162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：可选项为“全部”“今天”“昨天”“本周”“上周”“本月”“上月”，默认选中全部。</w:t>
            </w:r>
          </w:p>
          <w:p w:rsidR="00344ECC" w:rsidRDefault="00344ECC" w:rsidP="00344ECC">
            <w:r w:rsidRPr="00043162">
              <w:rPr>
                <w:rFonts w:hint="eastAsia"/>
                <w:b/>
                <w:bCs/>
              </w:rPr>
              <w:t>行为类型</w:t>
            </w:r>
            <w:r>
              <w:rPr>
                <w:rFonts w:hint="eastAsia"/>
              </w:rPr>
              <w:t>：可选项为“全部”“学习效果”“学习行为”“报名行为”“其他行为”，默认选中全部。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344ECC" w:rsidRPr="0090005D" w:rsidRDefault="00344ECC" w:rsidP="001D2854"/>
          <w:p w:rsidR="00344ECC" w:rsidRDefault="00344ECC" w:rsidP="00344ECC">
            <w:r>
              <w:rPr>
                <w:rFonts w:hint="eastAsia"/>
              </w:rPr>
              <w:t>结果以表格类型呈现</w:t>
            </w:r>
          </w:p>
          <w:p w:rsidR="00344ECC" w:rsidRDefault="00344ECC" w:rsidP="00344ECC">
            <w:r w:rsidRPr="00043162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产生行为数据的时间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 w:rsidRPr="00043162">
              <w:rPr>
                <w:rFonts w:hint="eastAsia"/>
                <w:b/>
                <w:bCs/>
              </w:rPr>
              <w:t>描述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产生行为的具体描述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 w:rsidRPr="00043162">
              <w:rPr>
                <w:rFonts w:hint="eastAsia"/>
                <w:b/>
                <w:bCs/>
              </w:rPr>
              <w:t>行为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行为分类</w:t>
            </w:r>
            <w:r>
              <w:rPr>
                <w:rFonts w:hint="eastAsia"/>
              </w:rPr>
              <w:t>}</w:t>
            </w:r>
          </w:p>
          <w:p w:rsidR="00344ECC" w:rsidRPr="00344ECC" w:rsidRDefault="00344ECC" w:rsidP="00344ECC"/>
        </w:tc>
      </w:tr>
    </w:tbl>
    <w:p w:rsidR="00110876" w:rsidRPr="00344ECC" w:rsidRDefault="00110876" w:rsidP="00110876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.6</w:t>
      </w:r>
      <w:r w:rsidRPr="006A111A">
        <w:rPr>
          <w:rFonts w:ascii="微软雅黑" w:hAnsi="微软雅黑" w:hint="eastAsia"/>
          <w:sz w:val="21"/>
          <w:szCs w:val="21"/>
        </w:rPr>
        <w:t>沟通记录</w:t>
      </w:r>
    </w:p>
    <w:p w:rsidR="00BB4B77" w:rsidRDefault="00BB4B77" w:rsidP="00BB4B77">
      <w:r>
        <w:rPr>
          <w:rFonts w:hint="eastAsia"/>
        </w:rPr>
        <w:t>沟通记录是规划师填写的关于该学员的所有记录，以及添加的标签和设置的用户类型</w:t>
      </w:r>
    </w:p>
    <w:p w:rsidR="00BB4B77" w:rsidRDefault="00BB4B77" w:rsidP="00BB4B77">
      <w:r>
        <w:rPr>
          <w:rFonts w:hint="eastAsia"/>
        </w:rPr>
        <w:t>以下是设计稿</w:t>
      </w:r>
    </w:p>
    <w:p w:rsidR="00BB4B77" w:rsidRDefault="00BB4B77" w:rsidP="00BB4B77"/>
    <w:p w:rsidR="00BB4B77" w:rsidRDefault="00BB4B77" w:rsidP="00BB4B77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B4B77" w:rsidTr="00F50DA9">
        <w:trPr>
          <w:trHeight w:val="770"/>
        </w:trPr>
        <w:tc>
          <w:tcPr>
            <w:tcW w:w="8522" w:type="dxa"/>
            <w:gridSpan w:val="2"/>
          </w:tcPr>
          <w:p w:rsidR="00BB4B77" w:rsidRDefault="00BB4B77" w:rsidP="00F50DA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B4B77" w:rsidRPr="003554B0" w:rsidTr="00F50DA9">
        <w:trPr>
          <w:trHeight w:val="1266"/>
        </w:trPr>
        <w:tc>
          <w:tcPr>
            <w:tcW w:w="1809" w:type="dxa"/>
          </w:tcPr>
          <w:p w:rsidR="00BB4B77" w:rsidRDefault="00BB4B77" w:rsidP="00F50DA9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BB4B77" w:rsidRDefault="00BB4B77" w:rsidP="00F50DA9">
            <w:r>
              <w:rPr>
                <w:noProof/>
              </w:rPr>
              <w:drawing>
                <wp:inline distT="0" distB="0" distL="0" distR="0" wp14:anchorId="5483DF67" wp14:editId="621E55FF">
                  <wp:extent cx="1017948" cy="315060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B77" w:rsidRDefault="00BB4B77" w:rsidP="00BF2E77">
            <w:r w:rsidRPr="00043162">
              <w:rPr>
                <w:rFonts w:hint="eastAsia"/>
                <w:b/>
                <w:bCs/>
              </w:rPr>
              <w:t>用户类型</w:t>
            </w:r>
            <w:r>
              <w:rPr>
                <w:rFonts w:hint="eastAsia"/>
              </w:rPr>
              <w:t>：下拉框选项，下拉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 w:rsidRPr="00BB4B77">
              <w:rPr>
                <w:rFonts w:ascii="微软雅黑" w:hAnsi="微软雅黑" w:hint="eastAsia"/>
                <w:bCs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”“</w:t>
            </w:r>
            <w:r>
              <w:rPr>
                <w:rFonts w:hint="eastAsia"/>
              </w:rPr>
              <w:t>稳</w:t>
            </w:r>
            <w:r>
              <w:rPr>
                <w:rFonts w:hint="eastAsia"/>
              </w:rPr>
              <w:lastRenderedPageBreak/>
              <w:t>定用户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B4B77" w:rsidRDefault="00BF2E77" w:rsidP="00BF2E77">
            <w:r w:rsidRPr="00043162">
              <w:rPr>
                <w:rFonts w:hint="eastAsia"/>
                <w:b/>
                <w:bCs/>
              </w:rPr>
              <w:t>标签展示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规划师添加的标签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，单个标签不折行，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有多少个放多少个。</w:t>
            </w:r>
          </w:p>
          <w:p w:rsidR="00BF2E77" w:rsidRDefault="00BF2E77" w:rsidP="00BF2E77">
            <w:r w:rsidRPr="00043162">
              <w:rPr>
                <w:rFonts w:hint="eastAsia"/>
                <w:b/>
                <w:bCs/>
              </w:rPr>
              <w:t>添加标签</w:t>
            </w:r>
            <w:r>
              <w:rPr>
                <w:rFonts w:hint="eastAsia"/>
              </w:rPr>
              <w:t>：输入框，框内默认值“输入标签，回车保存”，回车“</w:t>
            </w:r>
            <w:r>
              <w:t>E</w:t>
            </w:r>
            <w:r>
              <w:rPr>
                <w:rFonts w:hint="eastAsia"/>
              </w:rPr>
              <w:t>nter</w:t>
            </w:r>
            <w:r>
              <w:rPr>
                <w:rFonts w:hint="eastAsia"/>
              </w:rPr>
              <w:t>”键添加，最多</w:t>
            </w: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汉字。</w:t>
            </w:r>
          </w:p>
          <w:p w:rsidR="003554B0" w:rsidRDefault="003554B0" w:rsidP="00BF2E77">
            <w:r>
              <w:rPr>
                <w:rFonts w:hint="eastAsia"/>
              </w:rPr>
              <w:t>沟通记录</w:t>
            </w:r>
            <w:r w:rsidR="001E4AFE">
              <w:rPr>
                <w:rFonts w:hint="eastAsia"/>
              </w:rPr>
              <w:t>——</w:t>
            </w:r>
            <w:r>
              <w:rPr>
                <w:rFonts w:hint="eastAsia"/>
              </w:rPr>
              <w:t>每条沟通记录一个卡片</w:t>
            </w:r>
            <w:r w:rsidR="001E4AFE">
              <w:rPr>
                <w:rFonts w:hint="eastAsia"/>
              </w:rPr>
              <w:t>，卡片内容：</w:t>
            </w:r>
          </w:p>
          <w:p w:rsidR="001E4AFE" w:rsidRPr="00652CFD" w:rsidRDefault="001E4AFE" w:rsidP="00BF2E77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沟通时间，格式为</w:t>
            </w:r>
            <w:proofErr w:type="spellStart"/>
            <w:r>
              <w:rPr>
                <w:rFonts w:hint="eastAsia"/>
              </w:rPr>
              <w:t>yy</w:t>
            </w:r>
            <w:r>
              <w:t>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，</w:t>
            </w:r>
            <w:r>
              <w:t>{</w:t>
            </w:r>
            <w:r>
              <w:rPr>
                <w:rFonts w:hint="eastAsia"/>
              </w:rPr>
              <w:t>规划师</w:t>
            </w:r>
            <w:r w:rsidR="00361654">
              <w:rPr>
                <w:rFonts w:hint="eastAsia"/>
              </w:rPr>
              <w:t>姓名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规划师填写的沟通内容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下次沟通时间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，超出区域</w:t>
            </w:r>
            <w:r w:rsidR="008A3376">
              <w:rPr>
                <w:rFonts w:hint="eastAsia"/>
              </w:rPr>
              <w:t>沟通记录列表</w:t>
            </w:r>
            <w:r>
              <w:rPr>
                <w:rFonts w:hint="eastAsia"/>
              </w:rPr>
              <w:t>右侧出现滚动条。</w:t>
            </w:r>
          </w:p>
        </w:tc>
      </w:tr>
    </w:tbl>
    <w:p w:rsidR="00BB4B77" w:rsidRDefault="00BB4B77" w:rsidP="00BB4B77"/>
    <w:p w:rsidR="00675429" w:rsidRDefault="007653E5" w:rsidP="00A96990">
      <w:pPr>
        <w:pStyle w:val="3"/>
        <w:rPr>
          <w:rFonts w:ascii="微软雅黑" w:hAnsi="微软雅黑"/>
          <w:sz w:val="21"/>
          <w:szCs w:val="21"/>
        </w:rPr>
      </w:pPr>
      <w:bookmarkStart w:id="26" w:name="_4.8.7调课"/>
      <w:bookmarkEnd w:id="26"/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A96990">
        <w:rPr>
          <w:rFonts w:ascii="微软雅黑" w:hAnsi="微软雅黑"/>
          <w:sz w:val="21"/>
          <w:szCs w:val="21"/>
        </w:rPr>
        <w:t>.7</w:t>
      </w:r>
      <w:r w:rsidR="00BF4E15">
        <w:rPr>
          <w:rFonts w:ascii="微软雅黑" w:hAnsi="微软雅黑" w:hint="eastAsia"/>
          <w:sz w:val="21"/>
          <w:szCs w:val="21"/>
        </w:rPr>
        <w:t>转班</w:t>
      </w:r>
    </w:p>
    <w:p w:rsidR="00A96990" w:rsidRDefault="00530AF6" w:rsidP="00A96990">
      <w:r>
        <w:rPr>
          <w:rFonts w:hint="eastAsia"/>
        </w:rPr>
        <w:t>转班</w:t>
      </w:r>
      <w:r w:rsidR="00A96990">
        <w:rPr>
          <w:rFonts w:hint="eastAsia"/>
        </w:rPr>
        <w:t>规则与现有规则保持不变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Default="00A96990" w:rsidP="00A96990">
      <w:r>
        <w:rPr>
          <w:noProof/>
        </w:rPr>
        <w:drawing>
          <wp:inline distT="0" distB="0" distL="0" distR="0" wp14:anchorId="19E7206B" wp14:editId="2F01F698">
            <wp:extent cx="5274310" cy="33020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37" w:rsidRDefault="006B0A37" w:rsidP="00A96990">
      <w:pPr>
        <w:rPr>
          <w:rFonts w:hint="eastAsia"/>
        </w:rPr>
      </w:pPr>
    </w:p>
    <w:p w:rsidR="00E3602F" w:rsidRDefault="00E3602F" w:rsidP="00A96990">
      <w:pPr>
        <w:rPr>
          <w:rFonts w:hint="eastAsia"/>
        </w:rPr>
      </w:pPr>
    </w:p>
    <w:p w:rsidR="00DA0546" w:rsidRDefault="00DA0546" w:rsidP="00A96990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F1F95" w:rsidTr="001D2854">
        <w:trPr>
          <w:trHeight w:val="770"/>
        </w:trPr>
        <w:tc>
          <w:tcPr>
            <w:tcW w:w="8522" w:type="dxa"/>
            <w:gridSpan w:val="2"/>
          </w:tcPr>
          <w:p w:rsidR="001F1F95" w:rsidRDefault="001F1F95" w:rsidP="001D2854">
            <w:r>
              <w:rPr>
                <w:rFonts w:hint="eastAsia"/>
              </w:rPr>
              <w:lastRenderedPageBreak/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F1F95" w:rsidRPr="00080218" w:rsidTr="001D2854">
        <w:trPr>
          <w:trHeight w:val="790"/>
        </w:trPr>
        <w:tc>
          <w:tcPr>
            <w:tcW w:w="1809" w:type="dxa"/>
          </w:tcPr>
          <w:p w:rsidR="001F1F95" w:rsidRDefault="001F1F95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F1F95" w:rsidRPr="00080218" w:rsidRDefault="001F1F95" w:rsidP="001D2854">
            <w:r>
              <w:rPr>
                <w:rFonts w:hint="eastAsia"/>
              </w:rPr>
              <w:t>点击课程卡片上的【</w:t>
            </w:r>
            <w:r w:rsidR="00E47EE3">
              <w:rPr>
                <w:rFonts w:hint="eastAsia"/>
              </w:rPr>
              <w:t>转班</w:t>
            </w:r>
            <w:r>
              <w:rPr>
                <w:rFonts w:hint="eastAsia"/>
              </w:rPr>
              <w:t>】按钮</w:t>
            </w:r>
          </w:p>
        </w:tc>
      </w:tr>
      <w:tr w:rsidR="001F1F95" w:rsidRPr="006B25CF" w:rsidTr="001D2854">
        <w:trPr>
          <w:trHeight w:val="790"/>
        </w:trPr>
        <w:tc>
          <w:tcPr>
            <w:tcW w:w="1809" w:type="dxa"/>
          </w:tcPr>
          <w:p w:rsidR="001F1F95" w:rsidRDefault="001C409B" w:rsidP="001D285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1F1F95" w:rsidRDefault="00513FFE" w:rsidP="001D2854">
            <w:r>
              <w:rPr>
                <w:rFonts w:hint="eastAsia"/>
              </w:rPr>
              <w:t>当前课程</w:t>
            </w:r>
          </w:p>
          <w:p w:rsidR="00513FFE" w:rsidRDefault="00513FFE" w:rsidP="001D2854">
            <w:r w:rsidRPr="0004316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转出课程名称</w:t>
            </w:r>
            <w:r>
              <w:rPr>
                <w:rFonts w:hint="eastAsia"/>
              </w:rPr>
              <w:t>}</w:t>
            </w:r>
          </w:p>
          <w:p w:rsidR="00513FFE" w:rsidRDefault="00513FFE" w:rsidP="001D2854">
            <w:r w:rsidRPr="00043162">
              <w:rPr>
                <w:rFonts w:hint="eastAsia"/>
                <w:b/>
                <w:bCs/>
              </w:rPr>
              <w:t>主讲老师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转出课程主讲老师</w:t>
            </w:r>
            <w:r>
              <w:rPr>
                <w:rFonts w:hint="eastAsia"/>
              </w:rPr>
              <w:t>}</w:t>
            </w:r>
          </w:p>
          <w:p w:rsidR="00513FFE" w:rsidRPr="00513FFE" w:rsidRDefault="00513FFE" w:rsidP="001D2854">
            <w:r w:rsidRPr="00043162">
              <w:rPr>
                <w:rFonts w:hint="eastAsia"/>
                <w:b/>
                <w:bCs/>
              </w:rPr>
              <w:t>描述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可转的课时数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课时将要转出，涉及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可转课时数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课时单价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</w:p>
          <w:p w:rsidR="002251B5" w:rsidRDefault="002251B5" w:rsidP="00513FFE">
            <w:r>
              <w:rPr>
                <w:rFonts w:hint="eastAsia"/>
              </w:rPr>
              <w:t>课时列表，提取该课程下有权限的课时，</w:t>
            </w:r>
          </w:p>
          <w:p w:rsidR="002251B5" w:rsidRDefault="002251B5" w:rsidP="00513FFE">
            <w:r w:rsidRPr="00043162">
              <w:rPr>
                <w:rFonts w:hint="eastAsia"/>
                <w:b/>
                <w:bCs/>
              </w:rPr>
              <w:t>未开始的课时</w:t>
            </w:r>
            <w:r>
              <w:rPr>
                <w:rFonts w:hint="eastAsia"/>
              </w:rPr>
              <w:t>：</w:t>
            </w:r>
            <w:proofErr w:type="gramStart"/>
            <w:r w:rsidR="007D20C2">
              <w:rPr>
                <w:rFonts w:hint="eastAsia"/>
              </w:rPr>
              <w:t>按开始</w:t>
            </w:r>
            <w:proofErr w:type="gramEnd"/>
            <w:r w:rsidR="007D20C2">
              <w:rPr>
                <w:rFonts w:hint="eastAsia"/>
              </w:rPr>
              <w:t>时间顺序</w:t>
            </w:r>
            <w:r>
              <w:rPr>
                <w:rFonts w:hint="eastAsia"/>
              </w:rPr>
              <w:t>排序，</w:t>
            </w:r>
            <w:r w:rsidR="007D20C2">
              <w:rPr>
                <w:rFonts w:hint="eastAsia"/>
              </w:rPr>
              <w:t>每个课时前有个复选框（</w:t>
            </w:r>
            <w:r w:rsidR="007D20C2" w:rsidRPr="007D20C2">
              <w:rPr>
                <w:rFonts w:hint="eastAsia"/>
                <w:color w:val="FF0000"/>
              </w:rPr>
              <w:t>注意：此</w:t>
            </w:r>
            <w:r w:rsidR="00E47EE3">
              <w:rPr>
                <w:rFonts w:hint="eastAsia"/>
                <w:color w:val="FF0000"/>
              </w:rPr>
              <w:t>处</w:t>
            </w:r>
            <w:r w:rsidR="007D20C2" w:rsidRPr="007D20C2">
              <w:rPr>
                <w:rFonts w:hint="eastAsia"/>
                <w:color w:val="FF0000"/>
              </w:rPr>
              <w:t>不能选</w:t>
            </w:r>
            <w:r w:rsidR="007D20C2">
              <w:rPr>
                <w:rFonts w:hint="eastAsia"/>
              </w:rPr>
              <w:t>）。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t>{</w:t>
            </w:r>
            <w:r w:rsidR="007D20C2">
              <w:rPr>
                <w:rFonts w:hint="eastAsia"/>
              </w:rPr>
              <w:t>课时开始时间，格式为</w:t>
            </w:r>
            <w:r w:rsidR="007D20C2">
              <w:t>YYYY-MM-DD YY:HH:SS }</w:t>
            </w:r>
          </w:p>
          <w:p w:rsidR="001F1F95" w:rsidRDefault="002251B5" w:rsidP="00513FFE">
            <w:r>
              <w:rPr>
                <w:rFonts w:hint="eastAsia"/>
              </w:rPr>
              <w:t>已结束（特殊情况：包含此时正在进行的课时）的课时放在下方，倒序排序</w:t>
            </w:r>
            <w:r w:rsidR="007D20C2">
              <w:rPr>
                <w:rFonts w:hint="eastAsia"/>
              </w:rPr>
              <w:t>，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rPr>
                <w:rFonts w:hint="eastAsia"/>
              </w:rPr>
              <w:t>。</w:t>
            </w:r>
          </w:p>
          <w:p w:rsidR="00A32FA4" w:rsidRDefault="00A32FA4" w:rsidP="00513FFE">
            <w:r>
              <w:rPr>
                <w:rFonts w:hint="eastAsia"/>
              </w:rPr>
              <w:t>目标课程</w:t>
            </w:r>
            <w:r w:rsidR="00A651C2">
              <w:rPr>
                <w:rFonts w:hint="eastAsia"/>
              </w:rPr>
              <w:t>列表</w:t>
            </w:r>
          </w:p>
          <w:p w:rsidR="00A651C2" w:rsidRDefault="00A651C2" w:rsidP="00513FFE">
            <w:r>
              <w:rPr>
                <w:rFonts w:hint="eastAsia"/>
              </w:rPr>
              <w:t>提取规则：提取与当前课程同年级同学科的</w:t>
            </w:r>
            <w:r w:rsidR="00E47EE3">
              <w:rPr>
                <w:rFonts w:hint="eastAsia"/>
              </w:rPr>
              <w:t>有</w:t>
            </w:r>
            <w:r>
              <w:rPr>
                <w:rFonts w:hint="eastAsia"/>
              </w:rPr>
              <w:t>剩余付费讲的课程</w:t>
            </w:r>
            <w:r w:rsidR="00A1612D">
              <w:rPr>
                <w:rFonts w:hint="eastAsia"/>
              </w:rPr>
              <w:t>，</w:t>
            </w:r>
            <w:r w:rsidR="0025041E">
              <w:rPr>
                <w:rFonts w:hint="eastAsia"/>
              </w:rPr>
              <w:t>每个课程卡片前有一个单选框</w:t>
            </w:r>
            <w:r>
              <w:rPr>
                <w:rFonts w:hint="eastAsia"/>
              </w:rPr>
              <w:t>。</w:t>
            </w:r>
          </w:p>
          <w:p w:rsidR="007578E0" w:rsidRDefault="007578E0" w:rsidP="00734FD1">
            <w:pPr>
              <w:jc w:val="left"/>
            </w:pPr>
            <w:r>
              <w:rPr>
                <w:rFonts w:hint="eastAsia"/>
              </w:rPr>
              <w:t>【下一步】，点击“下一步”按钮，</w:t>
            </w:r>
            <w:r w:rsidR="00530AF6">
              <w:rPr>
                <w:rFonts w:hint="eastAsia"/>
              </w:rPr>
              <w:t>进入课时界面。</w:t>
            </w:r>
            <w:r w:rsidR="00734FD1">
              <w:rPr>
                <w:noProof/>
              </w:rPr>
              <w:drawing>
                <wp:inline distT="0" distB="0" distL="0" distR="0" wp14:anchorId="4337023C" wp14:editId="0BA9E2EC">
                  <wp:extent cx="2609850" cy="2418240"/>
                  <wp:effectExtent l="0" t="0" r="0" b="127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54" cy="245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0AF6" w:rsidRDefault="00530AF6" w:rsidP="00734FD1">
            <w:pPr>
              <w:jc w:val="left"/>
            </w:pPr>
            <w:r w:rsidRPr="00043162">
              <w:rPr>
                <w:rFonts w:hint="eastAsia"/>
                <w:b/>
                <w:bCs/>
              </w:rPr>
              <w:lastRenderedPageBreak/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目标课程的名称</w:t>
            </w:r>
            <w:r>
              <w:rPr>
                <w:rFonts w:hint="eastAsia"/>
              </w:rPr>
              <w:t>}</w:t>
            </w:r>
          </w:p>
          <w:p w:rsidR="00530AF6" w:rsidRDefault="00530AF6" w:rsidP="00734FD1">
            <w:pPr>
              <w:jc w:val="left"/>
            </w:pPr>
            <w:r w:rsidRPr="00043162">
              <w:rPr>
                <w:rFonts w:hint="eastAsia"/>
                <w:b/>
                <w:bCs/>
              </w:rPr>
              <w:t>主讲老师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主讲老师名称</w:t>
            </w:r>
            <w:r>
              <w:rPr>
                <w:rFonts w:hint="eastAsia"/>
              </w:rPr>
              <w:t>}</w:t>
            </w:r>
          </w:p>
          <w:p w:rsidR="00530AF6" w:rsidRDefault="00530AF6" w:rsidP="00734FD1">
            <w:pPr>
              <w:jc w:val="left"/>
            </w:pPr>
            <w:r>
              <w:rPr>
                <w:rFonts w:hint="eastAsia"/>
              </w:rPr>
              <w:t>目标课程的课时列表</w:t>
            </w:r>
          </w:p>
          <w:p w:rsidR="00226C77" w:rsidRDefault="00530AF6" w:rsidP="00530AF6">
            <w:pPr>
              <w:jc w:val="left"/>
            </w:pPr>
            <w:r w:rsidRPr="00043162">
              <w:rPr>
                <w:rFonts w:hint="eastAsia"/>
                <w:b/>
                <w:bCs/>
              </w:rPr>
              <w:t>可调入的课时</w:t>
            </w:r>
            <w:r>
              <w:rPr>
                <w:rFonts w:hint="eastAsia"/>
              </w:rPr>
              <w:t>：提取目标课程未开始的课时，课时</w:t>
            </w:r>
            <w:r w:rsidR="00D06B60">
              <w:rPr>
                <w:rFonts w:hint="eastAsia"/>
              </w:rPr>
              <w:t>按</w:t>
            </w:r>
            <w:r>
              <w:rPr>
                <w:rFonts w:hint="eastAsia"/>
              </w:rPr>
              <w:t>序号顺序排序</w:t>
            </w:r>
            <w:r w:rsidR="00D06B60">
              <w:rPr>
                <w:rFonts w:hint="eastAsia"/>
              </w:rPr>
              <w:t>，</w:t>
            </w:r>
            <w:r>
              <w:rPr>
                <w:rFonts w:hint="eastAsia"/>
              </w:rPr>
              <w:t>可转入的</w:t>
            </w:r>
            <w:r w:rsidR="00D06B60">
              <w:rPr>
                <w:rFonts w:hint="eastAsia"/>
              </w:rPr>
              <w:t>课时</w:t>
            </w:r>
            <w:r w:rsidR="008839BE">
              <w:rPr>
                <w:rFonts w:hint="eastAsia"/>
              </w:rPr>
              <w:t>是</w:t>
            </w:r>
            <w:r w:rsidR="00D06B60">
              <w:rPr>
                <w:rFonts w:hint="eastAsia"/>
              </w:rPr>
              <w:t>一个蓝色的对勾标识，不可转入的课时前是一个灰色的对勾标识。</w:t>
            </w:r>
          </w:p>
          <w:p w:rsidR="00D06B60" w:rsidRPr="006B25CF" w:rsidRDefault="00D06B60" w:rsidP="00530AF6">
            <w:pPr>
              <w:jc w:val="left"/>
              <w:rPr>
                <w:rFonts w:hint="eastAsia"/>
              </w:rPr>
            </w:pPr>
            <w:r w:rsidRPr="00043162">
              <w:rPr>
                <w:rFonts w:hint="eastAsia"/>
                <w:b/>
                <w:bCs/>
              </w:rPr>
              <w:t>已结束课时</w:t>
            </w:r>
            <w:r>
              <w:rPr>
                <w:rFonts w:hint="eastAsia"/>
              </w:rPr>
              <w:t>：提取目标课程已结束的课时，</w:t>
            </w:r>
            <w:r w:rsidR="00FE34C9">
              <w:rPr>
                <w:rFonts w:hint="eastAsia"/>
              </w:rPr>
              <w:t>课时按序号倒序排序。</w:t>
            </w:r>
          </w:p>
        </w:tc>
      </w:tr>
    </w:tbl>
    <w:p w:rsidR="007653E5" w:rsidRDefault="007653E5" w:rsidP="00A96990">
      <w:pPr>
        <w:pStyle w:val="3"/>
        <w:rPr>
          <w:rFonts w:ascii="微软雅黑" w:hAnsi="微软雅黑"/>
          <w:sz w:val="21"/>
          <w:szCs w:val="21"/>
        </w:rPr>
      </w:pPr>
      <w:r w:rsidRPr="00A96990">
        <w:rPr>
          <w:rFonts w:ascii="微软雅黑" w:hAnsi="微软雅黑" w:hint="eastAsia"/>
          <w:sz w:val="21"/>
          <w:szCs w:val="21"/>
        </w:rPr>
        <w:lastRenderedPageBreak/>
        <w:t>4</w:t>
      </w:r>
      <w:r w:rsidRPr="00A96990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A96990">
        <w:rPr>
          <w:rFonts w:ascii="微软雅黑" w:hAnsi="微软雅黑"/>
          <w:sz w:val="21"/>
          <w:szCs w:val="21"/>
        </w:rPr>
        <w:t>.8</w:t>
      </w:r>
      <w:r w:rsidRPr="00A96990">
        <w:rPr>
          <w:rFonts w:ascii="微软雅黑" w:hAnsi="微软雅黑" w:hint="eastAsia"/>
          <w:sz w:val="21"/>
          <w:szCs w:val="21"/>
        </w:rPr>
        <w:t>退课</w:t>
      </w:r>
    </w:p>
    <w:p w:rsidR="00A96990" w:rsidRDefault="00A96990" w:rsidP="00A96990">
      <w:proofErr w:type="gramStart"/>
      <w:r>
        <w:rPr>
          <w:rFonts w:hint="eastAsia"/>
        </w:rPr>
        <w:t>退课规则</w:t>
      </w:r>
      <w:proofErr w:type="gramEnd"/>
      <w:r>
        <w:rPr>
          <w:rFonts w:hint="eastAsia"/>
        </w:rPr>
        <w:t>与现有规则保持一致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Pr="00A96990" w:rsidRDefault="00A32C4E" w:rsidP="00A96990">
      <w:r>
        <w:rPr>
          <w:noProof/>
        </w:rPr>
        <w:drawing>
          <wp:inline distT="0" distB="0" distL="0" distR="0" wp14:anchorId="34352CB4" wp14:editId="5F64781F">
            <wp:extent cx="5274310" cy="33153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8563CB" w:rsidTr="008E6E64">
        <w:trPr>
          <w:trHeight w:val="770"/>
        </w:trPr>
        <w:tc>
          <w:tcPr>
            <w:tcW w:w="8522" w:type="dxa"/>
            <w:gridSpan w:val="2"/>
          </w:tcPr>
          <w:p w:rsidR="008563CB" w:rsidRDefault="008563CB" w:rsidP="008E6E6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563CB" w:rsidRPr="00080218" w:rsidTr="008E6E64">
        <w:trPr>
          <w:trHeight w:val="790"/>
        </w:trPr>
        <w:tc>
          <w:tcPr>
            <w:tcW w:w="1809" w:type="dxa"/>
          </w:tcPr>
          <w:p w:rsidR="008563CB" w:rsidRDefault="008563CB" w:rsidP="008E6E6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8563CB" w:rsidRPr="00080218" w:rsidRDefault="008563CB" w:rsidP="008E6E64">
            <w:pPr>
              <w:rPr>
                <w:rFonts w:hint="eastAsia"/>
              </w:rPr>
            </w:pPr>
            <w:r>
              <w:rPr>
                <w:rFonts w:hint="eastAsia"/>
              </w:rPr>
              <w:t>点击订单下的</w:t>
            </w:r>
            <w:r>
              <w:rPr>
                <w:rFonts w:hint="eastAsia"/>
              </w:rPr>
              <w:t>上的【</w:t>
            </w:r>
            <w:r>
              <w:rPr>
                <w:rFonts w:hint="eastAsia"/>
              </w:rPr>
              <w:t>退课</w:t>
            </w:r>
            <w:r>
              <w:rPr>
                <w:rFonts w:hint="eastAsia"/>
              </w:rPr>
              <w:t>】按钮</w:t>
            </w:r>
            <w:r>
              <w:rPr>
                <w:rFonts w:hint="eastAsia"/>
              </w:rPr>
              <w:t>，右侧滑</w:t>
            </w:r>
            <w:proofErr w:type="gramStart"/>
            <w:r>
              <w:rPr>
                <w:rFonts w:hint="eastAsia"/>
              </w:rPr>
              <w:t>出退课弹层</w:t>
            </w:r>
            <w:proofErr w:type="gramEnd"/>
          </w:p>
        </w:tc>
      </w:tr>
      <w:tr w:rsidR="008563CB" w:rsidRPr="006B25CF" w:rsidTr="008E6E64">
        <w:trPr>
          <w:trHeight w:val="790"/>
        </w:trPr>
        <w:tc>
          <w:tcPr>
            <w:tcW w:w="1809" w:type="dxa"/>
          </w:tcPr>
          <w:p w:rsidR="008563CB" w:rsidRDefault="008563CB" w:rsidP="008E6E64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8563CB" w:rsidRDefault="008563CB" w:rsidP="008E6E64">
            <w:r>
              <w:rPr>
                <w:rFonts w:hint="eastAsia"/>
              </w:rPr>
              <w:t>订单信息</w:t>
            </w:r>
          </w:p>
          <w:p w:rsidR="008563CB" w:rsidRDefault="008563CB" w:rsidP="008E6E64">
            <w:r w:rsidRPr="0004316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要退课的</w:t>
            </w:r>
            <w:r>
              <w:rPr>
                <w:rFonts w:hint="eastAsia"/>
              </w:rPr>
              <w:t>课程名称</w:t>
            </w:r>
            <w:r>
              <w:rPr>
                <w:rFonts w:hint="eastAsia"/>
              </w:rPr>
              <w:t>}</w:t>
            </w:r>
          </w:p>
          <w:p w:rsidR="008563CB" w:rsidRDefault="008563CB" w:rsidP="008E6E64">
            <w:r w:rsidRPr="00043162">
              <w:rPr>
                <w:rFonts w:hint="eastAsia"/>
                <w:b/>
                <w:bCs/>
              </w:rPr>
              <w:t>订单编号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}</w:t>
            </w:r>
          </w:p>
          <w:p w:rsidR="008563CB" w:rsidRDefault="008563CB" w:rsidP="008E6E64">
            <w:r w:rsidRPr="00043162">
              <w:rPr>
                <w:rFonts w:hint="eastAsia"/>
                <w:b/>
                <w:bCs/>
              </w:rPr>
              <w:t>订单金额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订单的金额</w:t>
            </w:r>
            <w:r>
              <w:rPr>
                <w:rFonts w:hint="eastAsia"/>
              </w:rPr>
              <w:t>}</w:t>
            </w:r>
          </w:p>
          <w:p w:rsidR="000F4891" w:rsidRDefault="00A62B1E" w:rsidP="008E6E64">
            <w:pPr>
              <w:rPr>
                <w:color w:val="2E74B5" w:themeColor="accent1" w:themeShade="BF"/>
              </w:rPr>
            </w:pPr>
            <w:r w:rsidRPr="00043162">
              <w:rPr>
                <w:rFonts w:hint="eastAsia"/>
                <w:b/>
                <w:bCs/>
              </w:rPr>
              <w:t>优惠</w:t>
            </w:r>
            <w:r>
              <w:rPr>
                <w:rFonts w:hint="eastAsia"/>
              </w:rPr>
              <w:t>：</w:t>
            </w:r>
            <w:r w:rsidR="00AA2AEB">
              <w:rPr>
                <w:rFonts w:hint="eastAsia"/>
              </w:rPr>
              <w:t>目前包含两种优惠</w:t>
            </w:r>
            <w:r w:rsidR="000F4891">
              <w:rPr>
                <w:rFonts w:hint="eastAsia"/>
              </w:rPr>
              <w:t>，</w:t>
            </w:r>
            <w:r w:rsidR="000F4891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0F4891">
              <w:rPr>
                <w:rFonts w:hint="eastAsia"/>
                <w:color w:val="2E74B5" w:themeColor="accent1" w:themeShade="BF"/>
              </w:rPr>
              <w:t>，设计稿错误</w:t>
            </w:r>
            <w:r w:rsidR="000F4891">
              <w:rPr>
                <w:rFonts w:hint="eastAsia"/>
                <w:color w:val="2E74B5" w:themeColor="accent1" w:themeShade="BF"/>
              </w:rPr>
              <w:t>（没有优惠券）</w:t>
            </w:r>
          </w:p>
          <w:p w:rsidR="000F4891" w:rsidRDefault="00AA2AEB" w:rsidP="008E6E64">
            <w:pPr>
              <w:rPr>
                <w:rFonts w:hint="eastAsia"/>
              </w:rPr>
            </w:pPr>
            <w:r>
              <w:t>C</w:t>
            </w:r>
            <w:r>
              <w:rPr>
                <w:rFonts w:hint="eastAsia"/>
              </w:rPr>
              <w:t>ase1</w:t>
            </w:r>
            <w:r>
              <w:rPr>
                <w:rFonts w:hint="eastAsia"/>
              </w:rPr>
              <w:t>、直减</w:t>
            </w:r>
            <w:r w:rsidR="000F4891">
              <w:rPr>
                <w:rFonts w:hint="eastAsia"/>
              </w:rPr>
              <w:t>：</w:t>
            </w:r>
            <w:r w:rsidR="000F4891">
              <w:rPr>
                <w:rFonts w:hint="eastAsia"/>
              </w:rPr>
              <w:t>{</w:t>
            </w:r>
            <w:r>
              <w:rPr>
                <w:rFonts w:hint="eastAsia"/>
              </w:rPr>
              <w:t>营销方案设置的</w:t>
            </w:r>
            <w:r w:rsidR="000F4891">
              <w:rPr>
                <w:rFonts w:hint="eastAsia"/>
              </w:rPr>
              <w:t>优惠减免</w:t>
            </w:r>
            <w:r w:rsidR="000F4891">
              <w:rPr>
                <w:rFonts w:hint="eastAsia"/>
              </w:rPr>
              <w:t>}</w:t>
            </w:r>
            <w:r w:rsidR="000F4891">
              <w:rPr>
                <w:rFonts w:hint="eastAsia"/>
              </w:rPr>
              <w:t>元。</w:t>
            </w:r>
          </w:p>
          <w:p w:rsidR="00A62B1E" w:rsidRDefault="00AA2AEB" w:rsidP="008E6E64">
            <w:r>
              <w:t>C</w:t>
            </w:r>
            <w:r>
              <w:rPr>
                <w:rFonts w:hint="eastAsia"/>
              </w:rPr>
              <w:t>ase2</w:t>
            </w:r>
            <w:r>
              <w:rPr>
                <w:rFonts w:hint="eastAsia"/>
              </w:rPr>
              <w:t>、折扣</w:t>
            </w:r>
            <w:r w:rsidR="000F4891">
              <w:rPr>
                <w:rFonts w:hint="eastAsia"/>
              </w:rPr>
              <w:t>：</w:t>
            </w:r>
            <w:r w:rsidR="000F4891">
              <w:rPr>
                <w:rFonts w:hint="eastAsia"/>
              </w:rPr>
              <w:t>{</w:t>
            </w:r>
            <w:r>
              <w:rPr>
                <w:rFonts w:hint="eastAsia"/>
              </w:rPr>
              <w:t>营销方案设置的折扣</w:t>
            </w:r>
            <w:r w:rsidR="000F4891">
              <w:rPr>
                <w:rFonts w:hint="eastAsia"/>
              </w:rPr>
              <w:t>*</w:t>
            </w:r>
            <w:r w:rsidR="000F4891">
              <w:rPr>
                <w:rFonts w:hint="eastAsia"/>
              </w:rPr>
              <w:t>课程原价</w:t>
            </w:r>
            <w:r w:rsidR="000F4891">
              <w:rPr>
                <w:rFonts w:hint="eastAsia"/>
              </w:rPr>
              <w:t>}</w:t>
            </w:r>
            <w:r w:rsidR="000F4891">
              <w:rPr>
                <w:rFonts w:hint="eastAsia"/>
              </w:rPr>
              <w:t>元</w:t>
            </w:r>
            <w:r>
              <w:rPr>
                <w:rFonts w:hint="eastAsia"/>
              </w:rPr>
              <w:t>。</w:t>
            </w:r>
          </w:p>
          <w:p w:rsidR="00043162" w:rsidRDefault="00043162" w:rsidP="008E6E64">
            <w:pPr>
              <w:rPr>
                <w:rFonts w:hint="eastAsia"/>
              </w:rPr>
            </w:pPr>
            <w:r>
              <w:rPr>
                <w:rFonts w:hint="eastAsia"/>
              </w:rPr>
              <w:t>红包</w:t>
            </w:r>
          </w:p>
          <w:p w:rsidR="008563CB" w:rsidRPr="00513FFE" w:rsidRDefault="008563CB" w:rsidP="008E6E64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可转的课时数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课时将要转出，涉及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可转课时数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课时单价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</w:p>
          <w:p w:rsidR="008563CB" w:rsidRDefault="008563CB" w:rsidP="008E6E64">
            <w:r>
              <w:rPr>
                <w:rFonts w:hint="eastAsia"/>
              </w:rPr>
              <w:t>课时列表，提取该课程下有权限的课时，</w:t>
            </w:r>
          </w:p>
          <w:p w:rsidR="008563CB" w:rsidRDefault="008563CB" w:rsidP="008E6E64">
            <w:r>
              <w:rPr>
                <w:rFonts w:hint="eastAsia"/>
              </w:rPr>
              <w:t>未开始的课时：</w:t>
            </w:r>
            <w:proofErr w:type="gramStart"/>
            <w:r>
              <w:rPr>
                <w:rFonts w:hint="eastAsia"/>
              </w:rPr>
              <w:t>按开始</w:t>
            </w:r>
            <w:proofErr w:type="gramEnd"/>
            <w:r>
              <w:rPr>
                <w:rFonts w:hint="eastAsia"/>
              </w:rPr>
              <w:t>时间顺序排序，每个课时前有个复选框（</w:t>
            </w:r>
            <w:r w:rsidRPr="007D20C2">
              <w:rPr>
                <w:rFonts w:hint="eastAsia"/>
                <w:color w:val="FF0000"/>
              </w:rPr>
              <w:t>注意：此</w:t>
            </w:r>
            <w:r>
              <w:rPr>
                <w:rFonts w:hint="eastAsia"/>
                <w:color w:val="FF0000"/>
              </w:rPr>
              <w:t>处</w:t>
            </w:r>
            <w:r w:rsidRPr="007D20C2">
              <w:rPr>
                <w:rFonts w:hint="eastAsia"/>
                <w:color w:val="FF0000"/>
              </w:rPr>
              <w:t>不能选</w:t>
            </w:r>
            <w:r>
              <w:rPr>
                <w:rFonts w:hint="eastAsia"/>
              </w:rPr>
              <w:t>）。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课时开始时间，格式为</w:t>
            </w:r>
            <w:r>
              <w:t>YYYY-MM-DD YY:HH:SS }</w:t>
            </w:r>
          </w:p>
          <w:p w:rsidR="008563CB" w:rsidRDefault="008563CB" w:rsidP="008E6E64">
            <w:r>
              <w:rPr>
                <w:rFonts w:hint="eastAsia"/>
              </w:rPr>
              <w:t>已结束（特殊情况：包含此时正在进行的课时）的课时放在下方，倒序排序，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563CB" w:rsidRDefault="008563CB" w:rsidP="008E6E64">
            <w:r>
              <w:rPr>
                <w:rFonts w:hint="eastAsia"/>
              </w:rPr>
              <w:t>目标课程列表</w:t>
            </w:r>
          </w:p>
          <w:p w:rsidR="008563CB" w:rsidRDefault="008563CB" w:rsidP="008E6E64">
            <w:r>
              <w:rPr>
                <w:rFonts w:hint="eastAsia"/>
              </w:rPr>
              <w:t>提取规则：提取与当前课程同年级同学科的有剩余付费讲的课程，每个课程卡片前有一个单选框。</w:t>
            </w:r>
          </w:p>
          <w:p w:rsidR="008563CB" w:rsidRDefault="008563CB" w:rsidP="008E6E64">
            <w:pPr>
              <w:jc w:val="left"/>
            </w:pPr>
            <w:r>
              <w:rPr>
                <w:rFonts w:hint="eastAsia"/>
              </w:rPr>
              <w:t>【下一步】，点击“下一步”按钮，进入课时界面。</w:t>
            </w:r>
            <w:r>
              <w:rPr>
                <w:noProof/>
              </w:rPr>
              <w:lastRenderedPageBreak/>
              <w:drawing>
                <wp:inline distT="0" distB="0" distL="0" distR="0" wp14:anchorId="25F79FA3" wp14:editId="27B4076F">
                  <wp:extent cx="2609850" cy="2418240"/>
                  <wp:effectExtent l="0" t="0" r="0" b="127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54" cy="245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3CB" w:rsidRDefault="008563CB" w:rsidP="008E6E64">
            <w:pPr>
              <w:jc w:val="left"/>
            </w:pPr>
            <w:r>
              <w:rPr>
                <w:rFonts w:hint="eastAsia"/>
              </w:rPr>
              <w:t>课程名称：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目标课程的名称</w:t>
            </w:r>
            <w:r>
              <w:rPr>
                <w:rFonts w:hint="eastAsia"/>
              </w:rPr>
              <w:t>}</w:t>
            </w:r>
          </w:p>
          <w:p w:rsidR="008563CB" w:rsidRDefault="008563CB" w:rsidP="008E6E64">
            <w:pPr>
              <w:jc w:val="left"/>
            </w:pPr>
            <w:r>
              <w:rPr>
                <w:rFonts w:hint="eastAsia"/>
              </w:rPr>
              <w:t>主讲老师：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主讲老师名称</w:t>
            </w:r>
            <w:r>
              <w:rPr>
                <w:rFonts w:hint="eastAsia"/>
              </w:rPr>
              <w:t>}</w:t>
            </w:r>
          </w:p>
          <w:p w:rsidR="008563CB" w:rsidRDefault="008563CB" w:rsidP="008E6E64">
            <w:pPr>
              <w:jc w:val="left"/>
            </w:pPr>
            <w:r>
              <w:rPr>
                <w:rFonts w:hint="eastAsia"/>
              </w:rPr>
              <w:t>目标课程的课时列表</w:t>
            </w:r>
          </w:p>
          <w:p w:rsidR="008563CB" w:rsidRDefault="008563CB" w:rsidP="008E6E64">
            <w:pPr>
              <w:jc w:val="left"/>
            </w:pPr>
            <w:r>
              <w:rPr>
                <w:rFonts w:hint="eastAsia"/>
              </w:rPr>
              <w:t>可调入的课时：提取目标课程未开始的课时，课时按序号顺序排序，可转入的课时是一个蓝色的对勾标识，不可转入的课时前是一个灰色的对勾标识。</w:t>
            </w:r>
          </w:p>
          <w:p w:rsidR="008563CB" w:rsidRPr="006B25CF" w:rsidRDefault="008563CB" w:rsidP="008E6E64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已结束课时：提取目标课程已结束的课时，课时按序号倒序排序。</w:t>
            </w:r>
          </w:p>
        </w:tc>
      </w:tr>
    </w:tbl>
    <w:p w:rsidR="00BB4B77" w:rsidRPr="008563CB" w:rsidRDefault="00BB4B77" w:rsidP="00BB4B77"/>
    <w:p w:rsidR="00BB4B77" w:rsidRPr="00BB4B77" w:rsidRDefault="00BB4B77" w:rsidP="00BB4B77"/>
    <w:p w:rsidR="007A5B62" w:rsidRDefault="007A5B62" w:rsidP="007A5B62">
      <w:pPr>
        <w:pStyle w:val="2"/>
        <w:rPr>
          <w:rFonts w:ascii="微软雅黑" w:hAnsi="微软雅黑"/>
        </w:rPr>
      </w:pPr>
      <w:r w:rsidRPr="00BC1623">
        <w:rPr>
          <w:rFonts w:ascii="微软雅黑" w:hAnsi="微软雅黑" w:hint="eastAsia"/>
        </w:rPr>
        <w:t>4</w:t>
      </w:r>
      <w:r w:rsidRPr="00BC1623">
        <w:rPr>
          <w:rFonts w:ascii="微软雅黑" w:hAnsi="微软雅黑"/>
        </w:rPr>
        <w:t>.</w:t>
      </w:r>
      <w:r w:rsidR="00430E9A">
        <w:rPr>
          <w:rFonts w:ascii="微软雅黑" w:hAnsi="微软雅黑" w:hint="eastAsia"/>
        </w:rPr>
        <w:t>10</w:t>
      </w:r>
      <w:r w:rsidR="00DD361C" w:rsidRPr="00BC1623">
        <w:rPr>
          <w:rFonts w:ascii="微软雅黑" w:hAnsi="微软雅黑" w:hint="eastAsia"/>
        </w:rPr>
        <w:t>业绩</w:t>
      </w:r>
      <w:r w:rsidR="00DD361C" w:rsidRPr="00BC1623">
        <w:rPr>
          <w:rFonts w:ascii="微软雅黑" w:hAnsi="微软雅黑"/>
        </w:rPr>
        <w:t xml:space="preserve"> </w:t>
      </w:r>
    </w:p>
    <w:p w:rsidR="00A31884" w:rsidRDefault="00A31884" w:rsidP="00A31884">
      <w:r>
        <w:rPr>
          <w:rFonts w:hint="eastAsia"/>
        </w:rPr>
        <w:t>业绩页面是规划师查看所有订单的页面</w:t>
      </w:r>
      <w:r w:rsidR="003026FA">
        <w:rPr>
          <w:rFonts w:hint="eastAsia"/>
        </w:rPr>
        <w:t>，包括付费订单和退费订单</w:t>
      </w:r>
      <w:r>
        <w:rPr>
          <w:rFonts w:hint="eastAsia"/>
        </w:rPr>
        <w:t>。</w:t>
      </w:r>
    </w:p>
    <w:p w:rsidR="003026FA" w:rsidRDefault="00FE7FEA" w:rsidP="00FE7FEA">
      <w:pPr>
        <w:pStyle w:val="3"/>
        <w:rPr>
          <w:rFonts w:ascii="微软雅黑" w:hAnsi="微软雅黑"/>
          <w:sz w:val="21"/>
          <w:szCs w:val="21"/>
        </w:rPr>
      </w:pPr>
      <w:r w:rsidRPr="00FE7FEA">
        <w:rPr>
          <w:rFonts w:ascii="微软雅黑" w:hAnsi="微软雅黑" w:hint="eastAsia"/>
          <w:sz w:val="21"/>
          <w:szCs w:val="21"/>
        </w:rPr>
        <w:t>4</w:t>
      </w:r>
      <w:r w:rsidRPr="00FE7FE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10</w:t>
      </w:r>
      <w:r w:rsidRPr="00FE7FEA">
        <w:rPr>
          <w:rFonts w:ascii="微软雅黑" w:hAnsi="微软雅黑"/>
          <w:sz w:val="21"/>
          <w:szCs w:val="21"/>
        </w:rPr>
        <w:t>.1</w:t>
      </w:r>
      <w:r w:rsidRPr="00FE7FEA">
        <w:rPr>
          <w:rFonts w:ascii="微软雅黑" w:hAnsi="微软雅黑" w:hint="eastAsia"/>
          <w:sz w:val="21"/>
          <w:szCs w:val="21"/>
        </w:rPr>
        <w:t>付费订单</w:t>
      </w:r>
    </w:p>
    <w:p w:rsidR="00FE7FEA" w:rsidRPr="00FE7FEA" w:rsidRDefault="00FE7FEA" w:rsidP="00FE7FEA">
      <w:r>
        <w:rPr>
          <w:rFonts w:hint="eastAsia"/>
        </w:rPr>
        <w:t>以下是付费订单的设计稿。</w:t>
      </w:r>
    </w:p>
    <w:p w:rsidR="00006650" w:rsidRPr="00A31884" w:rsidRDefault="00BC5437" w:rsidP="00A31884">
      <w:r>
        <w:rPr>
          <w:noProof/>
        </w:rPr>
        <w:lastRenderedPageBreak/>
        <w:drawing>
          <wp:inline distT="0" distB="0" distL="0" distR="0" wp14:anchorId="1C6F3D81" wp14:editId="556250A4">
            <wp:extent cx="5274310" cy="33686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BC5437" w:rsidTr="001D2854">
        <w:trPr>
          <w:trHeight w:val="770"/>
        </w:trPr>
        <w:tc>
          <w:tcPr>
            <w:tcW w:w="8522" w:type="dxa"/>
            <w:gridSpan w:val="2"/>
          </w:tcPr>
          <w:p w:rsidR="00BC5437" w:rsidRDefault="00BC5437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5437" w:rsidTr="001D2854">
        <w:trPr>
          <w:trHeight w:val="554"/>
        </w:trPr>
        <w:tc>
          <w:tcPr>
            <w:tcW w:w="1869" w:type="dxa"/>
          </w:tcPr>
          <w:p w:rsidR="00BC5437" w:rsidRDefault="00BC5437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在“规划师首页”点击左上角导航栏【</w:t>
            </w:r>
            <w:r w:rsidR="006C5FA5">
              <w:rPr>
                <w:rFonts w:hint="eastAsia"/>
              </w:rPr>
              <w:t>业绩</w:t>
            </w:r>
            <w:r>
              <w:rPr>
                <w:rFonts w:hint="eastAsia"/>
              </w:rPr>
              <w:t>】按钮，新开页签，进入</w:t>
            </w:r>
            <w:r w:rsidR="006C5FA5">
              <w:rPr>
                <w:rFonts w:hint="eastAsia"/>
              </w:rPr>
              <w:t>“业绩”</w:t>
            </w:r>
            <w:r>
              <w:rPr>
                <w:rFonts w:hint="eastAsia"/>
              </w:rPr>
              <w:t>页面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6C4056" w:rsidRDefault="00BC5437" w:rsidP="001D2854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</w:t>
            </w:r>
            <w:r w:rsidR="006C5FA5">
              <w:rPr>
                <w:rFonts w:hint="eastAsia"/>
              </w:rPr>
              <w:t>“全部”</w:t>
            </w:r>
            <w:r>
              <w:rPr>
                <w:rFonts w:hint="eastAsia"/>
              </w:rPr>
              <w:t>“今日”“昨日”“本周”</w:t>
            </w:r>
            <w:r w:rsidR="006C5FA5">
              <w:rPr>
                <w:rFonts w:hint="eastAsia"/>
              </w:rPr>
              <w:t>“上周”</w:t>
            </w:r>
            <w:r>
              <w:rPr>
                <w:rFonts w:hint="eastAsia"/>
              </w:rPr>
              <w:t>“本月”</w:t>
            </w:r>
            <w:r w:rsidR="006C5FA5">
              <w:rPr>
                <w:rFonts w:hint="eastAsia"/>
              </w:rPr>
              <w:t>“上月”</w:t>
            </w:r>
            <w:r w:rsidR="00DC5239">
              <w:rPr>
                <w:rFonts w:hint="eastAsia"/>
              </w:rPr>
              <w:t>“时间段”</w:t>
            </w:r>
            <w:r>
              <w:rPr>
                <w:rFonts w:hint="eastAsia"/>
              </w:rPr>
              <w:t>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  <w:r w:rsidR="00DC5239">
              <w:rPr>
                <w:rFonts w:hint="eastAsia"/>
              </w:rPr>
              <w:t>时间段可自定义输入。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</w:t>
            </w:r>
            <w:r w:rsidR="006C04D1">
              <w:rPr>
                <w:rFonts w:hint="eastAsia"/>
              </w:rPr>
              <w:t>。</w:t>
            </w:r>
          </w:p>
          <w:p w:rsidR="006C5FA5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 w:rsidR="006C04D1">
              <w:rPr>
                <w:rFonts w:hint="eastAsia"/>
              </w:rPr>
              <w:t>“全部”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 w:rsidR="006C5FA5">
              <w:rPr>
                <w:rFonts w:hint="eastAsia"/>
              </w:rPr>
              <w:t>，默认选中付费</w:t>
            </w:r>
            <w:r w:rsidR="006C04D1">
              <w:rPr>
                <w:rFonts w:hint="eastAsia"/>
              </w:rPr>
              <w:t>。</w:t>
            </w:r>
          </w:p>
          <w:p w:rsidR="002E7D0B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 w:rsidR="006C04D1">
              <w:rPr>
                <w:rFonts w:hint="eastAsia"/>
              </w:rPr>
              <w:t>“全部”</w:t>
            </w:r>
            <w:r w:rsidR="006C5FA5">
              <w:t xml:space="preserve"> </w:t>
            </w:r>
            <w:r>
              <w:t>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 w:rsidR="006C5FA5">
              <w:t>“</w:t>
            </w:r>
            <w:r w:rsidR="006C5FA5">
              <w:rPr>
                <w:rFonts w:hint="eastAsia"/>
              </w:rPr>
              <w:t>支付中</w:t>
            </w:r>
            <w:r w:rsidR="006C5FA5">
              <w:t>”“</w:t>
            </w:r>
            <w:r w:rsidR="006C5FA5">
              <w:rPr>
                <w:rFonts w:hint="eastAsia"/>
              </w:rPr>
              <w:t>已超时</w:t>
            </w:r>
            <w:r w:rsidR="006C5FA5">
              <w:t>”“</w:t>
            </w:r>
            <w:r w:rsidR="006C5FA5">
              <w:rPr>
                <w:rFonts w:hint="eastAsia"/>
              </w:rPr>
              <w:t>已退课</w:t>
            </w:r>
            <w:r w:rsidR="006C5FA5">
              <w:t>”</w:t>
            </w:r>
            <w:r>
              <w:rPr>
                <w:rFonts w:hint="eastAsia"/>
              </w:rPr>
              <w:t>，</w:t>
            </w:r>
            <w:r w:rsidR="002E7D0B">
              <w:rPr>
                <w:rFonts w:hint="eastAsia"/>
              </w:rPr>
              <w:t>默认选中已支付</w:t>
            </w:r>
            <w:r w:rsidR="006C04D1"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lastRenderedPageBreak/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 w:rsidR="006C04D1">
              <w:rPr>
                <w:rFonts w:hint="eastAsia"/>
              </w:rPr>
              <w:t>订单号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</w:t>
            </w:r>
            <w:r w:rsidR="006C04D1">
              <w:rPr>
                <w:rFonts w:hint="eastAsia"/>
              </w:rPr>
              <w:t>订单号</w:t>
            </w:r>
            <w:r>
              <w:t>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210AF4" w:rsidRDefault="00210AF4" w:rsidP="001D285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重置筛选</w:t>
            </w:r>
            <w:r w:rsidRPr="00210AF4">
              <w:rPr>
                <w:rFonts w:hint="eastAsia"/>
              </w:rPr>
              <w:t>：【重置筛选】按钮，点击可重置筛选条件至默认值</w:t>
            </w:r>
            <w:r>
              <w:rPr>
                <w:rFonts w:hint="eastAsia"/>
                <w:b/>
                <w:bCs/>
              </w:rPr>
              <w:t>。</w:t>
            </w:r>
          </w:p>
          <w:p w:rsidR="00BC5437" w:rsidRDefault="00BC5437" w:rsidP="001D2854"/>
        </w:tc>
      </w:tr>
      <w:tr w:rsidR="00BC5437" w:rsidTr="001D2854">
        <w:tc>
          <w:tcPr>
            <w:tcW w:w="1869" w:type="dxa"/>
          </w:tcPr>
          <w:p w:rsidR="00BC5437" w:rsidRDefault="00BC5437" w:rsidP="001D2854">
            <w:r w:rsidRPr="00382C58"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653" w:type="dxa"/>
          </w:tcPr>
          <w:p w:rsidR="00BC5437" w:rsidRDefault="00BC5437" w:rsidP="001D2854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382C58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订单记录</w:t>
            </w:r>
            <w:r w:rsidR="006C04D1">
              <w:rPr>
                <w:rFonts w:hint="eastAsia"/>
              </w:rPr>
              <w:t>的条</w:t>
            </w:r>
            <w:r>
              <w:rPr>
                <w:rFonts w:hint="eastAsia"/>
              </w:rPr>
              <w:t>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</w:t>
            </w:r>
            <w:r w:rsidR="006C04D1">
              <w:rPr>
                <w:rFonts w:hint="eastAsia"/>
              </w:rPr>
              <w:t>（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订单涉及的人数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总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{</w:t>
            </w:r>
            <w:r>
              <w:t>订单</w:t>
            </w:r>
            <w:r>
              <w:rPr>
                <w:rFonts w:hint="eastAsia"/>
              </w:rPr>
              <w:t>金额总</w:t>
            </w:r>
            <w:r w:rsidR="006C04D1">
              <w:rPr>
                <w:rFonts w:hint="eastAsia"/>
              </w:rPr>
              <w:t>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包含“新签（绿色字体）”</w:t>
            </w:r>
            <w:r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新签订单数，新签订单金额总和</w:t>
            </w:r>
            <w:r w:rsidR="006C04D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，“续报（蓝色字体）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续报订单数，续报订单金额总和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，扩科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扩科订单数，扩科订单金额总和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”。</w:t>
            </w:r>
            <w:r w:rsidR="006C04D1">
              <w:t xml:space="preserve"> </w:t>
            </w:r>
          </w:p>
          <w:p w:rsidR="00BC5437" w:rsidRDefault="00BC5437" w:rsidP="001D2854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7F013E" w:rsidRDefault="007F013E" w:rsidP="007F013E">
            <w:r w:rsidRPr="007F013E">
              <w:rPr>
                <w:rFonts w:hint="eastAsia"/>
                <w:b/>
                <w:bCs/>
                <w:szCs w:val="21"/>
              </w:rPr>
              <w:t>序号</w:t>
            </w:r>
            <w:r w:rsidRPr="007F013E">
              <w:rPr>
                <w:rFonts w:hint="eastAsia"/>
                <w:szCs w:val="21"/>
              </w:rPr>
              <w:t>：</w:t>
            </w:r>
            <w:r>
              <w:rPr>
                <w:rFonts w:hint="eastAsia"/>
              </w:rPr>
              <w:t>每个订单前有一个序号，序号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7F013E" w:rsidRDefault="007F013E" w:rsidP="001D2854">
            <w:pPr>
              <w:rPr>
                <w:b/>
                <w:bCs/>
                <w:sz w:val="24"/>
                <w:szCs w:val="24"/>
              </w:rPr>
            </w:pPr>
          </w:p>
          <w:p w:rsidR="00BC5437" w:rsidRDefault="00BC5437" w:rsidP="007F013E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BC1925">
              <w:rPr>
                <w:rFonts w:hint="eastAsia"/>
                <w:b/>
                <w:bCs/>
              </w:rPr>
              <w:t>学员</w:t>
            </w:r>
            <w:r w:rsidR="00BC1925">
              <w:rPr>
                <w:b/>
                <w:bCs/>
              </w:rPr>
              <w:t>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</w:t>
            </w:r>
            <w:r w:rsidR="00BC1925">
              <w:rPr>
                <w:rFonts w:hint="eastAsia"/>
              </w:rPr>
              <w:t>id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  <w:r w:rsidR="00424E32">
              <w:rPr>
                <w:rFonts w:hint="eastAsia"/>
              </w:rPr>
              <w:t>。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总价格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下单时课程价格</w:t>
            </w:r>
            <w:r>
              <w:t>}</w:t>
            </w:r>
          </w:p>
          <w:p w:rsidR="007A409F" w:rsidRDefault="00424E32" w:rsidP="007A409F">
            <w:r w:rsidRPr="007A409F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实际支付金额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总价格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优惠金额</w:t>
            </w:r>
            <w:r>
              <w:rPr>
                <w:rFonts w:hint="eastAsia"/>
              </w:rPr>
              <w:t>}</w:t>
            </w:r>
            <w:r w:rsidR="007A409F">
              <w:rPr>
                <w:rFonts w:hint="eastAsia"/>
              </w:rPr>
              <w:t>，目前优惠有两种，</w:t>
            </w:r>
            <w:proofErr w:type="gramStart"/>
            <w:r w:rsidR="007A409F">
              <w:rPr>
                <w:rFonts w:hint="eastAsia"/>
              </w:rPr>
              <w:t>直减和</w:t>
            </w:r>
            <w:proofErr w:type="gramEnd"/>
            <w:r w:rsidR="007A409F">
              <w:rPr>
                <w:rFonts w:hint="eastAsia"/>
              </w:rPr>
              <w:t>折扣</w:t>
            </w:r>
          </w:p>
          <w:p w:rsidR="00424E32" w:rsidRDefault="00285FF6" w:rsidP="007F013E">
            <w:r w:rsidRPr="00285FF6">
              <w:rPr>
                <w:rFonts w:hint="eastAsia"/>
                <w:b/>
                <w:bCs/>
              </w:rPr>
              <w:t>订单号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，点击可复制订单号至剪切板。订单前的图标表示支付方式。</w:t>
            </w:r>
          </w:p>
          <w:p w:rsidR="00285FF6" w:rsidRDefault="00285FF6" w:rsidP="007F013E">
            <w:r w:rsidRPr="00285FF6">
              <w:rPr>
                <w:rFonts w:hint="eastAsia"/>
                <w:b/>
                <w:bCs/>
              </w:rPr>
              <w:t>创建时间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DC3346">
              <w:rPr>
                <w:rFonts w:hint="eastAsia"/>
              </w:rPr>
              <w:t>，格式为</w:t>
            </w:r>
            <w:r w:rsidR="00DC3346">
              <w:rPr>
                <w:rFonts w:hint="eastAsia"/>
              </w:rPr>
              <w:t>MM-DD YY:HH:SS</w:t>
            </w:r>
            <w:r w:rsidR="00DC3346">
              <w:rPr>
                <w:rFonts w:hint="eastAsia"/>
              </w:rPr>
              <w:t>，本年度的不展示年份，其他展示年份，格式为</w:t>
            </w:r>
            <w:r w:rsidR="00DC3346">
              <w:rPr>
                <w:rFonts w:hint="eastAsia"/>
              </w:rPr>
              <w:t xml:space="preserve"> </w:t>
            </w:r>
            <w:r w:rsidR="00DC3346">
              <w:t>YYYY-MM-DD YY:HH:SS</w:t>
            </w:r>
            <w:r w:rsidR="00DC334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B17CA1" w:rsidRDefault="00285FF6" w:rsidP="007F013E">
            <w:r w:rsidRPr="00285FF6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361654">
              <w:rPr>
                <w:rFonts w:hint="eastAsia"/>
              </w:rPr>
              <w:t>，格式为</w:t>
            </w:r>
            <w:r w:rsidR="00361654">
              <w:rPr>
                <w:rFonts w:hint="eastAsia"/>
              </w:rPr>
              <w:t>MM-DD YY:HH:SS</w:t>
            </w:r>
            <w:r w:rsidR="00361654">
              <w:rPr>
                <w:rFonts w:hint="eastAsia"/>
              </w:rPr>
              <w:t>，本年度的不展示</w:t>
            </w:r>
            <w:r w:rsidR="00361654">
              <w:rPr>
                <w:rFonts w:hint="eastAsia"/>
              </w:rPr>
              <w:lastRenderedPageBreak/>
              <w:t>年份，其他展示年份，格式为</w:t>
            </w:r>
            <w:r w:rsidR="00361654">
              <w:rPr>
                <w:rFonts w:hint="eastAsia"/>
              </w:rPr>
              <w:t xml:space="preserve"> </w:t>
            </w:r>
            <w:r w:rsidR="00361654">
              <w:t>YYYY-MM-DD YY:HH:SS</w:t>
            </w:r>
            <w:r w:rsidR="0036165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，</w:t>
            </w:r>
          </w:p>
          <w:p w:rsidR="00285FF6" w:rsidRDefault="00B17CA1" w:rsidP="007F013E">
            <w:pPr>
              <w:rPr>
                <w:rFonts w:hint="eastAsia"/>
              </w:rPr>
            </w:pPr>
            <w:r>
              <w:rPr>
                <w:rFonts w:hint="eastAsia"/>
              </w:rPr>
              <w:t>特殊情况：</w:t>
            </w:r>
            <w:r>
              <w:rPr>
                <w:rFonts w:hint="eastAsia"/>
              </w:rPr>
              <w:t>case</w:t>
            </w:r>
            <w:r>
              <w:t>1</w:t>
            </w:r>
            <w:r>
              <w:rPr>
                <w:rFonts w:hint="eastAsia"/>
              </w:rPr>
              <w:t>、</w:t>
            </w:r>
            <w:r w:rsidR="006438BF">
              <w:rPr>
                <w:rFonts w:hint="eastAsia"/>
              </w:rPr>
              <w:t>超时订单此次展示的是</w:t>
            </w:r>
            <w:r w:rsidR="006438BF">
              <w:rPr>
                <w:rFonts w:hint="eastAsia"/>
              </w:rPr>
              <w:t>{</w:t>
            </w:r>
            <w:r w:rsidR="006438BF">
              <w:rPr>
                <w:rFonts w:hint="eastAsia"/>
              </w:rPr>
              <w:t>超时时间，单位为分钟</w:t>
            </w:r>
            <w:r w:rsidR="006438BF"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分钟，</w:t>
            </w:r>
            <w:r w:rsidR="00921F3D">
              <w:rPr>
                <w:rFonts w:hint="eastAsia"/>
              </w:rPr>
              <w:t>超时时间大于</w:t>
            </w:r>
            <w:r w:rsidR="00921F3D">
              <w:rPr>
                <w:rFonts w:hint="eastAsia"/>
              </w:rPr>
              <w:t>1</w:t>
            </w:r>
            <w:r w:rsidR="00921F3D">
              <w:t>0</w:t>
            </w:r>
            <w:r w:rsidR="00921F3D">
              <w:rPr>
                <w:rFonts w:hint="eastAsia"/>
              </w:rPr>
              <w:t>分钟后显示为“超时”</w:t>
            </w:r>
            <w:r w:rsidR="004244F0">
              <w:rPr>
                <w:rFonts w:hint="eastAsia"/>
              </w:rPr>
              <w:t>。</w:t>
            </w:r>
          </w:p>
          <w:p w:rsidR="00B17CA1" w:rsidRDefault="00B17CA1" w:rsidP="007F013E">
            <w:r>
              <w:t>C</w:t>
            </w:r>
            <w:r>
              <w:rPr>
                <w:rFonts w:hint="eastAsia"/>
              </w:rPr>
              <w:t>ase</w:t>
            </w:r>
            <w:r>
              <w:t>2</w:t>
            </w:r>
            <w:r>
              <w:rPr>
                <w:rFonts w:hint="eastAsia"/>
              </w:rPr>
              <w:t>、支付中的订单此处</w:t>
            </w:r>
            <w:r w:rsidR="000356B9">
              <w:rPr>
                <w:rFonts w:hint="eastAsia"/>
              </w:rPr>
              <w:t>显示“支付中”</w:t>
            </w:r>
            <w:r w:rsidR="004244F0">
              <w:rPr>
                <w:rFonts w:hint="eastAsia"/>
              </w:rPr>
              <w:t>。</w:t>
            </w:r>
          </w:p>
          <w:p w:rsidR="00BC5437" w:rsidRDefault="00361654" w:rsidP="001D2854">
            <w:r>
              <w:rPr>
                <w:rFonts w:hint="eastAsia"/>
                <w:b/>
                <w:bCs/>
                <w:szCs w:val="21"/>
              </w:rPr>
              <w:t>类型</w:t>
            </w:r>
            <w:r w:rsidR="00BC5437">
              <w:rPr>
                <w:rFonts w:hint="eastAsia"/>
              </w:rPr>
              <w:t>：</w:t>
            </w:r>
            <w:r w:rsidR="00BC5437">
              <w:t>{</w:t>
            </w:r>
            <w:r w:rsidR="00BC5437" w:rsidRPr="00C23572">
              <w:rPr>
                <w:rFonts w:hint="eastAsia"/>
              </w:rPr>
              <w:t>新签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r w:rsidR="00BC5437" w:rsidRPr="00C23572">
              <w:rPr>
                <w:rFonts w:hint="eastAsia"/>
              </w:rPr>
              <w:t>续报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proofErr w:type="gramStart"/>
            <w:r w:rsidR="00BC5437" w:rsidRPr="00C23572">
              <w:rPr>
                <w:rFonts w:hint="eastAsia"/>
              </w:rPr>
              <w:t>扩科</w:t>
            </w:r>
            <w:proofErr w:type="gramEnd"/>
            <w:r w:rsidR="00BC5437">
              <w:t>}</w:t>
            </w:r>
            <w:hyperlink w:anchor="_1.5_名词说明_1" w:history="1">
              <w:r w:rsidR="00BC5437" w:rsidRPr="00C23572">
                <w:rPr>
                  <w:rStyle w:val="a4"/>
                  <w:rFonts w:hint="eastAsia"/>
                </w:rPr>
                <w:t>参考</w:t>
              </w:r>
              <w:r w:rsidR="00BC5437" w:rsidRPr="00C23572">
                <w:rPr>
                  <w:rStyle w:val="a4"/>
                  <w:rFonts w:hint="eastAsia"/>
                </w:rPr>
                <w:t>1.5</w:t>
              </w:r>
              <w:r w:rsidR="00BC5437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BC5437" w:rsidRDefault="00361654" w:rsidP="001D2854">
            <w:r w:rsidRPr="00361654">
              <w:rPr>
                <w:rFonts w:hint="eastAsia"/>
                <w:b/>
                <w:bCs/>
              </w:rPr>
              <w:t>规划师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</w:t>
            </w:r>
          </w:p>
          <w:p w:rsidR="00361654" w:rsidRDefault="00361654" w:rsidP="00361654">
            <w:r>
              <w:rPr>
                <w:rFonts w:hint="eastAsia"/>
                <w:b/>
                <w:bCs/>
              </w:rPr>
              <w:t>状态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支付中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已超时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已退课</w:t>
            </w:r>
            <w:r>
              <w:rPr>
                <w:rFonts w:hint="eastAsia"/>
              </w:rPr>
              <w:t>}</w:t>
            </w:r>
            <w:r w:rsidR="00C94142">
              <w:rPr>
                <w:rFonts w:hint="eastAsia"/>
              </w:rPr>
              <w:t>，“</w:t>
            </w:r>
            <w:r w:rsidR="00C94142">
              <w:rPr>
                <w:noProof/>
              </w:rPr>
              <w:drawing>
                <wp:inline distT="0" distB="0" distL="0" distR="0" wp14:anchorId="3866A292" wp14:editId="48529DB3">
                  <wp:extent cx="238095" cy="228571"/>
                  <wp:effectExtent l="0" t="0" r="0" b="63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”表示已超时，“</w:t>
            </w:r>
            <w:r w:rsidR="00C94142">
              <w:rPr>
                <w:noProof/>
              </w:rPr>
              <w:drawing>
                <wp:inline distT="0" distB="0" distL="0" distR="0" wp14:anchorId="031D4FAC" wp14:editId="5211F310">
                  <wp:extent cx="276190" cy="247619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0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”表示已支付，“</w:t>
            </w:r>
            <w:r w:rsidR="00C94142">
              <w:rPr>
                <w:noProof/>
              </w:rPr>
              <w:drawing>
                <wp:inline distT="0" distB="0" distL="0" distR="0" wp14:anchorId="0489E952" wp14:editId="4D0116DD">
                  <wp:extent cx="247619" cy="238095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”表示已退课</w:t>
            </w:r>
            <w:r w:rsidR="00B17CA1">
              <w:rPr>
                <w:rFonts w:hint="eastAsia"/>
              </w:rPr>
              <w:t>，“”表示支付中</w:t>
            </w:r>
            <w:r>
              <w:rPr>
                <w:rFonts w:hint="eastAsia"/>
              </w:rPr>
              <w:t>。</w:t>
            </w:r>
          </w:p>
          <w:p w:rsidR="00361654" w:rsidRPr="00361654" w:rsidRDefault="00361654" w:rsidP="001D2854">
            <w:pPr>
              <w:rPr>
                <w:b/>
                <w:bCs/>
              </w:rPr>
            </w:pPr>
          </w:p>
        </w:tc>
      </w:tr>
      <w:tr w:rsidR="00BC5437" w:rsidTr="001D2854">
        <w:tc>
          <w:tcPr>
            <w:tcW w:w="1869" w:type="dxa"/>
          </w:tcPr>
          <w:p w:rsidR="00BC5437" w:rsidRPr="00104D4D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BC5437" w:rsidRDefault="00BC5437" w:rsidP="001D2854">
            <w:r>
              <w:rPr>
                <w:rFonts w:hint="eastAsia"/>
              </w:rPr>
              <w:t>前端交互：</w:t>
            </w:r>
          </w:p>
          <w:p w:rsidR="00BC5437" w:rsidRPr="000B0EF4" w:rsidRDefault="00BC5437" w:rsidP="001D2854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BC5437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BC5437" w:rsidRPr="00382C58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F37185" w:rsidRDefault="00F37185" w:rsidP="00F37185">
      <w:pPr>
        <w:pStyle w:val="3"/>
        <w:rPr>
          <w:rFonts w:ascii="微软雅黑" w:hAnsi="微软雅黑"/>
          <w:sz w:val="21"/>
          <w:szCs w:val="21"/>
        </w:rPr>
      </w:pPr>
      <w:r w:rsidRPr="00FE7FEA">
        <w:rPr>
          <w:rFonts w:ascii="微软雅黑" w:hAnsi="微软雅黑" w:hint="eastAsia"/>
          <w:sz w:val="21"/>
          <w:szCs w:val="21"/>
        </w:rPr>
        <w:lastRenderedPageBreak/>
        <w:t>4</w:t>
      </w:r>
      <w:r w:rsidRPr="00FE7FEA">
        <w:rPr>
          <w:rFonts w:ascii="微软雅黑" w:hAnsi="微软雅黑"/>
          <w:sz w:val="21"/>
          <w:szCs w:val="21"/>
        </w:rPr>
        <w:t>.</w:t>
      </w:r>
      <w:r w:rsidR="00D24ACD">
        <w:rPr>
          <w:rFonts w:ascii="微软雅黑" w:hAnsi="微软雅黑" w:hint="eastAsia"/>
          <w:sz w:val="21"/>
          <w:szCs w:val="21"/>
        </w:rPr>
        <w:t>10</w:t>
      </w:r>
      <w:r w:rsidRPr="00FE7FEA">
        <w:rPr>
          <w:rFonts w:ascii="微软雅黑" w:hAnsi="微软雅黑"/>
          <w:sz w:val="21"/>
          <w:szCs w:val="21"/>
        </w:rPr>
        <w:t>.</w:t>
      </w:r>
      <w:r>
        <w:rPr>
          <w:rFonts w:ascii="微软雅黑" w:hAnsi="微软雅黑"/>
          <w:sz w:val="21"/>
          <w:szCs w:val="21"/>
        </w:rPr>
        <w:t>2</w:t>
      </w:r>
      <w:r>
        <w:rPr>
          <w:rFonts w:ascii="微软雅黑" w:hAnsi="微软雅黑" w:hint="eastAsia"/>
          <w:sz w:val="21"/>
          <w:szCs w:val="21"/>
        </w:rPr>
        <w:t>退</w:t>
      </w:r>
      <w:r w:rsidRPr="00FE7FEA">
        <w:rPr>
          <w:rFonts w:ascii="微软雅黑" w:hAnsi="微软雅黑" w:hint="eastAsia"/>
          <w:sz w:val="21"/>
          <w:szCs w:val="21"/>
        </w:rPr>
        <w:t>费订单</w:t>
      </w:r>
    </w:p>
    <w:p w:rsidR="007623C4" w:rsidRPr="00FE7FEA" w:rsidRDefault="007623C4" w:rsidP="007623C4">
      <w:r>
        <w:rPr>
          <w:rFonts w:hint="eastAsia"/>
        </w:rPr>
        <w:t>以下是退费订单的设计稿。</w:t>
      </w:r>
    </w:p>
    <w:p w:rsidR="00DC71B5" w:rsidRDefault="00066654" w:rsidP="00DC71B5">
      <w:r>
        <w:rPr>
          <w:noProof/>
        </w:rPr>
        <w:drawing>
          <wp:inline distT="0" distB="0" distL="0" distR="0" wp14:anchorId="78308F3C" wp14:editId="13B2E616">
            <wp:extent cx="5274310" cy="33058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066654" w:rsidTr="008E6E64">
        <w:trPr>
          <w:trHeight w:val="770"/>
        </w:trPr>
        <w:tc>
          <w:tcPr>
            <w:tcW w:w="8522" w:type="dxa"/>
            <w:gridSpan w:val="2"/>
          </w:tcPr>
          <w:p w:rsidR="00066654" w:rsidRDefault="00066654" w:rsidP="008E6E6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066654" w:rsidTr="008E6E64">
        <w:trPr>
          <w:trHeight w:val="554"/>
        </w:trPr>
        <w:tc>
          <w:tcPr>
            <w:tcW w:w="1869" w:type="dxa"/>
          </w:tcPr>
          <w:p w:rsidR="00066654" w:rsidRDefault="00066654" w:rsidP="008E6E64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066654" w:rsidRDefault="00066654" w:rsidP="008E6E64">
            <w:pPr>
              <w:rPr>
                <w:rFonts w:hint="eastAsia"/>
              </w:rPr>
            </w:pPr>
            <w:r>
              <w:rPr>
                <w:rFonts w:hint="eastAsia"/>
              </w:rPr>
              <w:t>在“</w:t>
            </w:r>
            <w:r w:rsidR="00BC1925">
              <w:rPr>
                <w:rFonts w:hint="eastAsia"/>
              </w:rPr>
              <w:t>业绩</w:t>
            </w:r>
            <w:r>
              <w:rPr>
                <w:rFonts w:hint="eastAsia"/>
              </w:rPr>
              <w:t>”</w:t>
            </w:r>
            <w:r w:rsidR="00BC1925">
              <w:rPr>
                <w:rFonts w:hint="eastAsia"/>
              </w:rPr>
              <w:t>页面</w:t>
            </w:r>
            <w:r>
              <w:rPr>
                <w:rFonts w:hint="eastAsia"/>
              </w:rPr>
              <w:t>点击</w:t>
            </w:r>
            <w:r w:rsidR="00BC1925">
              <w:t>“</w:t>
            </w:r>
            <w:r w:rsidR="00BC1925">
              <w:rPr>
                <w:rFonts w:hint="eastAsia"/>
              </w:rPr>
              <w:t>退费订单</w:t>
            </w:r>
            <w:r w:rsidR="00BC1925">
              <w:t>”</w:t>
            </w:r>
            <w:r w:rsidR="00BC1925">
              <w:rPr>
                <w:rFonts w:hint="eastAsia"/>
              </w:rPr>
              <w:t>选项</w:t>
            </w:r>
          </w:p>
        </w:tc>
      </w:tr>
      <w:tr w:rsidR="00066654" w:rsidTr="008E6E64">
        <w:tc>
          <w:tcPr>
            <w:tcW w:w="1869" w:type="dxa"/>
          </w:tcPr>
          <w:p w:rsidR="00066654" w:rsidRPr="006C4056" w:rsidRDefault="00066654" w:rsidP="008E6E64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066654" w:rsidRDefault="00066654" w:rsidP="008E6E64"/>
        </w:tc>
        <w:tc>
          <w:tcPr>
            <w:tcW w:w="6653" w:type="dxa"/>
          </w:tcPr>
          <w:p w:rsidR="00066654" w:rsidRDefault="00066654" w:rsidP="008E6E64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：点击下拉框可按“全部”“今日”“昨日”“本周”“上周”“本月”“上月”</w:t>
            </w:r>
            <w:r w:rsidR="00DC5239">
              <w:rPr>
                <w:rFonts w:hint="eastAsia"/>
              </w:rPr>
              <w:t>“时间段”</w:t>
            </w:r>
            <w:r>
              <w:rPr>
                <w:rFonts w:hint="eastAsia"/>
              </w:rPr>
              <w:t>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  <w:r w:rsidR="00DC5239">
              <w:rPr>
                <w:rFonts w:hint="eastAsia"/>
              </w:rPr>
              <w:t>时间段可自定义输入。</w:t>
            </w:r>
          </w:p>
          <w:p w:rsidR="00066654" w:rsidRDefault="00066654" w:rsidP="008E6E64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066654" w:rsidRDefault="00066654" w:rsidP="008E6E64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学科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904223" w:rsidRPr="00904223" w:rsidRDefault="00904223" w:rsidP="008E6E64">
            <w:pPr>
              <w:rPr>
                <w:rFonts w:hint="eastAsia"/>
                <w:b/>
                <w:bCs/>
              </w:rPr>
            </w:pPr>
            <w:r w:rsidRPr="00904223">
              <w:rPr>
                <w:rFonts w:hint="eastAsia"/>
                <w:b/>
                <w:bCs/>
              </w:rPr>
              <w:t>类型</w:t>
            </w:r>
            <w:r w:rsidRPr="00904223">
              <w:rPr>
                <w:rFonts w:hint="eastAsia"/>
              </w:rPr>
              <w:t>：</w:t>
            </w:r>
            <w:r w:rsidR="00CA0366">
              <w:rPr>
                <w:rFonts w:hint="eastAsia"/>
              </w:rPr>
              <w:t>{</w:t>
            </w:r>
            <w:r w:rsidR="00CA0366">
              <w:rPr>
                <w:rFonts w:hint="eastAsia"/>
              </w:rPr>
              <w:t>订单的</w:t>
            </w:r>
            <w:r w:rsidR="00EC11EF">
              <w:rPr>
                <w:rFonts w:hint="eastAsia"/>
              </w:rPr>
              <w:t>类型，</w:t>
            </w:r>
            <w:r>
              <w:rPr>
                <w:rFonts w:hint="eastAsia"/>
              </w:rPr>
              <w:t>“新签”或“续报”</w:t>
            </w:r>
            <w:r w:rsidR="00EC11EF"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66654" w:rsidRDefault="00066654" w:rsidP="008E6E64"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订单号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</w:t>
            </w:r>
            <w:r>
              <w:rPr>
                <w:rFonts w:hint="eastAsia"/>
              </w:rPr>
              <w:t>订单号</w:t>
            </w:r>
            <w:r>
              <w:t>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066654" w:rsidRDefault="00066654" w:rsidP="008E6E6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重置筛选</w:t>
            </w:r>
            <w:r w:rsidRPr="00210AF4">
              <w:rPr>
                <w:rFonts w:hint="eastAsia"/>
              </w:rPr>
              <w:t>：【重置筛选】按钮，点击可重置筛选条件至默认值</w:t>
            </w:r>
            <w:r>
              <w:rPr>
                <w:rFonts w:hint="eastAsia"/>
                <w:b/>
                <w:bCs/>
              </w:rPr>
              <w:t>。</w:t>
            </w:r>
          </w:p>
          <w:p w:rsidR="00066654" w:rsidRDefault="00066654" w:rsidP="008E6E64"/>
        </w:tc>
      </w:tr>
      <w:tr w:rsidR="00066654" w:rsidTr="008E6E64">
        <w:tc>
          <w:tcPr>
            <w:tcW w:w="1869" w:type="dxa"/>
          </w:tcPr>
          <w:p w:rsidR="00066654" w:rsidRDefault="00066654" w:rsidP="008E6E64">
            <w:r w:rsidRPr="00382C58"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653" w:type="dxa"/>
          </w:tcPr>
          <w:p w:rsidR="00066654" w:rsidRDefault="00066654" w:rsidP="008E6E64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  <w:r>
              <w:rPr>
                <w:rFonts w:hint="eastAsia"/>
              </w:rPr>
              <w:t>。</w:t>
            </w:r>
          </w:p>
        </w:tc>
      </w:tr>
      <w:tr w:rsidR="00066654" w:rsidTr="008E6E64">
        <w:tc>
          <w:tcPr>
            <w:tcW w:w="1869" w:type="dxa"/>
          </w:tcPr>
          <w:p w:rsidR="00066654" w:rsidRPr="00382C58" w:rsidRDefault="00066654" w:rsidP="008E6E64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066654" w:rsidRDefault="00066654" w:rsidP="008E6E64"/>
        </w:tc>
        <w:tc>
          <w:tcPr>
            <w:tcW w:w="6653" w:type="dxa"/>
          </w:tcPr>
          <w:p w:rsidR="00066654" w:rsidRDefault="00066654" w:rsidP="008E6E64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订单记录的条数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订单涉及的人数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），总金额</w:t>
            </w:r>
            <w:r>
              <w:rPr>
                <w:rFonts w:hint="eastAsia"/>
              </w:rPr>
              <w:t>{</w:t>
            </w:r>
            <w:r>
              <w:t>订单</w:t>
            </w:r>
            <w:r>
              <w:rPr>
                <w:rFonts w:hint="eastAsia"/>
              </w:rPr>
              <w:t>金额总和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，包含“新签（绿色字体）”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新签订单数，新签订单金额总和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，“续报（蓝色字体）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续报订单数，续报订单金额总和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，扩科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扩科订单数，扩科订单金额总和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”。</w:t>
            </w:r>
            <w:r>
              <w:t xml:space="preserve"> </w:t>
            </w:r>
          </w:p>
          <w:p w:rsidR="00066654" w:rsidRDefault="00066654" w:rsidP="008E6E64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066654" w:rsidRPr="00421E11" w:rsidRDefault="00066654" w:rsidP="008E6E64">
            <w:pPr>
              <w:rPr>
                <w:rFonts w:hint="eastAsia"/>
              </w:rPr>
            </w:pPr>
            <w:r w:rsidRPr="007F013E">
              <w:rPr>
                <w:rFonts w:hint="eastAsia"/>
                <w:b/>
                <w:bCs/>
                <w:szCs w:val="21"/>
              </w:rPr>
              <w:t>序号</w:t>
            </w:r>
            <w:r w:rsidRPr="007F013E">
              <w:rPr>
                <w:rFonts w:hint="eastAsia"/>
                <w:szCs w:val="21"/>
              </w:rPr>
              <w:t>：</w:t>
            </w:r>
            <w:r>
              <w:rPr>
                <w:rFonts w:hint="eastAsia"/>
              </w:rPr>
              <w:t>每个订单前有一个序号，序号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066654" w:rsidRDefault="00066654" w:rsidP="008E6E64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421E11">
              <w:rPr>
                <w:rFonts w:hint="eastAsia"/>
                <w:b/>
                <w:bCs/>
              </w:rPr>
              <w:t>学员</w:t>
            </w:r>
            <w:r w:rsidR="00421E11">
              <w:rPr>
                <w:rFonts w:hint="eastAsia"/>
                <w:b/>
                <w:bCs/>
              </w:rPr>
              <w:t>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</w:t>
            </w:r>
            <w:r w:rsidR="00BC1925">
              <w:t>id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>
              <w:rPr>
                <w:rStyle w:val="a4"/>
              </w:rPr>
              <w:fldChar w:fldCharType="begin"/>
            </w:r>
            <w:r>
              <w:rPr>
                <w:rStyle w:val="a4"/>
              </w:rPr>
              <w:instrText xml:space="preserve"> HYPERLINK \l "_4.4.1</w:instrText>
            </w:r>
            <w:r>
              <w:rPr>
                <w:rStyle w:val="a4"/>
              </w:rPr>
              <w:instrText>订单超时</w:instrText>
            </w:r>
            <w:r>
              <w:rPr>
                <w:rStyle w:val="a4"/>
              </w:rPr>
              <w:instrText xml:space="preserve">" </w:instrText>
            </w:r>
            <w:r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）。</w:t>
            </w:r>
          </w:p>
          <w:p w:rsidR="00066654" w:rsidRDefault="00066654" w:rsidP="008E6E64">
            <w:r w:rsidRPr="00424E3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066654" w:rsidRDefault="00066654" w:rsidP="008E6E64">
            <w:r w:rsidRPr="00424E32">
              <w:rPr>
                <w:rFonts w:hint="eastAsia"/>
                <w:b/>
                <w:bCs/>
              </w:rPr>
              <w:t>总价格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下单时课程价格</w:t>
            </w:r>
            <w:r>
              <w:t>}</w:t>
            </w:r>
          </w:p>
          <w:p w:rsidR="00066654" w:rsidRDefault="00066654" w:rsidP="008E6E64">
            <w:r w:rsidRPr="007A409F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实际支付金额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总价格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优惠金额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，目前优惠有两种，</w:t>
            </w:r>
            <w:proofErr w:type="gramStart"/>
            <w:r>
              <w:rPr>
                <w:rFonts w:hint="eastAsia"/>
              </w:rPr>
              <w:t>直减和</w:t>
            </w:r>
            <w:proofErr w:type="gramEnd"/>
            <w:r>
              <w:rPr>
                <w:rFonts w:hint="eastAsia"/>
              </w:rPr>
              <w:t>折扣</w:t>
            </w:r>
            <w:r w:rsidR="004F0E5E">
              <w:rPr>
                <w:rFonts w:hint="eastAsia"/>
              </w:rPr>
              <w:t>。</w:t>
            </w:r>
          </w:p>
          <w:p w:rsidR="00066654" w:rsidRDefault="00066654" w:rsidP="008E6E64">
            <w:r w:rsidRPr="00285FF6">
              <w:rPr>
                <w:rFonts w:hint="eastAsia"/>
                <w:b/>
                <w:bCs/>
              </w:rPr>
              <w:t>订单号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，点击可复制订单号至剪切板。订单前的图标表示支付方式。</w:t>
            </w:r>
          </w:p>
          <w:p w:rsidR="00066654" w:rsidRDefault="00066654" w:rsidP="008E6E64">
            <w:r w:rsidRPr="00285FF6">
              <w:rPr>
                <w:rFonts w:hint="eastAsia"/>
                <w:b/>
                <w:bCs/>
              </w:rPr>
              <w:t>创建时间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订单创建时间，格式为</w:t>
            </w:r>
            <w:r>
              <w:rPr>
                <w:rFonts w:hint="eastAsia"/>
              </w:rPr>
              <w:t>MM-DD YY:HH:SS</w:t>
            </w:r>
            <w:r>
              <w:rPr>
                <w:rFonts w:hint="eastAsia"/>
              </w:rPr>
              <w:t>，本年度的不展示年份，其他展示年份，格式为</w:t>
            </w:r>
            <w:r>
              <w:rPr>
                <w:rFonts w:hint="eastAsia"/>
              </w:rPr>
              <w:t xml:space="preserve"> </w:t>
            </w:r>
            <w:r>
              <w:t>YYYY-MM-DD YY:HH:SS</w:t>
            </w:r>
            <w:r>
              <w:rPr>
                <w:rFonts w:hint="eastAsia"/>
              </w:rPr>
              <w:t xml:space="preserve"> }</w:t>
            </w:r>
          </w:p>
          <w:p w:rsidR="00066654" w:rsidRDefault="00066654" w:rsidP="008E6E64">
            <w:r w:rsidRPr="00285FF6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订单支付时间，格式为</w:t>
            </w:r>
            <w:r>
              <w:rPr>
                <w:rFonts w:hint="eastAsia"/>
              </w:rPr>
              <w:t>MM-DD YY:HH:SS</w:t>
            </w:r>
            <w:r>
              <w:rPr>
                <w:rFonts w:hint="eastAsia"/>
              </w:rPr>
              <w:t>，本年度的不展示年份，其他展示年份，格式为</w:t>
            </w:r>
            <w:r>
              <w:rPr>
                <w:rFonts w:hint="eastAsia"/>
              </w:rPr>
              <w:t xml:space="preserve"> </w:t>
            </w:r>
            <w:r>
              <w:t>YYYY-MM-DD YY:HH:SS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</w:t>
            </w:r>
          </w:p>
          <w:p w:rsidR="00066654" w:rsidRDefault="00066654" w:rsidP="008E6E64">
            <w:pPr>
              <w:rPr>
                <w:rFonts w:hint="eastAsia"/>
              </w:rPr>
            </w:pPr>
            <w:r>
              <w:rPr>
                <w:rFonts w:hint="eastAsia"/>
              </w:rPr>
              <w:t>特殊情况：</w:t>
            </w:r>
            <w:r>
              <w:rPr>
                <w:rFonts w:hint="eastAsia"/>
              </w:rPr>
              <w:t>case</w:t>
            </w:r>
            <w:r>
              <w:t>1</w:t>
            </w:r>
            <w:r>
              <w:rPr>
                <w:rFonts w:hint="eastAsia"/>
              </w:rPr>
              <w:t>、超时订单此次展示的是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超时时间，单位为分钟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分钟，</w:t>
            </w:r>
            <w:r>
              <w:rPr>
                <w:rFonts w:hint="eastAsia"/>
              </w:rPr>
              <w:lastRenderedPageBreak/>
              <w:t>超时时间大于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分钟后显示为“超时”。</w:t>
            </w:r>
          </w:p>
          <w:p w:rsidR="00066654" w:rsidRDefault="00066654" w:rsidP="008E6E64">
            <w:r>
              <w:t>C</w:t>
            </w:r>
            <w:r>
              <w:rPr>
                <w:rFonts w:hint="eastAsia"/>
              </w:rPr>
              <w:t>ase</w:t>
            </w:r>
            <w:r>
              <w:t>2</w:t>
            </w:r>
            <w:r>
              <w:rPr>
                <w:rFonts w:hint="eastAsia"/>
              </w:rPr>
              <w:t>、支付中的订单此处显示“支付中”。</w:t>
            </w:r>
          </w:p>
          <w:p w:rsidR="00066654" w:rsidRDefault="00066654" w:rsidP="008E6E64">
            <w:r>
              <w:rPr>
                <w:rFonts w:hint="eastAsia"/>
                <w:b/>
                <w:bCs/>
                <w:szCs w:val="21"/>
              </w:rPr>
              <w:t>类型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066654" w:rsidRDefault="00066654" w:rsidP="008E6E64">
            <w:r w:rsidRPr="00361654">
              <w:rPr>
                <w:rFonts w:hint="eastAsia"/>
                <w:b/>
                <w:bCs/>
              </w:rPr>
              <w:t>规划师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</w:t>
            </w:r>
          </w:p>
          <w:p w:rsidR="00066654" w:rsidRDefault="00066654" w:rsidP="008E6E64">
            <w:r>
              <w:rPr>
                <w:rFonts w:hint="eastAsia"/>
                <w:b/>
                <w:bCs/>
              </w:rPr>
              <w:t>状态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支付中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已超时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已退课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，“</w:t>
            </w:r>
            <w:r>
              <w:rPr>
                <w:noProof/>
              </w:rPr>
              <w:drawing>
                <wp:inline distT="0" distB="0" distL="0" distR="0" wp14:anchorId="778579A7" wp14:editId="5698FDAB">
                  <wp:extent cx="238095" cy="228571"/>
                  <wp:effectExtent l="0" t="0" r="0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”表示已超时，“</w:t>
            </w:r>
            <w:r>
              <w:rPr>
                <w:noProof/>
              </w:rPr>
              <w:drawing>
                <wp:inline distT="0" distB="0" distL="0" distR="0" wp14:anchorId="464868A8" wp14:editId="62E3BF35">
                  <wp:extent cx="276190" cy="247619"/>
                  <wp:effectExtent l="0" t="0" r="0" b="63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0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”表示已支付，“</w:t>
            </w:r>
            <w:r>
              <w:rPr>
                <w:noProof/>
              </w:rPr>
              <w:drawing>
                <wp:inline distT="0" distB="0" distL="0" distR="0" wp14:anchorId="562B4DB6" wp14:editId="565129D0">
                  <wp:extent cx="247619" cy="238095"/>
                  <wp:effectExtent l="0" t="0" r="635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”表示已退课，“”表示支付中。</w:t>
            </w:r>
          </w:p>
          <w:p w:rsidR="00066654" w:rsidRPr="00361654" w:rsidRDefault="00066654" w:rsidP="008E6E64">
            <w:pPr>
              <w:rPr>
                <w:b/>
                <w:bCs/>
              </w:rPr>
            </w:pPr>
          </w:p>
        </w:tc>
      </w:tr>
      <w:tr w:rsidR="00066654" w:rsidTr="008E6E64">
        <w:tc>
          <w:tcPr>
            <w:tcW w:w="1869" w:type="dxa"/>
          </w:tcPr>
          <w:p w:rsidR="00066654" w:rsidRPr="00104D4D" w:rsidRDefault="00066654" w:rsidP="008E6E64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066654" w:rsidRDefault="00066654" w:rsidP="008E6E64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066654" w:rsidRDefault="00066654" w:rsidP="008E6E64">
            <w:r>
              <w:rPr>
                <w:rFonts w:hint="eastAsia"/>
              </w:rPr>
              <w:t>前端交互：</w:t>
            </w:r>
          </w:p>
          <w:p w:rsidR="00066654" w:rsidRPr="000B0EF4" w:rsidRDefault="00066654" w:rsidP="008E6E64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066654" w:rsidRPr="00E55534" w:rsidRDefault="00066654" w:rsidP="008E6E6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066654" w:rsidRPr="00E55534" w:rsidRDefault="00066654" w:rsidP="008E6E6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066654" w:rsidRDefault="00066654" w:rsidP="008E6E6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066654" w:rsidRPr="00E55534" w:rsidRDefault="00066654" w:rsidP="008E6E6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066654" w:rsidRPr="00E55534" w:rsidRDefault="00066654" w:rsidP="008E6E6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066654" w:rsidRPr="00382C58" w:rsidRDefault="00066654" w:rsidP="008E6E6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066654" w:rsidRPr="00066654" w:rsidRDefault="00066654" w:rsidP="00DC71B5">
      <w:pPr>
        <w:rPr>
          <w:rFonts w:hint="eastAsia"/>
        </w:rPr>
      </w:pPr>
    </w:p>
    <w:sectPr w:rsidR="00066654" w:rsidRPr="000666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50551" w:rsidRDefault="00250551" w:rsidP="00CF2752">
      <w:r>
        <w:separator/>
      </w:r>
    </w:p>
  </w:endnote>
  <w:endnote w:type="continuationSeparator" w:id="0">
    <w:p w:rsidR="00250551" w:rsidRDefault="00250551" w:rsidP="00CF2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50551" w:rsidRDefault="00250551" w:rsidP="00CF2752">
      <w:r>
        <w:separator/>
      </w:r>
    </w:p>
  </w:footnote>
  <w:footnote w:type="continuationSeparator" w:id="0">
    <w:p w:rsidR="00250551" w:rsidRDefault="00250551" w:rsidP="00CF2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ADEDF06"/>
    <w:multiLevelType w:val="singleLevel"/>
    <w:tmpl w:val="8ADEDF0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2A63073"/>
    <w:multiLevelType w:val="singleLevel"/>
    <w:tmpl w:val="A2A63073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C21E930C"/>
    <w:multiLevelType w:val="singleLevel"/>
    <w:tmpl w:val="C21E930C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9094955"/>
    <w:multiLevelType w:val="singleLevel"/>
    <w:tmpl w:val="E9094955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EF59CF19"/>
    <w:multiLevelType w:val="singleLevel"/>
    <w:tmpl w:val="EF59CF19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F41F00D1"/>
    <w:multiLevelType w:val="singleLevel"/>
    <w:tmpl w:val="F41F00D1"/>
    <w:lvl w:ilvl="0">
      <w:start w:val="4"/>
      <w:numFmt w:val="decimal"/>
      <w:suff w:val="nothing"/>
      <w:lvlText w:val="%1、"/>
      <w:lvlJc w:val="left"/>
    </w:lvl>
  </w:abstractNum>
  <w:abstractNum w:abstractNumId="6" w15:restartNumberingAfterBreak="0">
    <w:nsid w:val="03BE7F16"/>
    <w:multiLevelType w:val="singleLevel"/>
    <w:tmpl w:val="03BE7F1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058F7656"/>
    <w:multiLevelType w:val="multilevel"/>
    <w:tmpl w:val="058F76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36536D2"/>
    <w:multiLevelType w:val="hybridMultilevel"/>
    <w:tmpl w:val="97809B00"/>
    <w:lvl w:ilvl="0" w:tplc="5C7EE5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4CE1C6C"/>
    <w:multiLevelType w:val="hybridMultilevel"/>
    <w:tmpl w:val="D87246CE"/>
    <w:lvl w:ilvl="0" w:tplc="A532F14C">
      <w:start w:val="1"/>
      <w:numFmt w:val="decimal"/>
      <w:lvlText w:val="%1、"/>
      <w:lvlJc w:val="left"/>
      <w:pPr>
        <w:ind w:left="720" w:hanging="720"/>
      </w:pPr>
      <w:rPr>
        <w:b w:val="0"/>
        <w:bCs w:val="0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384A7A"/>
    <w:multiLevelType w:val="hybridMultilevel"/>
    <w:tmpl w:val="FC3C1BEC"/>
    <w:lvl w:ilvl="0" w:tplc="3F621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4DA1DC7"/>
    <w:multiLevelType w:val="multilevel"/>
    <w:tmpl w:val="44DA1D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C8B26F9"/>
    <w:multiLevelType w:val="multilevel"/>
    <w:tmpl w:val="D45AF6DA"/>
    <w:lvl w:ilvl="0">
      <w:start w:val="4"/>
      <w:numFmt w:val="decimal"/>
      <w:lvlText w:val="%1"/>
      <w:lvlJc w:val="left"/>
      <w:pPr>
        <w:ind w:left="360" w:hanging="360"/>
      </w:pPr>
      <w:rPr>
        <w:rFonts w:eastAsia="微软雅黑" w:hint="default"/>
        <w:color w:val="0563C1" w:themeColor="hyperlink"/>
        <w:u w:val="single"/>
      </w:rPr>
    </w:lvl>
    <w:lvl w:ilvl="1">
      <w:start w:val="6"/>
      <w:numFmt w:val="decimal"/>
      <w:lvlText w:val="%1.%2"/>
      <w:lvlJc w:val="left"/>
      <w:pPr>
        <w:ind w:left="780" w:hanging="360"/>
      </w:pPr>
      <w:rPr>
        <w:rFonts w:eastAsia="微软雅黑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eastAsia="微软雅黑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eastAsia="微软雅黑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eastAsia="微软雅黑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eastAsia="微软雅黑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eastAsia="微软雅黑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eastAsia="微软雅黑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eastAsia="微软雅黑" w:hint="default"/>
        <w:color w:val="0563C1" w:themeColor="hyperlink"/>
        <w:u w:val="single"/>
      </w:rPr>
    </w:lvl>
  </w:abstractNum>
  <w:abstractNum w:abstractNumId="13" w15:restartNumberingAfterBreak="0">
    <w:nsid w:val="4D402865"/>
    <w:multiLevelType w:val="singleLevel"/>
    <w:tmpl w:val="4D402865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52BC332C"/>
    <w:multiLevelType w:val="hybridMultilevel"/>
    <w:tmpl w:val="F0F23C90"/>
    <w:lvl w:ilvl="0" w:tplc="D26AE29A">
      <w:start w:val="1"/>
      <w:numFmt w:val="decimal"/>
      <w:lvlText w:val="%1、"/>
      <w:lvlJc w:val="left"/>
      <w:pPr>
        <w:ind w:left="720" w:hanging="720"/>
      </w:pPr>
      <w:rPr>
        <w:rFonts w:asciiTheme="minorHAnsi" w:eastAsia="微软雅黑" w:hAnsiTheme="minorHAnsi" w:cstheme="minorBidi"/>
        <w:b w:val="0"/>
        <w:bCs w:val="0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9071E03"/>
    <w:multiLevelType w:val="hybridMultilevel"/>
    <w:tmpl w:val="9A4AA318"/>
    <w:lvl w:ilvl="0" w:tplc="C81A1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CE4290C"/>
    <w:multiLevelType w:val="singleLevel"/>
    <w:tmpl w:val="5CE4290C"/>
    <w:lvl w:ilvl="0">
      <w:start w:val="1"/>
      <w:numFmt w:val="decimal"/>
      <w:suff w:val="nothing"/>
      <w:lvlText w:val="%1、"/>
      <w:lvlJc w:val="left"/>
    </w:lvl>
  </w:abstractNum>
  <w:abstractNum w:abstractNumId="17" w15:restartNumberingAfterBreak="0">
    <w:nsid w:val="67D40599"/>
    <w:multiLevelType w:val="multilevel"/>
    <w:tmpl w:val="67D405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7E63926"/>
    <w:multiLevelType w:val="multilevel"/>
    <w:tmpl w:val="05169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decimal"/>
      <w:lvlText w:val="%2）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6DC20CFA"/>
    <w:multiLevelType w:val="multilevel"/>
    <w:tmpl w:val="6DC20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7"/>
  </w:num>
  <w:num w:numId="3">
    <w:abstractNumId w:val="17"/>
  </w:num>
  <w:num w:numId="4">
    <w:abstractNumId w:val="19"/>
  </w:num>
  <w:num w:numId="5">
    <w:abstractNumId w:val="11"/>
  </w:num>
  <w:num w:numId="6">
    <w:abstractNumId w:val="4"/>
  </w:num>
  <w:num w:numId="7">
    <w:abstractNumId w:val="5"/>
  </w:num>
  <w:num w:numId="8">
    <w:abstractNumId w:val="13"/>
  </w:num>
  <w:num w:numId="9">
    <w:abstractNumId w:val="6"/>
  </w:num>
  <w:num w:numId="10">
    <w:abstractNumId w:val="16"/>
  </w:num>
  <w:num w:numId="11">
    <w:abstractNumId w:val="1"/>
  </w:num>
  <w:num w:numId="12">
    <w:abstractNumId w:val="2"/>
  </w:num>
  <w:num w:numId="13">
    <w:abstractNumId w:val="0"/>
  </w:num>
  <w:num w:numId="14">
    <w:abstractNumId w:val="3"/>
  </w:num>
  <w:num w:numId="15">
    <w:abstractNumId w:val="12"/>
  </w:num>
  <w:num w:numId="16">
    <w:abstractNumId w:val="10"/>
  </w:num>
  <w:num w:numId="17">
    <w:abstractNumId w:val="15"/>
  </w:num>
  <w:num w:numId="18">
    <w:abstractNumId w:val="8"/>
  </w:num>
  <w:num w:numId="19">
    <w:abstractNumId w:val="9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9312B6"/>
    <w:rsid w:val="00000EF4"/>
    <w:rsid w:val="00001995"/>
    <w:rsid w:val="000036BE"/>
    <w:rsid w:val="00006650"/>
    <w:rsid w:val="00011DD4"/>
    <w:rsid w:val="00016CE8"/>
    <w:rsid w:val="000179E4"/>
    <w:rsid w:val="00026430"/>
    <w:rsid w:val="0002682A"/>
    <w:rsid w:val="00030007"/>
    <w:rsid w:val="0003096E"/>
    <w:rsid w:val="000312E4"/>
    <w:rsid w:val="0003162F"/>
    <w:rsid w:val="000342A8"/>
    <w:rsid w:val="000342B5"/>
    <w:rsid w:val="000356B9"/>
    <w:rsid w:val="000368D1"/>
    <w:rsid w:val="00043162"/>
    <w:rsid w:val="0004467F"/>
    <w:rsid w:val="0005084D"/>
    <w:rsid w:val="0005352B"/>
    <w:rsid w:val="00055461"/>
    <w:rsid w:val="00057D99"/>
    <w:rsid w:val="00060BD8"/>
    <w:rsid w:val="00061297"/>
    <w:rsid w:val="00061A6E"/>
    <w:rsid w:val="00066638"/>
    <w:rsid w:val="00066654"/>
    <w:rsid w:val="00066DA6"/>
    <w:rsid w:val="000670BF"/>
    <w:rsid w:val="0007571D"/>
    <w:rsid w:val="00080218"/>
    <w:rsid w:val="0008079D"/>
    <w:rsid w:val="0008734B"/>
    <w:rsid w:val="000911EF"/>
    <w:rsid w:val="00091FF4"/>
    <w:rsid w:val="00097981"/>
    <w:rsid w:val="000C2042"/>
    <w:rsid w:val="000C33CF"/>
    <w:rsid w:val="000C5451"/>
    <w:rsid w:val="000C750D"/>
    <w:rsid w:val="000C7EB8"/>
    <w:rsid w:val="000D060A"/>
    <w:rsid w:val="000D165F"/>
    <w:rsid w:val="000D1C2C"/>
    <w:rsid w:val="000D2237"/>
    <w:rsid w:val="000D34B1"/>
    <w:rsid w:val="000D3E96"/>
    <w:rsid w:val="000D5492"/>
    <w:rsid w:val="000E041B"/>
    <w:rsid w:val="000E04E9"/>
    <w:rsid w:val="000E11C6"/>
    <w:rsid w:val="000E1FC7"/>
    <w:rsid w:val="000E5C1F"/>
    <w:rsid w:val="000E732B"/>
    <w:rsid w:val="000F1739"/>
    <w:rsid w:val="000F1EA6"/>
    <w:rsid w:val="000F47BF"/>
    <w:rsid w:val="000F4891"/>
    <w:rsid w:val="000F6B44"/>
    <w:rsid w:val="000F6C11"/>
    <w:rsid w:val="000F7951"/>
    <w:rsid w:val="00102428"/>
    <w:rsid w:val="001028B9"/>
    <w:rsid w:val="00104D4D"/>
    <w:rsid w:val="00105E1C"/>
    <w:rsid w:val="00110876"/>
    <w:rsid w:val="001160DA"/>
    <w:rsid w:val="00116285"/>
    <w:rsid w:val="00116AC3"/>
    <w:rsid w:val="001215D3"/>
    <w:rsid w:val="00122A49"/>
    <w:rsid w:val="00124FA0"/>
    <w:rsid w:val="0013026F"/>
    <w:rsid w:val="00132515"/>
    <w:rsid w:val="00136667"/>
    <w:rsid w:val="00140B59"/>
    <w:rsid w:val="0014198B"/>
    <w:rsid w:val="00146E26"/>
    <w:rsid w:val="0015197C"/>
    <w:rsid w:val="001558CE"/>
    <w:rsid w:val="00163376"/>
    <w:rsid w:val="001650B1"/>
    <w:rsid w:val="001677DB"/>
    <w:rsid w:val="001705CD"/>
    <w:rsid w:val="0017203D"/>
    <w:rsid w:val="0017307F"/>
    <w:rsid w:val="00183162"/>
    <w:rsid w:val="0019074A"/>
    <w:rsid w:val="0019382F"/>
    <w:rsid w:val="0019386E"/>
    <w:rsid w:val="001A1070"/>
    <w:rsid w:val="001A3EB7"/>
    <w:rsid w:val="001A3F1A"/>
    <w:rsid w:val="001A65DC"/>
    <w:rsid w:val="001B6A07"/>
    <w:rsid w:val="001C409B"/>
    <w:rsid w:val="001D0D2F"/>
    <w:rsid w:val="001D2854"/>
    <w:rsid w:val="001D2D00"/>
    <w:rsid w:val="001D383E"/>
    <w:rsid w:val="001E0A14"/>
    <w:rsid w:val="001E156B"/>
    <w:rsid w:val="001E16E1"/>
    <w:rsid w:val="001E3184"/>
    <w:rsid w:val="001E4AFE"/>
    <w:rsid w:val="001F1129"/>
    <w:rsid w:val="001F1F95"/>
    <w:rsid w:val="001F3580"/>
    <w:rsid w:val="00210AF4"/>
    <w:rsid w:val="00213FD5"/>
    <w:rsid w:val="00215164"/>
    <w:rsid w:val="00215BFD"/>
    <w:rsid w:val="002170E2"/>
    <w:rsid w:val="002251B5"/>
    <w:rsid w:val="0022639C"/>
    <w:rsid w:val="00226C77"/>
    <w:rsid w:val="002310F7"/>
    <w:rsid w:val="00231641"/>
    <w:rsid w:val="00232EAE"/>
    <w:rsid w:val="0023502F"/>
    <w:rsid w:val="002414B4"/>
    <w:rsid w:val="002427AD"/>
    <w:rsid w:val="0024368A"/>
    <w:rsid w:val="0025041E"/>
    <w:rsid w:val="00250551"/>
    <w:rsid w:val="00254BD3"/>
    <w:rsid w:val="00255483"/>
    <w:rsid w:val="00266904"/>
    <w:rsid w:val="00281321"/>
    <w:rsid w:val="002857D4"/>
    <w:rsid w:val="00285FF6"/>
    <w:rsid w:val="00292747"/>
    <w:rsid w:val="002A4FD3"/>
    <w:rsid w:val="002A6001"/>
    <w:rsid w:val="002B0D45"/>
    <w:rsid w:val="002B234B"/>
    <w:rsid w:val="002B6B57"/>
    <w:rsid w:val="002B76C1"/>
    <w:rsid w:val="002C50AE"/>
    <w:rsid w:val="002C58EC"/>
    <w:rsid w:val="002D2412"/>
    <w:rsid w:val="002D46E3"/>
    <w:rsid w:val="002D4A1F"/>
    <w:rsid w:val="002D4C8F"/>
    <w:rsid w:val="002E7D0B"/>
    <w:rsid w:val="00301621"/>
    <w:rsid w:val="003026FA"/>
    <w:rsid w:val="00303622"/>
    <w:rsid w:val="00304360"/>
    <w:rsid w:val="0031350F"/>
    <w:rsid w:val="00324061"/>
    <w:rsid w:val="00327925"/>
    <w:rsid w:val="00331296"/>
    <w:rsid w:val="0033206A"/>
    <w:rsid w:val="003331AB"/>
    <w:rsid w:val="003448F1"/>
    <w:rsid w:val="00344ECC"/>
    <w:rsid w:val="003460A0"/>
    <w:rsid w:val="003554B0"/>
    <w:rsid w:val="0036059E"/>
    <w:rsid w:val="00361654"/>
    <w:rsid w:val="00363541"/>
    <w:rsid w:val="0036463B"/>
    <w:rsid w:val="00366BF9"/>
    <w:rsid w:val="00373BFB"/>
    <w:rsid w:val="0037615D"/>
    <w:rsid w:val="00376FE6"/>
    <w:rsid w:val="00382C58"/>
    <w:rsid w:val="003847E5"/>
    <w:rsid w:val="003857FB"/>
    <w:rsid w:val="00385B27"/>
    <w:rsid w:val="003905D4"/>
    <w:rsid w:val="00391A19"/>
    <w:rsid w:val="0039379F"/>
    <w:rsid w:val="0039590F"/>
    <w:rsid w:val="00395AAB"/>
    <w:rsid w:val="00397678"/>
    <w:rsid w:val="003979FF"/>
    <w:rsid w:val="00397A73"/>
    <w:rsid w:val="003A6327"/>
    <w:rsid w:val="003A75D9"/>
    <w:rsid w:val="003A79D5"/>
    <w:rsid w:val="003B200C"/>
    <w:rsid w:val="003B27C8"/>
    <w:rsid w:val="003C5F15"/>
    <w:rsid w:val="003D5D3B"/>
    <w:rsid w:val="003E29CF"/>
    <w:rsid w:val="003F0BA3"/>
    <w:rsid w:val="003F48D1"/>
    <w:rsid w:val="003F59D3"/>
    <w:rsid w:val="00400563"/>
    <w:rsid w:val="00402FFE"/>
    <w:rsid w:val="00403115"/>
    <w:rsid w:val="00404790"/>
    <w:rsid w:val="00406908"/>
    <w:rsid w:val="00411296"/>
    <w:rsid w:val="00412340"/>
    <w:rsid w:val="00415C37"/>
    <w:rsid w:val="00417BA8"/>
    <w:rsid w:val="004205DF"/>
    <w:rsid w:val="00421E11"/>
    <w:rsid w:val="004244F0"/>
    <w:rsid w:val="00424E32"/>
    <w:rsid w:val="00430E9A"/>
    <w:rsid w:val="00435763"/>
    <w:rsid w:val="00443658"/>
    <w:rsid w:val="00447D8F"/>
    <w:rsid w:val="00452B73"/>
    <w:rsid w:val="0045764C"/>
    <w:rsid w:val="00461E22"/>
    <w:rsid w:val="00470807"/>
    <w:rsid w:val="00472ABE"/>
    <w:rsid w:val="00473012"/>
    <w:rsid w:val="00477A23"/>
    <w:rsid w:val="0048148F"/>
    <w:rsid w:val="0048579E"/>
    <w:rsid w:val="00485B32"/>
    <w:rsid w:val="00494A45"/>
    <w:rsid w:val="004A1267"/>
    <w:rsid w:val="004A7F29"/>
    <w:rsid w:val="004B0D58"/>
    <w:rsid w:val="004B391E"/>
    <w:rsid w:val="004B4FA0"/>
    <w:rsid w:val="004B60D7"/>
    <w:rsid w:val="004B74D6"/>
    <w:rsid w:val="004C13BA"/>
    <w:rsid w:val="004C2025"/>
    <w:rsid w:val="004D2BA0"/>
    <w:rsid w:val="004D5846"/>
    <w:rsid w:val="004E3A3E"/>
    <w:rsid w:val="004E709F"/>
    <w:rsid w:val="004E7369"/>
    <w:rsid w:val="004F0E5E"/>
    <w:rsid w:val="004F2049"/>
    <w:rsid w:val="00506E2D"/>
    <w:rsid w:val="00510122"/>
    <w:rsid w:val="00513E33"/>
    <w:rsid w:val="00513FFE"/>
    <w:rsid w:val="0052095E"/>
    <w:rsid w:val="00521F7B"/>
    <w:rsid w:val="0052664E"/>
    <w:rsid w:val="00530AF6"/>
    <w:rsid w:val="00536B3F"/>
    <w:rsid w:val="005512DB"/>
    <w:rsid w:val="005517AB"/>
    <w:rsid w:val="00551917"/>
    <w:rsid w:val="005579BA"/>
    <w:rsid w:val="005607EE"/>
    <w:rsid w:val="00560E4C"/>
    <w:rsid w:val="00565CD1"/>
    <w:rsid w:val="0056743B"/>
    <w:rsid w:val="00570200"/>
    <w:rsid w:val="005752C2"/>
    <w:rsid w:val="005762FE"/>
    <w:rsid w:val="00576C04"/>
    <w:rsid w:val="00582652"/>
    <w:rsid w:val="005826DF"/>
    <w:rsid w:val="00584C95"/>
    <w:rsid w:val="00587276"/>
    <w:rsid w:val="00591BB7"/>
    <w:rsid w:val="00593F91"/>
    <w:rsid w:val="005943B9"/>
    <w:rsid w:val="00595287"/>
    <w:rsid w:val="005A08E7"/>
    <w:rsid w:val="005A25EA"/>
    <w:rsid w:val="005A41F5"/>
    <w:rsid w:val="005A561D"/>
    <w:rsid w:val="005A5842"/>
    <w:rsid w:val="005B240B"/>
    <w:rsid w:val="005B3760"/>
    <w:rsid w:val="005B6EB1"/>
    <w:rsid w:val="005C341E"/>
    <w:rsid w:val="005C6C4F"/>
    <w:rsid w:val="005D73F0"/>
    <w:rsid w:val="005E369B"/>
    <w:rsid w:val="005E4EA7"/>
    <w:rsid w:val="005E5243"/>
    <w:rsid w:val="005E551A"/>
    <w:rsid w:val="005E5A6F"/>
    <w:rsid w:val="00600E7D"/>
    <w:rsid w:val="00604990"/>
    <w:rsid w:val="0061214B"/>
    <w:rsid w:val="00613E80"/>
    <w:rsid w:val="006145BB"/>
    <w:rsid w:val="00624E35"/>
    <w:rsid w:val="00626429"/>
    <w:rsid w:val="00630EF4"/>
    <w:rsid w:val="006375C8"/>
    <w:rsid w:val="00637EAF"/>
    <w:rsid w:val="00641BFF"/>
    <w:rsid w:val="006438BF"/>
    <w:rsid w:val="00646899"/>
    <w:rsid w:val="0065294E"/>
    <w:rsid w:val="00652CFD"/>
    <w:rsid w:val="0065367A"/>
    <w:rsid w:val="0065579C"/>
    <w:rsid w:val="0065687E"/>
    <w:rsid w:val="00666F1E"/>
    <w:rsid w:val="00670250"/>
    <w:rsid w:val="00675429"/>
    <w:rsid w:val="006771D5"/>
    <w:rsid w:val="00680096"/>
    <w:rsid w:val="006808D7"/>
    <w:rsid w:val="00680C64"/>
    <w:rsid w:val="0068138E"/>
    <w:rsid w:val="006839AD"/>
    <w:rsid w:val="0069094C"/>
    <w:rsid w:val="00693970"/>
    <w:rsid w:val="00694C97"/>
    <w:rsid w:val="00695A7C"/>
    <w:rsid w:val="00697F57"/>
    <w:rsid w:val="006A111A"/>
    <w:rsid w:val="006A15DA"/>
    <w:rsid w:val="006A1846"/>
    <w:rsid w:val="006A7964"/>
    <w:rsid w:val="006B0A37"/>
    <w:rsid w:val="006B25CF"/>
    <w:rsid w:val="006B363E"/>
    <w:rsid w:val="006B3F55"/>
    <w:rsid w:val="006B590E"/>
    <w:rsid w:val="006B6A44"/>
    <w:rsid w:val="006C04D1"/>
    <w:rsid w:val="006C08F1"/>
    <w:rsid w:val="006C2002"/>
    <w:rsid w:val="006C2492"/>
    <w:rsid w:val="006C4056"/>
    <w:rsid w:val="006C5FA5"/>
    <w:rsid w:val="006D2614"/>
    <w:rsid w:val="006D4034"/>
    <w:rsid w:val="006D7393"/>
    <w:rsid w:val="006E2122"/>
    <w:rsid w:val="006E364A"/>
    <w:rsid w:val="006E3C77"/>
    <w:rsid w:val="006E6412"/>
    <w:rsid w:val="006F1765"/>
    <w:rsid w:val="006F2267"/>
    <w:rsid w:val="006F5D21"/>
    <w:rsid w:val="00710913"/>
    <w:rsid w:val="00710DD4"/>
    <w:rsid w:val="00715585"/>
    <w:rsid w:val="007165D6"/>
    <w:rsid w:val="00717730"/>
    <w:rsid w:val="00723898"/>
    <w:rsid w:val="00734FD1"/>
    <w:rsid w:val="00741CB6"/>
    <w:rsid w:val="00747986"/>
    <w:rsid w:val="00750AC3"/>
    <w:rsid w:val="00755B35"/>
    <w:rsid w:val="007578E0"/>
    <w:rsid w:val="00760952"/>
    <w:rsid w:val="007623C4"/>
    <w:rsid w:val="00762972"/>
    <w:rsid w:val="00762A28"/>
    <w:rsid w:val="007653E5"/>
    <w:rsid w:val="00766711"/>
    <w:rsid w:val="0076789B"/>
    <w:rsid w:val="00771D55"/>
    <w:rsid w:val="00772A48"/>
    <w:rsid w:val="007776EE"/>
    <w:rsid w:val="007810EB"/>
    <w:rsid w:val="00782ABD"/>
    <w:rsid w:val="00782BC7"/>
    <w:rsid w:val="007831B2"/>
    <w:rsid w:val="00792820"/>
    <w:rsid w:val="00793581"/>
    <w:rsid w:val="007A37B9"/>
    <w:rsid w:val="007A409F"/>
    <w:rsid w:val="007A46C4"/>
    <w:rsid w:val="007A5B62"/>
    <w:rsid w:val="007A615C"/>
    <w:rsid w:val="007A7E33"/>
    <w:rsid w:val="007B0D55"/>
    <w:rsid w:val="007C2EB5"/>
    <w:rsid w:val="007C577E"/>
    <w:rsid w:val="007D148E"/>
    <w:rsid w:val="007D20C2"/>
    <w:rsid w:val="007D644E"/>
    <w:rsid w:val="007D7857"/>
    <w:rsid w:val="007E193C"/>
    <w:rsid w:val="007E6B44"/>
    <w:rsid w:val="007F013E"/>
    <w:rsid w:val="007F0A80"/>
    <w:rsid w:val="007F51A2"/>
    <w:rsid w:val="0080465B"/>
    <w:rsid w:val="0081046F"/>
    <w:rsid w:val="00812AD6"/>
    <w:rsid w:val="00814625"/>
    <w:rsid w:val="00817F2D"/>
    <w:rsid w:val="00820568"/>
    <w:rsid w:val="00821C08"/>
    <w:rsid w:val="00830B49"/>
    <w:rsid w:val="00831F2B"/>
    <w:rsid w:val="00832886"/>
    <w:rsid w:val="00833016"/>
    <w:rsid w:val="008337B6"/>
    <w:rsid w:val="00843C2A"/>
    <w:rsid w:val="00843FF5"/>
    <w:rsid w:val="00850CBB"/>
    <w:rsid w:val="0085185B"/>
    <w:rsid w:val="00853799"/>
    <w:rsid w:val="008563CB"/>
    <w:rsid w:val="0086109A"/>
    <w:rsid w:val="008612E9"/>
    <w:rsid w:val="008640DC"/>
    <w:rsid w:val="008707C2"/>
    <w:rsid w:val="0087300C"/>
    <w:rsid w:val="008749D7"/>
    <w:rsid w:val="0087647B"/>
    <w:rsid w:val="00881EF3"/>
    <w:rsid w:val="008839BE"/>
    <w:rsid w:val="008861ED"/>
    <w:rsid w:val="00890BEE"/>
    <w:rsid w:val="00893D23"/>
    <w:rsid w:val="008967B4"/>
    <w:rsid w:val="008A3376"/>
    <w:rsid w:val="008A5AA3"/>
    <w:rsid w:val="008B3661"/>
    <w:rsid w:val="008B5C5A"/>
    <w:rsid w:val="008D490F"/>
    <w:rsid w:val="008E6B17"/>
    <w:rsid w:val="008F4093"/>
    <w:rsid w:val="008F4413"/>
    <w:rsid w:val="008F6293"/>
    <w:rsid w:val="008F6FCD"/>
    <w:rsid w:val="0090005D"/>
    <w:rsid w:val="009007EC"/>
    <w:rsid w:val="00901B50"/>
    <w:rsid w:val="00904223"/>
    <w:rsid w:val="009060A3"/>
    <w:rsid w:val="00914204"/>
    <w:rsid w:val="00915A5A"/>
    <w:rsid w:val="00915E09"/>
    <w:rsid w:val="00916192"/>
    <w:rsid w:val="00921695"/>
    <w:rsid w:val="00921F3D"/>
    <w:rsid w:val="00922013"/>
    <w:rsid w:val="009234E7"/>
    <w:rsid w:val="009245D8"/>
    <w:rsid w:val="00925952"/>
    <w:rsid w:val="00926388"/>
    <w:rsid w:val="0093448B"/>
    <w:rsid w:val="00935F31"/>
    <w:rsid w:val="00936221"/>
    <w:rsid w:val="00947E67"/>
    <w:rsid w:val="00950388"/>
    <w:rsid w:val="00951329"/>
    <w:rsid w:val="00954FA4"/>
    <w:rsid w:val="00956C95"/>
    <w:rsid w:val="00962FAF"/>
    <w:rsid w:val="009648B4"/>
    <w:rsid w:val="00967B84"/>
    <w:rsid w:val="00972681"/>
    <w:rsid w:val="00976103"/>
    <w:rsid w:val="009865D8"/>
    <w:rsid w:val="00987F42"/>
    <w:rsid w:val="00990397"/>
    <w:rsid w:val="00990488"/>
    <w:rsid w:val="00996A53"/>
    <w:rsid w:val="00997A02"/>
    <w:rsid w:val="00997C78"/>
    <w:rsid w:val="009A0847"/>
    <w:rsid w:val="009A27FC"/>
    <w:rsid w:val="009A357E"/>
    <w:rsid w:val="009A6301"/>
    <w:rsid w:val="009A7ADA"/>
    <w:rsid w:val="009B22C7"/>
    <w:rsid w:val="009B30E8"/>
    <w:rsid w:val="009B40B5"/>
    <w:rsid w:val="009C01F2"/>
    <w:rsid w:val="009C0B1E"/>
    <w:rsid w:val="009C4AD0"/>
    <w:rsid w:val="009C644F"/>
    <w:rsid w:val="009C7290"/>
    <w:rsid w:val="009D2F47"/>
    <w:rsid w:val="009D33A4"/>
    <w:rsid w:val="009D59C5"/>
    <w:rsid w:val="009E78A1"/>
    <w:rsid w:val="009E7D30"/>
    <w:rsid w:val="009F7A7E"/>
    <w:rsid w:val="00A03DE0"/>
    <w:rsid w:val="00A05F4B"/>
    <w:rsid w:val="00A07B6B"/>
    <w:rsid w:val="00A11819"/>
    <w:rsid w:val="00A154A5"/>
    <w:rsid w:val="00A1612D"/>
    <w:rsid w:val="00A16FEB"/>
    <w:rsid w:val="00A2307F"/>
    <w:rsid w:val="00A24BB0"/>
    <w:rsid w:val="00A24F2B"/>
    <w:rsid w:val="00A268B3"/>
    <w:rsid w:val="00A30B7B"/>
    <w:rsid w:val="00A31884"/>
    <w:rsid w:val="00A32C4E"/>
    <w:rsid w:val="00A32FA4"/>
    <w:rsid w:val="00A33626"/>
    <w:rsid w:val="00A345D4"/>
    <w:rsid w:val="00A367D1"/>
    <w:rsid w:val="00A37762"/>
    <w:rsid w:val="00A37E2B"/>
    <w:rsid w:val="00A47A1B"/>
    <w:rsid w:val="00A531D7"/>
    <w:rsid w:val="00A62B1E"/>
    <w:rsid w:val="00A63147"/>
    <w:rsid w:val="00A651C2"/>
    <w:rsid w:val="00A66461"/>
    <w:rsid w:val="00A665B8"/>
    <w:rsid w:val="00A6746B"/>
    <w:rsid w:val="00A756F2"/>
    <w:rsid w:val="00A80F82"/>
    <w:rsid w:val="00A95B93"/>
    <w:rsid w:val="00A95F84"/>
    <w:rsid w:val="00A96990"/>
    <w:rsid w:val="00AA2AEB"/>
    <w:rsid w:val="00AA2F55"/>
    <w:rsid w:val="00AA65BE"/>
    <w:rsid w:val="00AB040B"/>
    <w:rsid w:val="00AC0BCE"/>
    <w:rsid w:val="00AC756C"/>
    <w:rsid w:val="00AD34E5"/>
    <w:rsid w:val="00AD6C60"/>
    <w:rsid w:val="00AD6F6B"/>
    <w:rsid w:val="00AE1659"/>
    <w:rsid w:val="00AE5520"/>
    <w:rsid w:val="00AE78C0"/>
    <w:rsid w:val="00AF2A9D"/>
    <w:rsid w:val="00AF6FA8"/>
    <w:rsid w:val="00AF7BF8"/>
    <w:rsid w:val="00AF7F29"/>
    <w:rsid w:val="00B039DD"/>
    <w:rsid w:val="00B0514C"/>
    <w:rsid w:val="00B121D8"/>
    <w:rsid w:val="00B1398D"/>
    <w:rsid w:val="00B17930"/>
    <w:rsid w:val="00B17CA1"/>
    <w:rsid w:val="00B2010B"/>
    <w:rsid w:val="00B20EF0"/>
    <w:rsid w:val="00B2548A"/>
    <w:rsid w:val="00B318B6"/>
    <w:rsid w:val="00B32CAD"/>
    <w:rsid w:val="00B34B4D"/>
    <w:rsid w:val="00B42B4B"/>
    <w:rsid w:val="00B4628F"/>
    <w:rsid w:val="00B51EA7"/>
    <w:rsid w:val="00B51EF9"/>
    <w:rsid w:val="00B54CB0"/>
    <w:rsid w:val="00B60980"/>
    <w:rsid w:val="00B6150F"/>
    <w:rsid w:val="00B620E7"/>
    <w:rsid w:val="00B62D08"/>
    <w:rsid w:val="00B64ED8"/>
    <w:rsid w:val="00B6660A"/>
    <w:rsid w:val="00B67AD2"/>
    <w:rsid w:val="00B70905"/>
    <w:rsid w:val="00B73F8D"/>
    <w:rsid w:val="00B75E4E"/>
    <w:rsid w:val="00B81368"/>
    <w:rsid w:val="00B84754"/>
    <w:rsid w:val="00B851BD"/>
    <w:rsid w:val="00B92218"/>
    <w:rsid w:val="00B93934"/>
    <w:rsid w:val="00B9477E"/>
    <w:rsid w:val="00BA08FA"/>
    <w:rsid w:val="00BA5D7F"/>
    <w:rsid w:val="00BA5F42"/>
    <w:rsid w:val="00BB3EDF"/>
    <w:rsid w:val="00BB4B77"/>
    <w:rsid w:val="00BC047B"/>
    <w:rsid w:val="00BC05A8"/>
    <w:rsid w:val="00BC1623"/>
    <w:rsid w:val="00BC1925"/>
    <w:rsid w:val="00BC4953"/>
    <w:rsid w:val="00BC5437"/>
    <w:rsid w:val="00BD08FA"/>
    <w:rsid w:val="00BD3E41"/>
    <w:rsid w:val="00BD54ED"/>
    <w:rsid w:val="00BE7435"/>
    <w:rsid w:val="00BF2E77"/>
    <w:rsid w:val="00BF39FC"/>
    <w:rsid w:val="00BF3DBF"/>
    <w:rsid w:val="00BF4E15"/>
    <w:rsid w:val="00BF6CB7"/>
    <w:rsid w:val="00C0107E"/>
    <w:rsid w:val="00C0262E"/>
    <w:rsid w:val="00C04C4B"/>
    <w:rsid w:val="00C15F76"/>
    <w:rsid w:val="00C21947"/>
    <w:rsid w:val="00C21F68"/>
    <w:rsid w:val="00C23572"/>
    <w:rsid w:val="00C23F3C"/>
    <w:rsid w:val="00C275AB"/>
    <w:rsid w:val="00C32303"/>
    <w:rsid w:val="00C34F1F"/>
    <w:rsid w:val="00C35082"/>
    <w:rsid w:val="00C41598"/>
    <w:rsid w:val="00C41720"/>
    <w:rsid w:val="00C41F7E"/>
    <w:rsid w:val="00C44652"/>
    <w:rsid w:val="00C53918"/>
    <w:rsid w:val="00C56091"/>
    <w:rsid w:val="00C560BE"/>
    <w:rsid w:val="00C643C3"/>
    <w:rsid w:val="00C70DF8"/>
    <w:rsid w:val="00C7373A"/>
    <w:rsid w:val="00C74134"/>
    <w:rsid w:val="00C7549B"/>
    <w:rsid w:val="00C77DE4"/>
    <w:rsid w:val="00C815F6"/>
    <w:rsid w:val="00C82A10"/>
    <w:rsid w:val="00C9162D"/>
    <w:rsid w:val="00C92D4A"/>
    <w:rsid w:val="00C94142"/>
    <w:rsid w:val="00C95E9F"/>
    <w:rsid w:val="00C97155"/>
    <w:rsid w:val="00CA0366"/>
    <w:rsid w:val="00CA154D"/>
    <w:rsid w:val="00CA5347"/>
    <w:rsid w:val="00CA5BD5"/>
    <w:rsid w:val="00CA5FA4"/>
    <w:rsid w:val="00CB55DB"/>
    <w:rsid w:val="00CB68B6"/>
    <w:rsid w:val="00CB7007"/>
    <w:rsid w:val="00CB7DA5"/>
    <w:rsid w:val="00CC6BC1"/>
    <w:rsid w:val="00CC6D79"/>
    <w:rsid w:val="00CD1508"/>
    <w:rsid w:val="00CD5FAD"/>
    <w:rsid w:val="00CE02F7"/>
    <w:rsid w:val="00CE29DA"/>
    <w:rsid w:val="00CE48C0"/>
    <w:rsid w:val="00CE6D90"/>
    <w:rsid w:val="00CE6FB5"/>
    <w:rsid w:val="00CF2752"/>
    <w:rsid w:val="00CF7CFE"/>
    <w:rsid w:val="00D02625"/>
    <w:rsid w:val="00D06B60"/>
    <w:rsid w:val="00D07DEB"/>
    <w:rsid w:val="00D13498"/>
    <w:rsid w:val="00D1361D"/>
    <w:rsid w:val="00D13AA6"/>
    <w:rsid w:val="00D20107"/>
    <w:rsid w:val="00D204F7"/>
    <w:rsid w:val="00D24ACD"/>
    <w:rsid w:val="00D3013C"/>
    <w:rsid w:val="00D32081"/>
    <w:rsid w:val="00D35A09"/>
    <w:rsid w:val="00D363A6"/>
    <w:rsid w:val="00D50000"/>
    <w:rsid w:val="00D50D62"/>
    <w:rsid w:val="00D53FDF"/>
    <w:rsid w:val="00D5567A"/>
    <w:rsid w:val="00D56A17"/>
    <w:rsid w:val="00D6248F"/>
    <w:rsid w:val="00D637EC"/>
    <w:rsid w:val="00D72B8D"/>
    <w:rsid w:val="00D83C31"/>
    <w:rsid w:val="00D9507D"/>
    <w:rsid w:val="00D960B5"/>
    <w:rsid w:val="00D96FC6"/>
    <w:rsid w:val="00D97F2B"/>
    <w:rsid w:val="00DA015D"/>
    <w:rsid w:val="00DA0546"/>
    <w:rsid w:val="00DA74E1"/>
    <w:rsid w:val="00DB0478"/>
    <w:rsid w:val="00DC0ECB"/>
    <w:rsid w:val="00DC3346"/>
    <w:rsid w:val="00DC4BBF"/>
    <w:rsid w:val="00DC4C0C"/>
    <w:rsid w:val="00DC5239"/>
    <w:rsid w:val="00DC70AF"/>
    <w:rsid w:val="00DC71B5"/>
    <w:rsid w:val="00DC742B"/>
    <w:rsid w:val="00DD18DE"/>
    <w:rsid w:val="00DD1F6B"/>
    <w:rsid w:val="00DD2371"/>
    <w:rsid w:val="00DD361C"/>
    <w:rsid w:val="00DD4CED"/>
    <w:rsid w:val="00DD5B7B"/>
    <w:rsid w:val="00DE4B8F"/>
    <w:rsid w:val="00DF1947"/>
    <w:rsid w:val="00DF5A01"/>
    <w:rsid w:val="00DF666E"/>
    <w:rsid w:val="00E00583"/>
    <w:rsid w:val="00E010FD"/>
    <w:rsid w:val="00E019D7"/>
    <w:rsid w:val="00E0259E"/>
    <w:rsid w:val="00E06AAA"/>
    <w:rsid w:val="00E071B4"/>
    <w:rsid w:val="00E07816"/>
    <w:rsid w:val="00E1439D"/>
    <w:rsid w:val="00E16512"/>
    <w:rsid w:val="00E22707"/>
    <w:rsid w:val="00E23076"/>
    <w:rsid w:val="00E2341F"/>
    <w:rsid w:val="00E253AD"/>
    <w:rsid w:val="00E25585"/>
    <w:rsid w:val="00E25726"/>
    <w:rsid w:val="00E273B5"/>
    <w:rsid w:val="00E3147C"/>
    <w:rsid w:val="00E32283"/>
    <w:rsid w:val="00E3602F"/>
    <w:rsid w:val="00E4047D"/>
    <w:rsid w:val="00E43A94"/>
    <w:rsid w:val="00E4581E"/>
    <w:rsid w:val="00E46D7D"/>
    <w:rsid w:val="00E47EE3"/>
    <w:rsid w:val="00E55534"/>
    <w:rsid w:val="00E5633D"/>
    <w:rsid w:val="00E61535"/>
    <w:rsid w:val="00E6555A"/>
    <w:rsid w:val="00E72F9F"/>
    <w:rsid w:val="00E75FFA"/>
    <w:rsid w:val="00E76643"/>
    <w:rsid w:val="00E85C17"/>
    <w:rsid w:val="00E8648D"/>
    <w:rsid w:val="00E95081"/>
    <w:rsid w:val="00EB0FEC"/>
    <w:rsid w:val="00EB3F27"/>
    <w:rsid w:val="00EB537F"/>
    <w:rsid w:val="00EB619E"/>
    <w:rsid w:val="00EC11EF"/>
    <w:rsid w:val="00EC1A1F"/>
    <w:rsid w:val="00EC25F7"/>
    <w:rsid w:val="00EC2A71"/>
    <w:rsid w:val="00EC6211"/>
    <w:rsid w:val="00ED0AC2"/>
    <w:rsid w:val="00ED38A4"/>
    <w:rsid w:val="00ED7CC3"/>
    <w:rsid w:val="00EE2F6B"/>
    <w:rsid w:val="00EE4792"/>
    <w:rsid w:val="00EE6B92"/>
    <w:rsid w:val="00EF44D0"/>
    <w:rsid w:val="00EF5EDC"/>
    <w:rsid w:val="00EF6378"/>
    <w:rsid w:val="00F0583A"/>
    <w:rsid w:val="00F069DD"/>
    <w:rsid w:val="00F1225E"/>
    <w:rsid w:val="00F134FD"/>
    <w:rsid w:val="00F14D42"/>
    <w:rsid w:val="00F1784E"/>
    <w:rsid w:val="00F2210F"/>
    <w:rsid w:val="00F24864"/>
    <w:rsid w:val="00F25C72"/>
    <w:rsid w:val="00F31C09"/>
    <w:rsid w:val="00F367E7"/>
    <w:rsid w:val="00F37185"/>
    <w:rsid w:val="00F37449"/>
    <w:rsid w:val="00F44214"/>
    <w:rsid w:val="00F44741"/>
    <w:rsid w:val="00F46D32"/>
    <w:rsid w:val="00F50DA9"/>
    <w:rsid w:val="00F555D4"/>
    <w:rsid w:val="00F62E83"/>
    <w:rsid w:val="00F6317E"/>
    <w:rsid w:val="00F65627"/>
    <w:rsid w:val="00F6578D"/>
    <w:rsid w:val="00F65B58"/>
    <w:rsid w:val="00F67B25"/>
    <w:rsid w:val="00F708FC"/>
    <w:rsid w:val="00F72CB7"/>
    <w:rsid w:val="00F744F2"/>
    <w:rsid w:val="00F75457"/>
    <w:rsid w:val="00F7678A"/>
    <w:rsid w:val="00F7743E"/>
    <w:rsid w:val="00F819AF"/>
    <w:rsid w:val="00F83DD1"/>
    <w:rsid w:val="00F84D2C"/>
    <w:rsid w:val="00F91FB3"/>
    <w:rsid w:val="00F95F44"/>
    <w:rsid w:val="00F96206"/>
    <w:rsid w:val="00F96B00"/>
    <w:rsid w:val="00FB0346"/>
    <w:rsid w:val="00FB3DAE"/>
    <w:rsid w:val="00FB4284"/>
    <w:rsid w:val="00FB4EEC"/>
    <w:rsid w:val="00FC12B2"/>
    <w:rsid w:val="00FC51F3"/>
    <w:rsid w:val="00FD0693"/>
    <w:rsid w:val="00FD1ABA"/>
    <w:rsid w:val="00FD513F"/>
    <w:rsid w:val="00FE34C9"/>
    <w:rsid w:val="00FE4014"/>
    <w:rsid w:val="00FE545F"/>
    <w:rsid w:val="00FE70AD"/>
    <w:rsid w:val="00FE7FEA"/>
    <w:rsid w:val="00FF342E"/>
    <w:rsid w:val="00FF6AB8"/>
    <w:rsid w:val="00FF6C63"/>
    <w:rsid w:val="0D277ACE"/>
    <w:rsid w:val="12E91413"/>
    <w:rsid w:val="13695593"/>
    <w:rsid w:val="195C3F74"/>
    <w:rsid w:val="1B0866F2"/>
    <w:rsid w:val="1B4736D5"/>
    <w:rsid w:val="1EAA3CD6"/>
    <w:rsid w:val="1F860927"/>
    <w:rsid w:val="1FF3073B"/>
    <w:rsid w:val="203C1B57"/>
    <w:rsid w:val="208822F8"/>
    <w:rsid w:val="21450C40"/>
    <w:rsid w:val="240753E3"/>
    <w:rsid w:val="25B82C6E"/>
    <w:rsid w:val="2A1E78A8"/>
    <w:rsid w:val="2B0A6837"/>
    <w:rsid w:val="30144E7F"/>
    <w:rsid w:val="35836C71"/>
    <w:rsid w:val="3D6920E5"/>
    <w:rsid w:val="3DC20774"/>
    <w:rsid w:val="42F31899"/>
    <w:rsid w:val="43AF38FD"/>
    <w:rsid w:val="4453549D"/>
    <w:rsid w:val="45667CE9"/>
    <w:rsid w:val="4CC75313"/>
    <w:rsid w:val="4CFC2218"/>
    <w:rsid w:val="50DA7428"/>
    <w:rsid w:val="51764B91"/>
    <w:rsid w:val="59DD0E7E"/>
    <w:rsid w:val="5AE6655C"/>
    <w:rsid w:val="5F104316"/>
    <w:rsid w:val="659312B6"/>
    <w:rsid w:val="6A254880"/>
    <w:rsid w:val="6C0E5D6B"/>
    <w:rsid w:val="6D535020"/>
    <w:rsid w:val="700467A2"/>
    <w:rsid w:val="72B22BF7"/>
    <w:rsid w:val="75667675"/>
    <w:rsid w:val="78101A51"/>
    <w:rsid w:val="79EF6023"/>
    <w:rsid w:val="7D30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BE72F45"/>
  <w15:docId w15:val="{0613396E-BFB6-4749-A016-419C38A27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微软雅黑"/>
      <w:kern w:val="2"/>
      <w:sz w:val="21"/>
      <w:szCs w:val="22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nhideWhenUsed/>
    <w:qFormat/>
    <w:rsid w:val="00390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3F48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unhideWhenUsed/>
    <w:qFormat/>
    <w:pPr>
      <w:ind w:firstLineChars="200" w:firstLine="420"/>
    </w:pPr>
  </w:style>
  <w:style w:type="paragraph" w:styleId="a7">
    <w:name w:val="header"/>
    <w:basedOn w:val="a"/>
    <w:link w:val="a8"/>
    <w:rsid w:val="00CF2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F2752"/>
    <w:rPr>
      <w:rFonts w:eastAsia="微软雅黑"/>
      <w:kern w:val="2"/>
      <w:sz w:val="18"/>
      <w:szCs w:val="18"/>
      <w:lang w:bidi="ar-SA"/>
    </w:rPr>
  </w:style>
  <w:style w:type="paragraph" w:styleId="a9">
    <w:name w:val="footer"/>
    <w:basedOn w:val="a"/>
    <w:link w:val="aa"/>
    <w:rsid w:val="00CF2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CF2752"/>
    <w:rPr>
      <w:rFonts w:eastAsia="微软雅黑"/>
      <w:kern w:val="2"/>
      <w:sz w:val="18"/>
      <w:szCs w:val="18"/>
      <w:lang w:bidi="ar-SA"/>
    </w:rPr>
  </w:style>
  <w:style w:type="character" w:styleId="ab">
    <w:name w:val="Subtle Emphasis"/>
    <w:basedOn w:val="a0"/>
    <w:uiPriority w:val="19"/>
    <w:qFormat/>
    <w:rsid w:val="003905D4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rsid w:val="003905D4"/>
    <w:rPr>
      <w:rFonts w:eastAsia="微软雅黑"/>
      <w:b/>
      <w:bCs/>
      <w:kern w:val="2"/>
      <w:sz w:val="32"/>
      <w:szCs w:val="32"/>
      <w:lang w:bidi="ar-SA"/>
    </w:rPr>
  </w:style>
  <w:style w:type="character" w:customStyle="1" w:styleId="40">
    <w:name w:val="标题 4 字符"/>
    <w:basedOn w:val="a0"/>
    <w:link w:val="4"/>
    <w:rsid w:val="003F48D1"/>
    <w:rPr>
      <w:rFonts w:asciiTheme="majorHAnsi" w:eastAsiaTheme="majorEastAsia" w:hAnsiTheme="majorHAnsi" w:cstheme="majorBidi"/>
      <w:b/>
      <w:bCs/>
      <w:kern w:val="2"/>
      <w:sz w:val="28"/>
      <w:szCs w:val="28"/>
      <w:lang w:bidi="ar-SA"/>
    </w:rPr>
  </w:style>
  <w:style w:type="character" w:styleId="ac">
    <w:name w:val="Unresolved Mention"/>
    <w:basedOn w:val="a0"/>
    <w:uiPriority w:val="99"/>
    <w:semiHidden/>
    <w:unhideWhenUsed/>
    <w:rsid w:val="00102428"/>
    <w:rPr>
      <w:color w:val="605E5C"/>
      <w:shd w:val="clear" w:color="auto" w:fill="E1DFDD"/>
    </w:rPr>
  </w:style>
  <w:style w:type="character" w:styleId="ad">
    <w:name w:val="annotation reference"/>
    <w:basedOn w:val="a0"/>
    <w:rsid w:val="00D363A6"/>
    <w:rPr>
      <w:sz w:val="21"/>
      <w:szCs w:val="21"/>
    </w:rPr>
  </w:style>
  <w:style w:type="paragraph" w:styleId="ae">
    <w:name w:val="annotation text"/>
    <w:basedOn w:val="a"/>
    <w:link w:val="af"/>
    <w:rsid w:val="00D363A6"/>
    <w:pPr>
      <w:jc w:val="left"/>
    </w:pPr>
  </w:style>
  <w:style w:type="character" w:customStyle="1" w:styleId="af">
    <w:name w:val="批注文字 字符"/>
    <w:basedOn w:val="a0"/>
    <w:link w:val="ae"/>
    <w:rsid w:val="00D363A6"/>
    <w:rPr>
      <w:rFonts w:eastAsia="微软雅黑"/>
      <w:kern w:val="2"/>
      <w:sz w:val="21"/>
      <w:szCs w:val="22"/>
      <w:lang w:bidi="ar-SA"/>
    </w:rPr>
  </w:style>
  <w:style w:type="paragraph" w:styleId="af0">
    <w:name w:val="annotation subject"/>
    <w:basedOn w:val="ae"/>
    <w:next w:val="ae"/>
    <w:link w:val="af1"/>
    <w:rsid w:val="00D363A6"/>
    <w:rPr>
      <w:b/>
      <w:bCs/>
    </w:rPr>
  </w:style>
  <w:style w:type="character" w:customStyle="1" w:styleId="af1">
    <w:name w:val="批注主题 字符"/>
    <w:basedOn w:val="af"/>
    <w:link w:val="af0"/>
    <w:rsid w:val="00D363A6"/>
    <w:rPr>
      <w:rFonts w:eastAsia="微软雅黑"/>
      <w:b/>
      <w:bCs/>
      <w:kern w:val="2"/>
      <w:sz w:val="21"/>
      <w:szCs w:val="22"/>
      <w:lang w:bidi="ar-SA"/>
    </w:rPr>
  </w:style>
  <w:style w:type="paragraph" w:styleId="af2">
    <w:name w:val="Balloon Text"/>
    <w:basedOn w:val="a"/>
    <w:link w:val="af3"/>
    <w:rsid w:val="00D363A6"/>
    <w:rPr>
      <w:sz w:val="18"/>
      <w:szCs w:val="18"/>
    </w:rPr>
  </w:style>
  <w:style w:type="character" w:customStyle="1" w:styleId="af3">
    <w:name w:val="批注框文本 字符"/>
    <w:basedOn w:val="a0"/>
    <w:link w:val="af2"/>
    <w:rsid w:val="00D363A6"/>
    <w:rPr>
      <w:rFonts w:eastAsia="微软雅黑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c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8EB3890-B024-478C-BD11-5290F0DBF9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16782</TotalTime>
  <Pages>86</Pages>
  <Words>4816</Words>
  <Characters>27452</Characters>
  <Application>Microsoft Office Word</Application>
  <DocSecurity>0</DocSecurity>
  <Lines>228</Lines>
  <Paragraphs>64</Paragraphs>
  <ScaleCrop>false</ScaleCrop>
  <Company/>
  <LinksUpToDate>false</LinksUpToDate>
  <CharactersWithSpaces>32204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饶凯强</dc:creator>
  <cp:keywords/>
  <dc:description/>
  <cp:lastModifiedBy>饶 凯强</cp:lastModifiedBy>
  <cp:revision>170</cp:revision>
  <dcterms:created xsi:type="dcterms:W3CDTF">2018-10-09T01:45:00Z</dcterms:created>
  <dcterms:modified xsi:type="dcterms:W3CDTF">2018-11-20T13:15:00Z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